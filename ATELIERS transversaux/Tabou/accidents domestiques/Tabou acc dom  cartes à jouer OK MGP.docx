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036" w:rsidRDefault="006E5036" w:rsidP="00737999">
      <w:pPr>
        <w:spacing w:line="20" w:lineRule="exact"/>
        <w:ind w:right="57"/>
      </w:pPr>
    </w:p>
    <w:tbl>
      <w:tblPr>
        <w:tblStyle w:val="Grilledutableau"/>
        <w:tblW w:w="501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</w:tblPr>
      <w:tblGrid>
        <w:gridCol w:w="5952"/>
        <w:gridCol w:w="289"/>
        <w:gridCol w:w="4795"/>
      </w:tblGrid>
      <w:tr w:rsidR="00585798" w:rsidRPr="00B81709" w:rsidTr="009B3E3A">
        <w:trPr>
          <w:trHeight w:val="2815"/>
        </w:trPr>
        <w:tc>
          <w:tcPr>
            <w:tcW w:w="5502" w:type="dxa"/>
          </w:tcPr>
          <w:p w:rsidR="000D6B39" w:rsidRDefault="000D6B39" w:rsidP="00737999">
            <w:pPr>
              <w:pStyle w:val="Adressedelexpditeur"/>
              <w:ind w:left="0" w:right="57"/>
              <w:rPr>
                <w:rFonts w:ascii="Tahoma" w:hAnsi="Tahoma" w:cs="Tahoma"/>
                <w:b/>
                <w:sz w:val="22"/>
                <w:szCs w:val="24"/>
              </w:rPr>
            </w:pPr>
            <w:r>
              <w:rPr>
                <w:rFonts w:ascii="Tahoma" w:hAnsi="Tahoma" w:cs="Tahoma"/>
                <w:b/>
                <w:sz w:val="22"/>
                <w:szCs w:val="24"/>
              </w:rPr>
              <w:t xml:space="preserve">  </w:t>
            </w:r>
          </w:p>
          <w:p w:rsidR="004D55E6" w:rsidRPr="00BB58E5" w:rsidRDefault="00A9719A" w:rsidP="00737999">
            <w:pPr>
              <w:pStyle w:val="Adressedelexpditeur"/>
              <w:ind w:left="0" w:right="57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2"/>
                <w:szCs w:val="24"/>
              </w:rPr>
              <w:t xml:space="preserve"> </w:t>
            </w:r>
            <w:r w:rsidR="00BB58E5">
              <w:rPr>
                <w:rFonts w:ascii="Tahoma" w:hAnsi="Tahoma" w:cs="Tahoma"/>
                <w:b/>
                <w:sz w:val="22"/>
                <w:szCs w:val="24"/>
              </w:rPr>
              <w:t xml:space="preserve">  </w:t>
            </w:r>
            <w:r w:rsidR="000D6B39" w:rsidRPr="00BB58E5">
              <w:rPr>
                <w:rFonts w:ascii="Tahoma" w:hAnsi="Tahoma" w:cs="Tahoma"/>
                <w:b/>
                <w:sz w:val="24"/>
                <w:szCs w:val="24"/>
              </w:rPr>
              <w:t>DRAP</w:t>
            </w:r>
          </w:p>
          <w:p w:rsidR="00A9719A" w:rsidRPr="000D6B39" w:rsidRDefault="00A9719A" w:rsidP="00737999">
            <w:pPr>
              <w:pStyle w:val="Adressedelexpditeur"/>
              <w:ind w:left="0" w:right="57"/>
              <w:rPr>
                <w:rFonts w:ascii="Tahoma" w:hAnsi="Tahoma" w:cs="Tahoma"/>
                <w:b/>
                <w:sz w:val="22"/>
                <w:szCs w:val="24"/>
              </w:rPr>
            </w:pPr>
          </w:p>
          <w:p w:rsidR="000D6B39" w:rsidRDefault="000D6B3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0D6B39">
              <w:rPr>
                <w:rFonts w:ascii="Tahoma" w:hAnsi="Tahoma" w:cs="Tahoma"/>
                <w:sz w:val="24"/>
                <w:szCs w:val="24"/>
                <w:lang w:eastAsia="en-US"/>
              </w:rPr>
              <w:t>Coton</w:t>
            </w:r>
          </w:p>
          <w:p w:rsidR="000D6B39" w:rsidRDefault="000D6B3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Dimensions</w:t>
            </w:r>
          </w:p>
          <w:p w:rsidR="000D6B39" w:rsidRDefault="000D6B3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Douceur</w:t>
            </w:r>
          </w:p>
          <w:p w:rsidR="000D6B39" w:rsidRPr="000D6B39" w:rsidRDefault="0059009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Lit</w:t>
            </w:r>
          </w:p>
          <w:p w:rsidR="00B363D6" w:rsidRDefault="00B363D6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B363D6" w:rsidRPr="00B363D6" w:rsidRDefault="00B363D6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B363D6" w:rsidRPr="00B363D6" w:rsidRDefault="00B363D6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B363D6" w:rsidRPr="00B363D6" w:rsidRDefault="00B363D6" w:rsidP="00737999">
            <w:pPr>
              <w:pStyle w:val="Adressedelexpditeur"/>
              <w:ind w:left="504" w:right="57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10" w:type="dxa"/>
          </w:tcPr>
          <w:p w:rsidR="00585798" w:rsidRPr="00B81709" w:rsidRDefault="00585798" w:rsidP="00737999">
            <w:pPr>
              <w:ind w:right="57"/>
              <w:rPr>
                <w:rFonts w:ascii="Tahoma" w:hAnsi="Tahoma" w:cs="Tahoma"/>
              </w:rPr>
            </w:pPr>
          </w:p>
        </w:tc>
        <w:tc>
          <w:tcPr>
            <w:tcW w:w="5344" w:type="dxa"/>
          </w:tcPr>
          <w:p w:rsidR="00B363D6" w:rsidRDefault="00B363D6" w:rsidP="00737999">
            <w:pPr>
              <w:pStyle w:val="Adressedelexpditeur"/>
              <w:ind w:left="0" w:right="57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 xml:space="preserve">  </w:t>
            </w:r>
            <w:r w:rsidR="00AD66C4">
              <w:rPr>
                <w:rFonts w:ascii="Tahoma" w:hAnsi="Tahoma" w:cs="Tahoma"/>
                <w:b/>
                <w:sz w:val="22"/>
              </w:rPr>
              <w:t xml:space="preserve"> </w:t>
            </w:r>
          </w:p>
          <w:p w:rsidR="00B363D6" w:rsidRDefault="00BB58E5" w:rsidP="00737999">
            <w:pPr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  </w:t>
            </w:r>
            <w:r w:rsidR="000D6B39" w:rsidRPr="000D6B39">
              <w:rPr>
                <w:rFonts w:ascii="Tahoma" w:hAnsi="Tahoma" w:cs="Tahoma"/>
                <w:b/>
                <w:sz w:val="24"/>
                <w:szCs w:val="24"/>
              </w:rPr>
              <w:t>PANTOUFLES</w:t>
            </w:r>
          </w:p>
          <w:p w:rsidR="00A9719A" w:rsidRDefault="00A9719A" w:rsidP="00737999">
            <w:pPr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0D6B39" w:rsidRDefault="000D6B39" w:rsidP="00737999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</w:t>
            </w:r>
            <w:r w:rsidRPr="000D6B39">
              <w:rPr>
                <w:rFonts w:ascii="Tahoma" w:hAnsi="Tahoma" w:cs="Tahoma"/>
                <w:sz w:val="24"/>
                <w:szCs w:val="24"/>
              </w:rPr>
              <w:t>ied</w:t>
            </w:r>
          </w:p>
          <w:p w:rsidR="000D6B39" w:rsidRDefault="000D6B39" w:rsidP="00737999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Confort</w:t>
            </w:r>
          </w:p>
          <w:p w:rsidR="000D6B39" w:rsidRDefault="000D6B39" w:rsidP="00737999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Déplacement</w:t>
            </w:r>
          </w:p>
          <w:p w:rsidR="00A9719A" w:rsidRDefault="000D6B39" w:rsidP="00737999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Domicile</w:t>
            </w:r>
          </w:p>
          <w:p w:rsidR="00A9719A" w:rsidRPr="00A9719A" w:rsidRDefault="00A9719A" w:rsidP="00737999">
            <w:pPr>
              <w:ind w:right="57"/>
            </w:pPr>
          </w:p>
          <w:p w:rsidR="00A9719A" w:rsidRPr="00A9719A" w:rsidRDefault="00A9719A" w:rsidP="00737999">
            <w:pPr>
              <w:ind w:right="57"/>
            </w:pPr>
          </w:p>
          <w:p w:rsidR="000D6B39" w:rsidRPr="00A9719A" w:rsidRDefault="00A9719A" w:rsidP="00737999">
            <w:pPr>
              <w:tabs>
                <w:tab w:val="left" w:pos="1240"/>
              </w:tabs>
              <w:ind w:right="57"/>
            </w:pPr>
            <w:r>
              <w:tab/>
            </w:r>
          </w:p>
        </w:tc>
      </w:tr>
      <w:tr w:rsidR="00585798" w:rsidRPr="00B81709" w:rsidTr="009B3E3A">
        <w:trPr>
          <w:trHeight w:val="80"/>
        </w:trPr>
        <w:tc>
          <w:tcPr>
            <w:tcW w:w="5502" w:type="dxa"/>
          </w:tcPr>
          <w:p w:rsidR="00585798" w:rsidRDefault="00A9719A" w:rsidP="00737999">
            <w:pPr>
              <w:ind w:right="57"/>
              <w:rPr>
                <w:rFonts w:ascii="Tahoma" w:hAnsi="Tahoma" w:cs="Tahoma"/>
                <w:b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b/>
                <w:sz w:val="24"/>
                <w:szCs w:val="24"/>
                <w:lang w:eastAsia="en-US"/>
              </w:rPr>
              <w:t xml:space="preserve"> </w:t>
            </w:r>
            <w:r w:rsidR="00BB58E5">
              <w:rPr>
                <w:rFonts w:ascii="Tahoma" w:hAnsi="Tahoma" w:cs="Tahoma"/>
                <w:b/>
                <w:sz w:val="24"/>
                <w:szCs w:val="24"/>
                <w:lang w:eastAsia="en-US"/>
              </w:rPr>
              <w:t xml:space="preserve">  </w:t>
            </w:r>
            <w:r w:rsidR="009B3E3A">
              <w:rPr>
                <w:rFonts w:ascii="Tahoma" w:hAnsi="Tahoma" w:cs="Tahoma"/>
                <w:b/>
                <w:sz w:val="24"/>
                <w:szCs w:val="24"/>
                <w:lang w:eastAsia="en-US"/>
              </w:rPr>
              <w:t>TRANSAT</w:t>
            </w:r>
          </w:p>
          <w:p w:rsidR="00A9719A" w:rsidRDefault="00A9719A" w:rsidP="00737999">
            <w:pPr>
              <w:ind w:right="57"/>
              <w:rPr>
                <w:rFonts w:ascii="Tahoma" w:hAnsi="Tahoma" w:cs="Tahoma"/>
                <w:b/>
                <w:sz w:val="24"/>
                <w:szCs w:val="24"/>
                <w:lang w:eastAsia="en-US"/>
              </w:rPr>
            </w:pPr>
          </w:p>
          <w:p w:rsidR="009B3E3A" w:rsidRDefault="00590097" w:rsidP="00737999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Siège</w:t>
            </w:r>
          </w:p>
          <w:p w:rsidR="009B3E3A" w:rsidRDefault="00590097" w:rsidP="00737999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Confort</w:t>
            </w:r>
          </w:p>
          <w:p w:rsidR="009B3E3A" w:rsidRDefault="00590097" w:rsidP="00737999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Bébé</w:t>
            </w:r>
          </w:p>
          <w:p w:rsidR="009B3E3A" w:rsidRPr="009B3E3A" w:rsidRDefault="00590097" w:rsidP="00737999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Tissus</w:t>
            </w:r>
          </w:p>
        </w:tc>
        <w:tc>
          <w:tcPr>
            <w:tcW w:w="310" w:type="dxa"/>
          </w:tcPr>
          <w:p w:rsidR="00585798" w:rsidRPr="00B81709" w:rsidRDefault="00585798" w:rsidP="00737999">
            <w:pPr>
              <w:ind w:right="57"/>
              <w:rPr>
                <w:rFonts w:ascii="Tahoma" w:hAnsi="Tahoma" w:cs="Tahoma"/>
              </w:rPr>
            </w:pPr>
          </w:p>
        </w:tc>
        <w:tc>
          <w:tcPr>
            <w:tcW w:w="5344" w:type="dxa"/>
          </w:tcPr>
          <w:p w:rsidR="009B3E3A" w:rsidRDefault="00BB58E5" w:rsidP="00737999">
            <w:pPr>
              <w:pStyle w:val="Adressedudestinataire"/>
              <w:ind w:left="0" w:right="57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 </w:t>
            </w:r>
            <w:r w:rsidR="00F24048">
              <w:rPr>
                <w:rFonts w:ascii="Tahoma" w:hAnsi="Tahoma" w:cs="Tahoma"/>
                <w:b/>
              </w:rPr>
              <w:t>SOMMEIL</w:t>
            </w:r>
          </w:p>
          <w:p w:rsidR="00F24048" w:rsidRDefault="00F24048" w:rsidP="00737999">
            <w:pPr>
              <w:pStyle w:val="Adressedudestinataire"/>
              <w:ind w:left="0" w:right="57"/>
              <w:rPr>
                <w:rFonts w:ascii="Tahoma" w:hAnsi="Tahoma" w:cs="Tahoma"/>
                <w:b/>
              </w:rPr>
            </w:pPr>
          </w:p>
          <w:p w:rsidR="009B3E3A" w:rsidRPr="00997166" w:rsidRDefault="009B3E3A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</w:rPr>
            </w:pPr>
            <w:r w:rsidRPr="00997166">
              <w:rPr>
                <w:rFonts w:ascii="Tahoma" w:hAnsi="Tahoma" w:cs="Tahoma"/>
                <w:sz w:val="24"/>
                <w:szCs w:val="24"/>
              </w:rPr>
              <w:t>Yeux</w:t>
            </w:r>
          </w:p>
          <w:p w:rsidR="009B3E3A" w:rsidRPr="00997166" w:rsidRDefault="009B3E3A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</w:rPr>
            </w:pPr>
            <w:r w:rsidRPr="00997166">
              <w:rPr>
                <w:rFonts w:ascii="Tahoma" w:hAnsi="Tahoma" w:cs="Tahoma"/>
                <w:sz w:val="24"/>
                <w:szCs w:val="24"/>
              </w:rPr>
              <w:t>Rouge</w:t>
            </w:r>
          </w:p>
          <w:p w:rsidR="009B3E3A" w:rsidRPr="00997166" w:rsidRDefault="009B3E3A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</w:rPr>
            </w:pPr>
            <w:r w:rsidRPr="00997166">
              <w:rPr>
                <w:rFonts w:ascii="Tahoma" w:hAnsi="Tahoma" w:cs="Tahoma"/>
                <w:sz w:val="24"/>
                <w:szCs w:val="24"/>
              </w:rPr>
              <w:t>Frotter</w:t>
            </w:r>
          </w:p>
          <w:p w:rsidR="009B3E3A" w:rsidRPr="009B3E3A" w:rsidRDefault="0059009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</w:rPr>
            </w:pPr>
            <w:r w:rsidRPr="00997166">
              <w:rPr>
                <w:rFonts w:ascii="Tahoma" w:hAnsi="Tahoma" w:cs="Tahoma"/>
                <w:sz w:val="24"/>
                <w:szCs w:val="24"/>
              </w:rPr>
              <w:t>Fatigue</w:t>
            </w:r>
          </w:p>
        </w:tc>
      </w:tr>
      <w:tr w:rsidR="00585798" w:rsidRPr="00B81709" w:rsidTr="00C47464">
        <w:trPr>
          <w:trHeight w:val="3330"/>
        </w:trPr>
        <w:tc>
          <w:tcPr>
            <w:tcW w:w="5502" w:type="dxa"/>
          </w:tcPr>
          <w:p w:rsidR="00B20D6F" w:rsidRDefault="00B363D6" w:rsidP="00737999">
            <w:pPr>
              <w:pStyle w:val="Adressedelexpditeur"/>
              <w:ind w:left="0" w:right="57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</w:p>
          <w:p w:rsidR="00997166" w:rsidRDefault="00997166" w:rsidP="00737999">
            <w:pPr>
              <w:pStyle w:val="Adressedelexpditeur"/>
              <w:ind w:left="0" w:right="57"/>
              <w:rPr>
                <w:rFonts w:ascii="Tahoma" w:hAnsi="Tahoma" w:cs="Tahoma"/>
              </w:rPr>
            </w:pPr>
          </w:p>
          <w:p w:rsidR="00997166" w:rsidRDefault="00997166" w:rsidP="00737999">
            <w:pPr>
              <w:pStyle w:val="Adressedelexpditeur"/>
              <w:ind w:left="0" w:right="57"/>
              <w:rPr>
                <w:rFonts w:ascii="Tahoma" w:hAnsi="Tahoma" w:cs="Tahoma"/>
              </w:rPr>
            </w:pPr>
          </w:p>
          <w:p w:rsidR="009B3E3A" w:rsidRDefault="009B3E3A" w:rsidP="00737999">
            <w:pPr>
              <w:pStyle w:val="Adressedelexpditeur"/>
              <w:ind w:left="0" w:right="57"/>
              <w:rPr>
                <w:rFonts w:ascii="Tahoma" w:hAnsi="Tahoma" w:cs="Tahoma"/>
              </w:rPr>
            </w:pPr>
          </w:p>
          <w:p w:rsidR="009B3E3A" w:rsidRDefault="00F24048" w:rsidP="00737999">
            <w:pPr>
              <w:pStyle w:val="Adressedelexpditeur"/>
              <w:ind w:left="0" w:right="57"/>
              <w:rPr>
                <w:rFonts w:ascii="Tahoma" w:hAnsi="Tahoma" w:cs="Tahoma"/>
                <w:b/>
                <w:sz w:val="24"/>
                <w:szCs w:val="24"/>
              </w:rPr>
            </w:pPr>
            <w:r w:rsidRPr="00F24048">
              <w:rPr>
                <w:rFonts w:ascii="Tahoma" w:hAnsi="Tahoma" w:cs="Tahoma"/>
                <w:b/>
                <w:sz w:val="24"/>
                <w:szCs w:val="24"/>
              </w:rPr>
              <w:t xml:space="preserve">  </w:t>
            </w:r>
            <w:r w:rsidR="00BB58E5">
              <w:rPr>
                <w:rFonts w:ascii="Tahoma" w:hAnsi="Tahoma" w:cs="Tahoma"/>
                <w:b/>
                <w:sz w:val="24"/>
                <w:szCs w:val="24"/>
              </w:rPr>
              <w:t xml:space="preserve">  </w:t>
            </w:r>
            <w:r w:rsidRPr="00F24048">
              <w:rPr>
                <w:rFonts w:ascii="Tahoma" w:hAnsi="Tahoma" w:cs="Tahoma"/>
                <w:b/>
                <w:sz w:val="24"/>
                <w:szCs w:val="24"/>
              </w:rPr>
              <w:t>LEGUMES</w:t>
            </w:r>
          </w:p>
          <w:p w:rsidR="008934A6" w:rsidRDefault="008934A6" w:rsidP="00737999">
            <w:pPr>
              <w:pStyle w:val="Adressedelexpditeur"/>
              <w:ind w:left="0" w:right="57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F24048" w:rsidRPr="00997166" w:rsidRDefault="0059009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Manger</w:t>
            </w:r>
          </w:p>
          <w:p w:rsidR="00F24048" w:rsidRPr="00997166" w:rsidRDefault="0059009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Vitamines</w:t>
            </w:r>
          </w:p>
          <w:p w:rsidR="00F24048" w:rsidRPr="00997166" w:rsidRDefault="0059009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Soupe</w:t>
            </w:r>
          </w:p>
          <w:p w:rsidR="00F24048" w:rsidRPr="00F24048" w:rsidRDefault="0059009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Cuit</w:t>
            </w:r>
          </w:p>
          <w:p w:rsidR="009B3E3A" w:rsidRDefault="009B3E3A" w:rsidP="00737999">
            <w:pPr>
              <w:pStyle w:val="Adressedelexpditeur"/>
              <w:ind w:left="0" w:right="57"/>
              <w:rPr>
                <w:rFonts w:ascii="Tahoma" w:hAnsi="Tahoma" w:cs="Tahoma"/>
              </w:rPr>
            </w:pPr>
          </w:p>
          <w:p w:rsidR="009B3E3A" w:rsidRPr="00B20D6F" w:rsidRDefault="009B3E3A" w:rsidP="00737999">
            <w:pPr>
              <w:pStyle w:val="Adressedelexpditeur"/>
              <w:ind w:left="0" w:right="57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</w:rPr>
              <w:t xml:space="preserve">  </w:t>
            </w:r>
          </w:p>
        </w:tc>
        <w:tc>
          <w:tcPr>
            <w:tcW w:w="310" w:type="dxa"/>
          </w:tcPr>
          <w:p w:rsidR="00585798" w:rsidRPr="00B81709" w:rsidRDefault="00585798" w:rsidP="00737999">
            <w:pPr>
              <w:ind w:right="57"/>
              <w:rPr>
                <w:rFonts w:ascii="Tahoma" w:hAnsi="Tahoma" w:cs="Tahoma"/>
              </w:rPr>
            </w:pPr>
          </w:p>
        </w:tc>
        <w:tc>
          <w:tcPr>
            <w:tcW w:w="5344" w:type="dxa"/>
          </w:tcPr>
          <w:p w:rsidR="00585798" w:rsidRDefault="00585798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997166" w:rsidRDefault="00997166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B20D6F" w:rsidRPr="00B20D6F" w:rsidRDefault="00B20D6F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B20D6F" w:rsidRDefault="00F24048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FENETRE</w:t>
            </w:r>
          </w:p>
          <w:p w:rsidR="008934A6" w:rsidRDefault="008934A6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F24048" w:rsidRPr="00F24048" w:rsidRDefault="0059009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F24048">
              <w:rPr>
                <w:rFonts w:ascii="Tahoma" w:hAnsi="Tahoma" w:cs="Tahoma"/>
                <w:sz w:val="24"/>
                <w:szCs w:val="24"/>
                <w:lang w:eastAsia="en-US"/>
              </w:rPr>
              <w:t>Vitre</w:t>
            </w:r>
          </w:p>
          <w:p w:rsidR="00F24048" w:rsidRDefault="0059009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F24048">
              <w:rPr>
                <w:rFonts w:ascii="Tahoma" w:hAnsi="Tahoma" w:cs="Tahoma"/>
                <w:sz w:val="24"/>
                <w:szCs w:val="24"/>
                <w:lang w:eastAsia="en-US"/>
              </w:rPr>
              <w:t>Produit</w:t>
            </w:r>
          </w:p>
          <w:p w:rsidR="00F24048" w:rsidRDefault="0059009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Lavette</w:t>
            </w:r>
          </w:p>
          <w:p w:rsidR="00F24048" w:rsidRPr="00F24048" w:rsidRDefault="0059009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Propre</w:t>
            </w:r>
          </w:p>
          <w:p w:rsidR="00B20D6F" w:rsidRDefault="00B20D6F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997166" w:rsidRPr="00B20D6F" w:rsidRDefault="00997166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B20D6F" w:rsidRPr="00B20D6F" w:rsidRDefault="00B20D6F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585798" w:rsidRPr="00B81709" w:rsidTr="00B20D6F">
        <w:trPr>
          <w:trHeight w:val="1000"/>
        </w:trPr>
        <w:tc>
          <w:tcPr>
            <w:tcW w:w="5502" w:type="dxa"/>
          </w:tcPr>
          <w:p w:rsidR="00F24048" w:rsidRDefault="00F24048" w:rsidP="00737999">
            <w:pPr>
              <w:ind w:right="57" w:firstLine="720"/>
              <w:rPr>
                <w:rFonts w:ascii="Tahoma" w:hAnsi="Tahoma" w:cs="Tahoma"/>
                <w:b/>
                <w:sz w:val="24"/>
                <w:szCs w:val="24"/>
                <w:lang w:eastAsia="en-US"/>
              </w:rPr>
            </w:pPr>
          </w:p>
          <w:p w:rsidR="00585798" w:rsidRDefault="00F24048" w:rsidP="00737999">
            <w:pPr>
              <w:ind w:right="57"/>
              <w:rPr>
                <w:rFonts w:ascii="Tahoma" w:hAnsi="Tahoma" w:cs="Tahoma"/>
                <w:b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b/>
                <w:sz w:val="24"/>
                <w:szCs w:val="24"/>
                <w:lang w:eastAsia="en-US"/>
              </w:rPr>
              <w:t xml:space="preserve"> </w:t>
            </w:r>
            <w:r w:rsidR="00BB58E5">
              <w:rPr>
                <w:rFonts w:ascii="Tahoma" w:hAnsi="Tahoma" w:cs="Tahoma"/>
                <w:b/>
                <w:sz w:val="24"/>
                <w:szCs w:val="24"/>
                <w:lang w:eastAsia="en-US"/>
              </w:rPr>
              <w:t xml:space="preserve">  </w:t>
            </w:r>
            <w:bookmarkStart w:id="0" w:name="_GoBack"/>
            <w:bookmarkEnd w:id="0"/>
            <w:r w:rsidR="00BB58E5">
              <w:rPr>
                <w:rFonts w:ascii="Tahoma" w:hAnsi="Tahoma" w:cs="Tahoma"/>
                <w:b/>
                <w:sz w:val="24"/>
                <w:szCs w:val="24"/>
                <w:lang w:eastAsia="en-US"/>
              </w:rPr>
              <w:t xml:space="preserve"> </w:t>
            </w:r>
            <w:r w:rsidR="008934A6">
              <w:rPr>
                <w:rFonts w:ascii="Tahoma" w:hAnsi="Tahoma" w:cs="Tahoma"/>
                <w:b/>
                <w:sz w:val="24"/>
                <w:szCs w:val="24"/>
                <w:lang w:eastAsia="en-US"/>
              </w:rPr>
              <w:t>S</w:t>
            </w:r>
            <w:r w:rsidRPr="00F24048">
              <w:rPr>
                <w:rFonts w:ascii="Tahoma" w:hAnsi="Tahoma" w:cs="Tahoma"/>
                <w:b/>
                <w:sz w:val="24"/>
                <w:szCs w:val="24"/>
                <w:lang w:eastAsia="en-US"/>
              </w:rPr>
              <w:t>HAMPOING</w:t>
            </w:r>
          </w:p>
          <w:p w:rsidR="008934A6" w:rsidRDefault="008934A6" w:rsidP="00737999">
            <w:pPr>
              <w:ind w:right="57"/>
              <w:rPr>
                <w:rFonts w:ascii="Tahoma" w:hAnsi="Tahoma" w:cs="Tahoma"/>
                <w:b/>
                <w:sz w:val="24"/>
                <w:szCs w:val="24"/>
                <w:lang w:eastAsia="en-US"/>
              </w:rPr>
            </w:pPr>
          </w:p>
          <w:p w:rsidR="00BB58E5" w:rsidRDefault="00BB58E5" w:rsidP="00737999">
            <w:pPr>
              <w:ind w:right="57"/>
              <w:rPr>
                <w:rFonts w:ascii="Tahoma" w:hAnsi="Tahoma" w:cs="Tahoma"/>
                <w:b/>
                <w:sz w:val="24"/>
                <w:szCs w:val="24"/>
                <w:lang w:eastAsia="en-US"/>
              </w:rPr>
            </w:pPr>
          </w:p>
          <w:p w:rsidR="00F24048" w:rsidRDefault="00590097" w:rsidP="00737999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F24048">
              <w:rPr>
                <w:rFonts w:ascii="Tahoma" w:hAnsi="Tahoma" w:cs="Tahoma"/>
                <w:sz w:val="24"/>
                <w:szCs w:val="24"/>
                <w:lang w:eastAsia="en-US"/>
              </w:rPr>
              <w:t>Cheveu</w:t>
            </w:r>
            <w:r>
              <w:rPr>
                <w:rFonts w:ascii="Tahoma" w:hAnsi="Tahoma" w:cs="Tahoma"/>
                <w:sz w:val="24"/>
                <w:szCs w:val="24"/>
                <w:lang w:eastAsia="en-US"/>
              </w:rPr>
              <w:t>x</w:t>
            </w:r>
          </w:p>
          <w:p w:rsidR="00F24048" w:rsidRDefault="00590097" w:rsidP="00737999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Produit</w:t>
            </w:r>
          </w:p>
          <w:p w:rsidR="00F24048" w:rsidRDefault="00590097" w:rsidP="00737999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Neutre</w:t>
            </w:r>
          </w:p>
          <w:p w:rsidR="00F24048" w:rsidRPr="00F24048" w:rsidRDefault="00590097" w:rsidP="00737999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Flacon</w:t>
            </w:r>
          </w:p>
        </w:tc>
        <w:tc>
          <w:tcPr>
            <w:tcW w:w="310" w:type="dxa"/>
          </w:tcPr>
          <w:p w:rsidR="00585798" w:rsidRPr="00B81709" w:rsidRDefault="00585798" w:rsidP="00737999">
            <w:pPr>
              <w:ind w:right="57"/>
              <w:rPr>
                <w:rFonts w:ascii="Tahoma" w:hAnsi="Tahoma" w:cs="Tahoma"/>
              </w:rPr>
            </w:pPr>
          </w:p>
        </w:tc>
        <w:tc>
          <w:tcPr>
            <w:tcW w:w="5344" w:type="dxa"/>
          </w:tcPr>
          <w:p w:rsidR="00F24048" w:rsidRDefault="00F24048" w:rsidP="00737999">
            <w:pPr>
              <w:pStyle w:val="Adressedudestinataire"/>
              <w:ind w:left="0" w:right="57"/>
              <w:rPr>
                <w:rFonts w:ascii="Tahoma" w:hAnsi="Tahoma" w:cs="Tahoma"/>
              </w:rPr>
            </w:pPr>
          </w:p>
          <w:p w:rsidR="00F24048" w:rsidRDefault="00997166" w:rsidP="00737999">
            <w:pPr>
              <w:pStyle w:val="Adressedudestinataire"/>
              <w:ind w:left="0" w:right="57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  </w:t>
            </w:r>
            <w:r w:rsidR="00F24048" w:rsidRPr="00F24048">
              <w:rPr>
                <w:rFonts w:ascii="Tahoma" w:hAnsi="Tahoma" w:cs="Tahoma"/>
                <w:b/>
              </w:rPr>
              <w:t>COUDRE</w:t>
            </w:r>
          </w:p>
          <w:p w:rsidR="008934A6" w:rsidRDefault="008934A6" w:rsidP="00737999">
            <w:pPr>
              <w:pStyle w:val="Adressedudestinataire"/>
              <w:ind w:left="0" w:right="57"/>
              <w:rPr>
                <w:rFonts w:ascii="Tahoma" w:hAnsi="Tahoma" w:cs="Tahoma"/>
                <w:b/>
              </w:rPr>
            </w:pPr>
          </w:p>
          <w:p w:rsidR="00F24048" w:rsidRPr="00997166" w:rsidRDefault="0059009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Fil</w:t>
            </w:r>
          </w:p>
          <w:p w:rsidR="00F24048" w:rsidRPr="00997166" w:rsidRDefault="0059009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Aiguille</w:t>
            </w:r>
          </w:p>
          <w:p w:rsidR="00F24048" w:rsidRPr="00997166" w:rsidRDefault="0059009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Tissus</w:t>
            </w:r>
          </w:p>
          <w:p w:rsidR="00F24048" w:rsidRPr="00997166" w:rsidRDefault="0059009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Bouton</w:t>
            </w:r>
          </w:p>
          <w:p w:rsidR="00F24048" w:rsidRPr="00B81709" w:rsidRDefault="00F24048" w:rsidP="00737999">
            <w:pPr>
              <w:pStyle w:val="Adressedudestinataire"/>
              <w:ind w:left="0" w:right="57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</w:p>
        </w:tc>
      </w:tr>
      <w:tr w:rsidR="00585798" w:rsidRPr="00B81709" w:rsidTr="00F24048">
        <w:trPr>
          <w:trHeight w:val="815"/>
        </w:trPr>
        <w:tc>
          <w:tcPr>
            <w:tcW w:w="5502" w:type="dxa"/>
          </w:tcPr>
          <w:p w:rsidR="00B20D6F" w:rsidRPr="00B20D6F" w:rsidRDefault="00B20D6F" w:rsidP="00737999">
            <w:pPr>
              <w:pStyle w:val="Adressedelexpditeur"/>
              <w:ind w:left="504" w:right="57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10" w:type="dxa"/>
          </w:tcPr>
          <w:p w:rsidR="00585798" w:rsidRPr="00B81709" w:rsidRDefault="00585798" w:rsidP="00737999">
            <w:pPr>
              <w:ind w:right="57"/>
              <w:rPr>
                <w:rFonts w:ascii="Tahoma" w:hAnsi="Tahoma" w:cs="Tahoma"/>
              </w:rPr>
            </w:pPr>
          </w:p>
        </w:tc>
        <w:tc>
          <w:tcPr>
            <w:tcW w:w="5344" w:type="dxa"/>
          </w:tcPr>
          <w:p w:rsidR="00B20D6F" w:rsidRPr="00B20D6F" w:rsidRDefault="00B20D6F" w:rsidP="00737999">
            <w:pPr>
              <w:pStyle w:val="Adressedelexpditeur"/>
              <w:ind w:left="0" w:right="57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585798" w:rsidRPr="00B81709" w:rsidTr="00B20D6F">
        <w:trPr>
          <w:trHeight w:val="996"/>
        </w:trPr>
        <w:tc>
          <w:tcPr>
            <w:tcW w:w="5502" w:type="dxa"/>
          </w:tcPr>
          <w:p w:rsidR="00585798" w:rsidRDefault="00F24048" w:rsidP="00737999">
            <w:pPr>
              <w:pStyle w:val="Adressedudestinataire"/>
              <w:ind w:left="0" w:right="57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</w:t>
            </w:r>
            <w:r w:rsidR="00BB58E5">
              <w:rPr>
                <w:rFonts w:ascii="Tahoma" w:hAnsi="Tahoma" w:cs="Tahoma"/>
                <w:b/>
              </w:rPr>
              <w:t xml:space="preserve">   </w:t>
            </w:r>
            <w:r w:rsidRPr="00F24048">
              <w:rPr>
                <w:rFonts w:ascii="Tahoma" w:hAnsi="Tahoma" w:cs="Tahoma"/>
                <w:b/>
              </w:rPr>
              <w:t>SOL</w:t>
            </w:r>
          </w:p>
          <w:p w:rsidR="008934A6" w:rsidRDefault="008934A6" w:rsidP="00737999">
            <w:pPr>
              <w:pStyle w:val="Adressedudestinataire"/>
              <w:ind w:left="0" w:right="57"/>
              <w:rPr>
                <w:rFonts w:ascii="Tahoma" w:hAnsi="Tahoma" w:cs="Tahoma"/>
                <w:b/>
              </w:rPr>
            </w:pPr>
          </w:p>
          <w:p w:rsidR="00C47464" w:rsidRPr="00997166" w:rsidRDefault="0059009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Surface</w:t>
            </w:r>
          </w:p>
          <w:p w:rsidR="00C47464" w:rsidRPr="00997166" w:rsidRDefault="0059009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Balai</w:t>
            </w:r>
          </w:p>
          <w:p w:rsidR="00C47464" w:rsidRPr="00997166" w:rsidRDefault="0059009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Carrelage</w:t>
            </w:r>
          </w:p>
          <w:p w:rsidR="00C47464" w:rsidRPr="00997166" w:rsidRDefault="0059009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Maison</w:t>
            </w:r>
          </w:p>
          <w:p w:rsidR="00F24048" w:rsidRDefault="00F24048" w:rsidP="00737999">
            <w:pPr>
              <w:pStyle w:val="Adressedudestinataire"/>
              <w:ind w:left="0" w:right="57"/>
              <w:rPr>
                <w:rFonts w:ascii="Tahoma" w:hAnsi="Tahoma" w:cs="Tahoma"/>
                <w:b/>
              </w:rPr>
            </w:pPr>
          </w:p>
          <w:p w:rsidR="00F24048" w:rsidRDefault="00F24048" w:rsidP="00737999">
            <w:pPr>
              <w:pStyle w:val="Adressedudestinataire"/>
              <w:ind w:left="720" w:right="57"/>
              <w:rPr>
                <w:rFonts w:ascii="Tahoma" w:hAnsi="Tahoma" w:cs="Tahoma"/>
                <w:b/>
              </w:rPr>
            </w:pPr>
          </w:p>
          <w:p w:rsidR="00F24048" w:rsidRPr="00F24048" w:rsidRDefault="00F24048" w:rsidP="00737999">
            <w:pPr>
              <w:pStyle w:val="Adressedudestinataire"/>
              <w:ind w:left="720" w:right="57"/>
              <w:rPr>
                <w:rFonts w:ascii="Tahoma" w:hAnsi="Tahoma" w:cs="Tahoma"/>
                <w:b/>
              </w:rPr>
            </w:pPr>
          </w:p>
        </w:tc>
        <w:tc>
          <w:tcPr>
            <w:tcW w:w="310" w:type="dxa"/>
          </w:tcPr>
          <w:p w:rsidR="00585798" w:rsidRPr="00B81709" w:rsidRDefault="00585798" w:rsidP="00737999">
            <w:pPr>
              <w:ind w:right="57"/>
              <w:rPr>
                <w:rFonts w:ascii="Tahoma" w:hAnsi="Tahoma" w:cs="Tahoma"/>
              </w:rPr>
            </w:pPr>
          </w:p>
        </w:tc>
        <w:tc>
          <w:tcPr>
            <w:tcW w:w="5344" w:type="dxa"/>
          </w:tcPr>
          <w:p w:rsidR="00585798" w:rsidRDefault="00BB58E5" w:rsidP="00737999">
            <w:pPr>
              <w:pStyle w:val="Adressedudestinataire"/>
              <w:ind w:left="0" w:right="57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 </w:t>
            </w:r>
            <w:r w:rsidR="00C47464">
              <w:rPr>
                <w:rFonts w:ascii="Tahoma" w:hAnsi="Tahoma" w:cs="Tahoma"/>
                <w:b/>
              </w:rPr>
              <w:t xml:space="preserve"> </w:t>
            </w:r>
            <w:r w:rsidR="00C47464" w:rsidRPr="00C47464">
              <w:rPr>
                <w:rFonts w:ascii="Tahoma" w:hAnsi="Tahoma" w:cs="Tahoma"/>
                <w:b/>
              </w:rPr>
              <w:t>LAVABO</w:t>
            </w:r>
          </w:p>
          <w:p w:rsidR="008934A6" w:rsidRDefault="008934A6" w:rsidP="00737999">
            <w:pPr>
              <w:pStyle w:val="Adressedudestinataire"/>
              <w:ind w:left="0" w:right="57"/>
              <w:rPr>
                <w:rFonts w:ascii="Tahoma" w:hAnsi="Tahoma" w:cs="Tahoma"/>
                <w:b/>
              </w:rPr>
            </w:pPr>
          </w:p>
          <w:p w:rsidR="00C47464" w:rsidRPr="00997166" w:rsidRDefault="00C47464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Robinet</w:t>
            </w:r>
          </w:p>
          <w:p w:rsidR="00C47464" w:rsidRPr="00997166" w:rsidRDefault="00C47464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Vasque</w:t>
            </w:r>
          </w:p>
          <w:p w:rsidR="00C47464" w:rsidRPr="00997166" w:rsidRDefault="00C47464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Intérieur</w:t>
            </w:r>
          </w:p>
          <w:p w:rsidR="00C47464" w:rsidRPr="00997166" w:rsidRDefault="0059009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Laver</w:t>
            </w:r>
          </w:p>
          <w:p w:rsidR="00C47464" w:rsidRPr="00C47464" w:rsidRDefault="00C47464" w:rsidP="00737999">
            <w:pPr>
              <w:pStyle w:val="Adressedudestinataire"/>
              <w:ind w:left="0" w:right="57"/>
              <w:rPr>
                <w:rFonts w:ascii="Tahoma" w:hAnsi="Tahoma" w:cs="Tahoma"/>
                <w:b/>
              </w:rPr>
            </w:pPr>
          </w:p>
        </w:tc>
      </w:tr>
      <w:tr w:rsidR="00585798" w:rsidRPr="00B81709" w:rsidTr="007F7058">
        <w:trPr>
          <w:trHeight w:val="1422"/>
        </w:trPr>
        <w:tc>
          <w:tcPr>
            <w:tcW w:w="5502" w:type="dxa"/>
          </w:tcPr>
          <w:p w:rsidR="00997166" w:rsidRDefault="00A958A3" w:rsidP="00737999">
            <w:pPr>
              <w:pStyle w:val="Adressedelexpditeur"/>
              <w:ind w:left="0" w:right="57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lastRenderedPageBreak/>
              <w:t xml:space="preserve"> </w:t>
            </w:r>
          </w:p>
          <w:p w:rsidR="00A242AD" w:rsidRDefault="00997166" w:rsidP="00737999">
            <w:pPr>
              <w:pStyle w:val="Adressedelexpditeur"/>
              <w:ind w:left="0" w:right="57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     </w:t>
            </w:r>
            <w:r w:rsidR="00A958A3">
              <w:rPr>
                <w:rFonts w:ascii="Tahoma" w:hAnsi="Tahoma" w:cs="Tahoma"/>
                <w:b/>
                <w:sz w:val="24"/>
                <w:szCs w:val="24"/>
              </w:rPr>
              <w:t>BIENTRAITANCE</w:t>
            </w:r>
          </w:p>
          <w:p w:rsidR="008934A6" w:rsidRDefault="008934A6" w:rsidP="00737999">
            <w:pPr>
              <w:pStyle w:val="Adressedelexpditeur"/>
              <w:ind w:left="0" w:right="57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A958A3" w:rsidRPr="00A958A3" w:rsidRDefault="0059009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A958A3">
              <w:rPr>
                <w:rFonts w:ascii="Tahoma" w:hAnsi="Tahoma" w:cs="Tahoma"/>
                <w:sz w:val="24"/>
                <w:szCs w:val="24"/>
                <w:lang w:eastAsia="en-US"/>
              </w:rPr>
              <w:t>Ecoute</w:t>
            </w:r>
          </w:p>
          <w:p w:rsidR="00A958A3" w:rsidRPr="00A958A3" w:rsidRDefault="0059009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A958A3">
              <w:rPr>
                <w:rFonts w:ascii="Tahoma" w:hAnsi="Tahoma" w:cs="Tahoma"/>
                <w:sz w:val="24"/>
                <w:szCs w:val="24"/>
                <w:lang w:eastAsia="en-US"/>
              </w:rPr>
              <w:t>Comportement</w:t>
            </w:r>
          </w:p>
          <w:p w:rsidR="00A958A3" w:rsidRDefault="0059009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A958A3">
              <w:rPr>
                <w:rFonts w:ascii="Tahoma" w:hAnsi="Tahoma" w:cs="Tahoma"/>
                <w:sz w:val="24"/>
                <w:szCs w:val="24"/>
                <w:lang w:eastAsia="en-US"/>
              </w:rPr>
              <w:t>Respect</w:t>
            </w:r>
          </w:p>
          <w:p w:rsidR="00A958A3" w:rsidRPr="00A958A3" w:rsidRDefault="0059009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Comprendre</w:t>
            </w:r>
          </w:p>
        </w:tc>
        <w:tc>
          <w:tcPr>
            <w:tcW w:w="310" w:type="dxa"/>
          </w:tcPr>
          <w:p w:rsidR="00585798" w:rsidRPr="00B81709" w:rsidRDefault="00585798" w:rsidP="00737999">
            <w:pPr>
              <w:ind w:right="57"/>
              <w:rPr>
                <w:rFonts w:ascii="Tahoma" w:hAnsi="Tahoma" w:cs="Tahoma"/>
              </w:rPr>
            </w:pPr>
          </w:p>
        </w:tc>
        <w:tc>
          <w:tcPr>
            <w:tcW w:w="5344" w:type="dxa"/>
          </w:tcPr>
          <w:p w:rsidR="00997166" w:rsidRDefault="00997166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    </w:t>
            </w:r>
          </w:p>
          <w:p w:rsidR="007F7058" w:rsidRDefault="00997166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   C</w:t>
            </w:r>
            <w:r w:rsidR="00A958A3">
              <w:rPr>
                <w:rFonts w:ascii="Tahoma" w:hAnsi="Tahoma" w:cs="Tahoma"/>
                <w:b/>
                <w:sz w:val="24"/>
                <w:szCs w:val="24"/>
              </w:rPr>
              <w:t>OMMUNIQUER</w:t>
            </w:r>
          </w:p>
          <w:p w:rsidR="008934A6" w:rsidRDefault="008934A6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A958A3" w:rsidRPr="00997166" w:rsidRDefault="0059009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Bouche</w:t>
            </w:r>
          </w:p>
          <w:p w:rsidR="00A958A3" w:rsidRPr="00997166" w:rsidRDefault="0059009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Mot</w:t>
            </w:r>
          </w:p>
          <w:p w:rsidR="00A958A3" w:rsidRDefault="0059009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A958A3">
              <w:rPr>
                <w:rFonts w:ascii="Tahoma" w:hAnsi="Tahoma" w:cs="Tahoma"/>
                <w:sz w:val="24"/>
                <w:szCs w:val="24"/>
                <w:lang w:eastAsia="en-US"/>
              </w:rPr>
              <w:t>Oreille</w:t>
            </w:r>
          </w:p>
          <w:p w:rsidR="00A958A3" w:rsidRPr="00A958A3" w:rsidRDefault="0059009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Son</w:t>
            </w:r>
          </w:p>
          <w:p w:rsidR="007F7058" w:rsidRDefault="007F7058" w:rsidP="00737999">
            <w:pPr>
              <w:pStyle w:val="Adressedelexpditeur"/>
              <w:ind w:left="504" w:right="57"/>
              <w:rPr>
                <w:rFonts w:ascii="Tahoma" w:hAnsi="Tahoma" w:cs="Tahoma"/>
                <w:sz w:val="24"/>
                <w:szCs w:val="24"/>
              </w:rPr>
            </w:pPr>
          </w:p>
          <w:p w:rsidR="008F4149" w:rsidRDefault="008F4149" w:rsidP="00737999">
            <w:pPr>
              <w:pStyle w:val="Adressedelexpditeur"/>
              <w:ind w:left="504" w:right="57"/>
              <w:rPr>
                <w:rFonts w:ascii="Tahoma" w:hAnsi="Tahoma" w:cs="Tahoma"/>
                <w:sz w:val="24"/>
                <w:szCs w:val="24"/>
              </w:rPr>
            </w:pPr>
          </w:p>
          <w:p w:rsidR="00A242AD" w:rsidRPr="00A242AD" w:rsidRDefault="00AD66C4" w:rsidP="00737999">
            <w:pPr>
              <w:pStyle w:val="Adressedelexpditeur"/>
              <w:ind w:left="504" w:right="57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     </w:t>
            </w:r>
          </w:p>
        </w:tc>
      </w:tr>
      <w:tr w:rsidR="00585798" w:rsidRPr="00B81709" w:rsidTr="008F4149">
        <w:trPr>
          <w:trHeight w:val="1290"/>
        </w:trPr>
        <w:tc>
          <w:tcPr>
            <w:tcW w:w="5502" w:type="dxa"/>
          </w:tcPr>
          <w:p w:rsidR="008F4149" w:rsidRPr="008F4149" w:rsidRDefault="008F4149" w:rsidP="00737999">
            <w:pPr>
              <w:spacing w:line="240" w:lineRule="auto"/>
              <w:ind w:right="57"/>
              <w:rPr>
                <w:lang w:eastAsia="en-US"/>
              </w:rPr>
            </w:pPr>
          </w:p>
          <w:p w:rsidR="008F4149" w:rsidRDefault="00997166" w:rsidP="00737999">
            <w:pPr>
              <w:spacing w:line="240" w:lineRule="auto"/>
              <w:ind w:right="57"/>
              <w:rPr>
                <w:rFonts w:ascii="Tahoma" w:hAnsi="Tahoma" w:cs="Tahoma"/>
                <w:b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b/>
                <w:sz w:val="24"/>
                <w:szCs w:val="24"/>
                <w:lang w:eastAsia="en-US"/>
              </w:rPr>
              <w:t xml:space="preserve">   </w:t>
            </w:r>
            <w:r w:rsidR="00A958A3">
              <w:rPr>
                <w:rFonts w:ascii="Tahoma" w:hAnsi="Tahoma" w:cs="Tahoma"/>
                <w:b/>
                <w:sz w:val="24"/>
                <w:szCs w:val="24"/>
                <w:lang w:eastAsia="en-US"/>
              </w:rPr>
              <w:t xml:space="preserve"> </w:t>
            </w:r>
            <w:r w:rsidR="00A958A3" w:rsidRPr="00A958A3">
              <w:rPr>
                <w:rFonts w:ascii="Tahoma" w:hAnsi="Tahoma" w:cs="Tahoma"/>
                <w:b/>
                <w:sz w:val="24"/>
                <w:szCs w:val="24"/>
                <w:lang w:eastAsia="en-US"/>
              </w:rPr>
              <w:t>ECOUTER</w:t>
            </w:r>
          </w:p>
          <w:p w:rsidR="008934A6" w:rsidRDefault="008934A6" w:rsidP="00737999">
            <w:pPr>
              <w:spacing w:line="240" w:lineRule="auto"/>
              <w:ind w:right="57"/>
              <w:rPr>
                <w:rFonts w:ascii="Tahoma" w:hAnsi="Tahoma" w:cs="Tahoma"/>
                <w:b/>
                <w:sz w:val="24"/>
                <w:szCs w:val="24"/>
                <w:lang w:eastAsia="en-US"/>
              </w:rPr>
            </w:pPr>
          </w:p>
          <w:p w:rsidR="00A958A3" w:rsidRPr="00997166" w:rsidRDefault="0059009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Oreille</w:t>
            </w:r>
          </w:p>
          <w:p w:rsidR="00A958A3" w:rsidRPr="00997166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Discours</w:t>
            </w:r>
          </w:p>
          <w:p w:rsidR="00A958A3" w:rsidRPr="00997166" w:rsidRDefault="0059009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Mot</w:t>
            </w:r>
          </w:p>
          <w:p w:rsidR="00A958A3" w:rsidRPr="00997166" w:rsidRDefault="00997166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Se t</w:t>
            </w:r>
            <w:r w:rsidR="00590097">
              <w:rPr>
                <w:rFonts w:ascii="Tahoma" w:hAnsi="Tahoma" w:cs="Tahoma"/>
                <w:sz w:val="24"/>
                <w:szCs w:val="24"/>
                <w:lang w:eastAsia="en-US"/>
              </w:rPr>
              <w:t>aire</w:t>
            </w:r>
          </w:p>
          <w:p w:rsidR="008F4149" w:rsidRPr="008F4149" w:rsidRDefault="008F4149" w:rsidP="00737999">
            <w:pPr>
              <w:spacing w:line="240" w:lineRule="auto"/>
              <w:ind w:right="57"/>
              <w:rPr>
                <w:lang w:eastAsia="en-US"/>
              </w:rPr>
            </w:pPr>
          </w:p>
          <w:p w:rsidR="008F4149" w:rsidRPr="008F4149" w:rsidRDefault="008F4149" w:rsidP="00737999">
            <w:pPr>
              <w:spacing w:line="240" w:lineRule="auto"/>
              <w:ind w:right="57"/>
              <w:rPr>
                <w:lang w:eastAsia="en-US"/>
              </w:rPr>
            </w:pPr>
          </w:p>
          <w:p w:rsidR="008F4149" w:rsidRDefault="008F4149" w:rsidP="00737999">
            <w:pPr>
              <w:spacing w:line="240" w:lineRule="auto"/>
              <w:ind w:right="57"/>
              <w:rPr>
                <w:lang w:eastAsia="en-US"/>
              </w:rPr>
            </w:pPr>
          </w:p>
          <w:p w:rsidR="008F4149" w:rsidRPr="009B3E3A" w:rsidRDefault="008F4149" w:rsidP="00737999">
            <w:pPr>
              <w:spacing w:line="240" w:lineRule="auto"/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</w:p>
          <w:p w:rsidR="00A958A3" w:rsidRDefault="00997166" w:rsidP="00737999">
            <w:pPr>
              <w:spacing w:line="240" w:lineRule="auto"/>
              <w:ind w:left="144" w:right="57"/>
              <w:rPr>
                <w:rFonts w:ascii="Tahoma" w:hAnsi="Tahoma" w:cs="Tahoma"/>
                <w:b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b/>
                <w:sz w:val="24"/>
                <w:szCs w:val="24"/>
                <w:lang w:eastAsia="en-US"/>
              </w:rPr>
              <w:t xml:space="preserve">   </w:t>
            </w:r>
            <w:r w:rsidR="00A958A3" w:rsidRPr="00A958A3">
              <w:rPr>
                <w:rFonts w:ascii="Tahoma" w:hAnsi="Tahoma" w:cs="Tahoma"/>
                <w:b/>
                <w:sz w:val="24"/>
                <w:szCs w:val="24"/>
                <w:lang w:eastAsia="en-US"/>
              </w:rPr>
              <w:t>DEPOUSSIERAGE</w:t>
            </w:r>
          </w:p>
          <w:p w:rsidR="008934A6" w:rsidRDefault="008934A6" w:rsidP="00737999">
            <w:pPr>
              <w:spacing w:line="240" w:lineRule="auto"/>
              <w:ind w:left="144" w:right="57"/>
              <w:rPr>
                <w:rFonts w:ascii="Tahoma" w:hAnsi="Tahoma" w:cs="Tahoma"/>
                <w:b/>
                <w:sz w:val="24"/>
                <w:szCs w:val="24"/>
                <w:lang w:eastAsia="en-US"/>
              </w:rPr>
            </w:pPr>
          </w:p>
          <w:p w:rsidR="00A958A3" w:rsidRDefault="00A958A3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Aspirateur</w:t>
            </w:r>
          </w:p>
          <w:p w:rsidR="00A958A3" w:rsidRDefault="00A958A3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Meuble</w:t>
            </w:r>
          </w:p>
          <w:p w:rsidR="00A958A3" w:rsidRDefault="00A958A3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Chiffon</w:t>
            </w:r>
          </w:p>
          <w:p w:rsidR="00A958A3" w:rsidRPr="00A958A3" w:rsidRDefault="00312CEB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B</w:t>
            </w:r>
            <w:r w:rsidR="00A958A3">
              <w:rPr>
                <w:rFonts w:ascii="Tahoma" w:hAnsi="Tahoma" w:cs="Tahoma"/>
                <w:sz w:val="24"/>
                <w:szCs w:val="24"/>
                <w:lang w:eastAsia="en-US"/>
              </w:rPr>
              <w:t>alai</w:t>
            </w:r>
          </w:p>
          <w:p w:rsidR="00A9719A" w:rsidRDefault="00A9719A" w:rsidP="00737999">
            <w:pPr>
              <w:pStyle w:val="Paragraphedeliste"/>
              <w:spacing w:line="240" w:lineRule="auto"/>
              <w:ind w:left="504"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</w:p>
          <w:p w:rsidR="00A9719A" w:rsidRDefault="00A9719A" w:rsidP="00737999">
            <w:pPr>
              <w:ind w:right="57"/>
              <w:rPr>
                <w:lang w:eastAsia="en-US"/>
              </w:rPr>
            </w:pPr>
          </w:p>
          <w:p w:rsidR="00997166" w:rsidRPr="00A9719A" w:rsidRDefault="00997166" w:rsidP="00737999">
            <w:pPr>
              <w:ind w:right="57"/>
              <w:rPr>
                <w:lang w:eastAsia="en-US"/>
              </w:rPr>
            </w:pPr>
          </w:p>
          <w:p w:rsidR="00A9719A" w:rsidRPr="00A9719A" w:rsidRDefault="00A9719A" w:rsidP="00737999">
            <w:pPr>
              <w:ind w:right="57"/>
              <w:rPr>
                <w:lang w:eastAsia="en-US"/>
              </w:rPr>
            </w:pPr>
          </w:p>
          <w:p w:rsidR="00A9719A" w:rsidRDefault="00A9719A" w:rsidP="00737999">
            <w:pPr>
              <w:ind w:right="57"/>
              <w:rPr>
                <w:lang w:eastAsia="en-US"/>
              </w:rPr>
            </w:pPr>
          </w:p>
          <w:p w:rsidR="00A9719A" w:rsidRDefault="00997166" w:rsidP="00737999">
            <w:pPr>
              <w:spacing w:line="240" w:lineRule="auto"/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    </w:t>
            </w:r>
            <w:r w:rsidR="00A9719A">
              <w:rPr>
                <w:rFonts w:ascii="Tahoma" w:hAnsi="Tahoma" w:cs="Tahoma"/>
                <w:b/>
                <w:sz w:val="24"/>
                <w:szCs w:val="24"/>
              </w:rPr>
              <w:t>DIARRHE</w:t>
            </w:r>
            <w:r>
              <w:rPr>
                <w:rFonts w:ascii="Tahoma" w:hAnsi="Tahoma" w:cs="Tahoma"/>
                <w:b/>
                <w:sz w:val="24"/>
                <w:szCs w:val="24"/>
              </w:rPr>
              <w:t>E</w:t>
            </w:r>
            <w:r w:rsidR="00A9719A">
              <w:rPr>
                <w:rFonts w:ascii="Tahoma" w:hAnsi="Tahoma" w:cs="Tahoma"/>
                <w:b/>
                <w:sz w:val="24"/>
                <w:szCs w:val="24"/>
              </w:rPr>
              <w:t xml:space="preserve">     </w:t>
            </w:r>
          </w:p>
          <w:p w:rsidR="008934A6" w:rsidRDefault="008934A6" w:rsidP="00737999">
            <w:pPr>
              <w:spacing w:line="240" w:lineRule="auto"/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A9719A" w:rsidRPr="00997166" w:rsidRDefault="0059009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Liquide</w:t>
            </w:r>
          </w:p>
          <w:p w:rsidR="00A9719A" w:rsidRPr="00997166" w:rsidRDefault="0059009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Ventre</w:t>
            </w:r>
          </w:p>
          <w:p w:rsidR="00A9719A" w:rsidRPr="00997166" w:rsidRDefault="0059009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E511CA">
              <w:rPr>
                <w:rFonts w:ascii="Tahoma" w:hAnsi="Tahoma" w:cs="Tahoma"/>
                <w:sz w:val="24"/>
                <w:szCs w:val="24"/>
                <w:lang w:eastAsia="en-US"/>
              </w:rPr>
              <w:t>Selle</w:t>
            </w:r>
            <w:r w:rsidR="00997166">
              <w:rPr>
                <w:rFonts w:ascii="Tahoma" w:hAnsi="Tahoma" w:cs="Tahoma"/>
                <w:sz w:val="24"/>
                <w:szCs w:val="24"/>
                <w:lang w:eastAsia="en-US"/>
              </w:rPr>
              <w:t>s</w:t>
            </w:r>
            <w:r w:rsidRPr="00E511CA">
              <w:rPr>
                <w:rFonts w:ascii="Tahoma" w:hAnsi="Tahoma" w:cs="Tahoma"/>
                <w:sz w:val="24"/>
                <w:szCs w:val="24"/>
                <w:lang w:eastAsia="en-US"/>
              </w:rPr>
              <w:t xml:space="preserve"> </w:t>
            </w:r>
          </w:p>
          <w:p w:rsidR="00A9719A" w:rsidRPr="00997166" w:rsidRDefault="0059009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Mal</w:t>
            </w:r>
            <w:r w:rsidRPr="00E511CA">
              <w:rPr>
                <w:rFonts w:ascii="Tahoma" w:hAnsi="Tahoma" w:cs="Tahoma"/>
                <w:sz w:val="24"/>
                <w:szCs w:val="24"/>
                <w:lang w:eastAsia="en-US"/>
              </w:rPr>
              <w:t xml:space="preserve"> </w:t>
            </w:r>
          </w:p>
          <w:p w:rsidR="00A9719A" w:rsidRPr="00DF5370" w:rsidRDefault="00A9719A" w:rsidP="00737999">
            <w:pPr>
              <w:ind w:right="57"/>
            </w:pPr>
          </w:p>
          <w:p w:rsidR="00A9719A" w:rsidRPr="00DF5370" w:rsidRDefault="00A9719A" w:rsidP="00737999">
            <w:pPr>
              <w:ind w:right="57"/>
            </w:pPr>
          </w:p>
          <w:p w:rsidR="00A9719A" w:rsidRDefault="00A9719A" w:rsidP="00737999">
            <w:pPr>
              <w:ind w:right="57"/>
            </w:pPr>
          </w:p>
          <w:p w:rsidR="008934A6" w:rsidRDefault="008934A6" w:rsidP="00737999">
            <w:pPr>
              <w:ind w:right="57"/>
            </w:pPr>
          </w:p>
          <w:p w:rsidR="00A9719A" w:rsidRDefault="00A9719A" w:rsidP="00737999">
            <w:pPr>
              <w:tabs>
                <w:tab w:val="left" w:pos="960"/>
                <w:tab w:val="left" w:pos="6615"/>
              </w:tabs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  </w:t>
            </w:r>
          </w:p>
          <w:p w:rsidR="00A9719A" w:rsidRDefault="00A9719A" w:rsidP="00997166">
            <w:pPr>
              <w:tabs>
                <w:tab w:val="left" w:pos="960"/>
                <w:tab w:val="left" w:pos="6615"/>
              </w:tabs>
              <w:ind w:left="179" w:right="57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 </w:t>
            </w:r>
            <w:r w:rsidR="00BB58E5">
              <w:rPr>
                <w:rFonts w:ascii="Tahoma" w:hAnsi="Tahoma" w:cs="Tahoma"/>
                <w:b/>
                <w:sz w:val="24"/>
                <w:szCs w:val="24"/>
              </w:rPr>
              <w:t xml:space="preserve"> </w:t>
            </w:r>
            <w:r w:rsidRPr="00DF5370">
              <w:rPr>
                <w:rFonts w:ascii="Tahoma" w:hAnsi="Tahoma" w:cs="Tahoma"/>
                <w:b/>
                <w:sz w:val="24"/>
                <w:szCs w:val="24"/>
              </w:rPr>
              <w:t>REPAS</w:t>
            </w:r>
            <w:r>
              <w:rPr>
                <w:rFonts w:ascii="Tahoma" w:hAnsi="Tahoma" w:cs="Tahoma"/>
                <w:b/>
                <w:sz w:val="24"/>
                <w:szCs w:val="24"/>
              </w:rPr>
              <w:tab/>
            </w:r>
          </w:p>
          <w:p w:rsidR="00A9719A" w:rsidRPr="00DF5370" w:rsidRDefault="0059009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DF5370">
              <w:rPr>
                <w:rFonts w:ascii="Tahoma" w:hAnsi="Tahoma" w:cs="Tahoma"/>
                <w:sz w:val="24"/>
                <w:szCs w:val="24"/>
                <w:lang w:eastAsia="en-US"/>
              </w:rPr>
              <w:t>Assiette</w:t>
            </w:r>
          </w:p>
          <w:p w:rsidR="00A9719A" w:rsidRDefault="002772ED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Diner</w:t>
            </w:r>
            <w:r w:rsidR="00590097">
              <w:rPr>
                <w:rFonts w:ascii="Tahoma" w:hAnsi="Tahoma" w:cs="Tahoma"/>
                <w:sz w:val="24"/>
                <w:szCs w:val="24"/>
                <w:lang w:eastAsia="en-US"/>
              </w:rPr>
              <w:t xml:space="preserve">                                                           </w:t>
            </w:r>
          </w:p>
          <w:p w:rsidR="00A9719A" w:rsidRDefault="006D6DC4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Famille</w:t>
            </w:r>
            <w:r w:rsidR="00590097">
              <w:rPr>
                <w:rFonts w:ascii="Tahoma" w:hAnsi="Tahoma" w:cs="Tahoma"/>
                <w:sz w:val="24"/>
                <w:szCs w:val="24"/>
                <w:lang w:eastAsia="en-US"/>
              </w:rPr>
              <w:t xml:space="preserve">                                                              </w:t>
            </w:r>
          </w:p>
          <w:p w:rsidR="00A9719A" w:rsidRDefault="0059009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 xml:space="preserve">Légumes                                                          </w:t>
            </w:r>
          </w:p>
          <w:p w:rsidR="00A9719A" w:rsidRDefault="00A9719A" w:rsidP="00737999">
            <w:pPr>
              <w:pStyle w:val="Paragraphedeliste"/>
              <w:tabs>
                <w:tab w:val="left" w:pos="960"/>
              </w:tabs>
              <w:ind w:right="57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                                                                                                                                       </w:t>
            </w:r>
          </w:p>
          <w:p w:rsidR="00A9719A" w:rsidRPr="00DF5370" w:rsidRDefault="00A9719A" w:rsidP="00737999">
            <w:pPr>
              <w:pStyle w:val="Paragraphedeliste"/>
              <w:tabs>
                <w:tab w:val="left" w:pos="960"/>
              </w:tabs>
              <w:ind w:right="57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                                                                   </w:t>
            </w:r>
          </w:p>
          <w:p w:rsidR="008F4149" w:rsidRPr="00A9719A" w:rsidRDefault="008F4149" w:rsidP="00737999">
            <w:pPr>
              <w:ind w:right="57" w:firstLine="720"/>
              <w:rPr>
                <w:lang w:eastAsia="en-US"/>
              </w:rPr>
            </w:pPr>
          </w:p>
        </w:tc>
        <w:tc>
          <w:tcPr>
            <w:tcW w:w="310" w:type="dxa"/>
          </w:tcPr>
          <w:p w:rsidR="00585798" w:rsidRPr="00B81709" w:rsidRDefault="00585798" w:rsidP="00737999">
            <w:pPr>
              <w:spacing w:line="240" w:lineRule="auto"/>
              <w:ind w:right="57"/>
              <w:rPr>
                <w:rFonts w:ascii="Tahoma" w:hAnsi="Tahoma" w:cs="Tahoma"/>
              </w:rPr>
            </w:pPr>
          </w:p>
        </w:tc>
        <w:tc>
          <w:tcPr>
            <w:tcW w:w="5344" w:type="dxa"/>
          </w:tcPr>
          <w:p w:rsidR="00997166" w:rsidRDefault="00997166" w:rsidP="00737999">
            <w:pPr>
              <w:pStyle w:val="Adressedudestinataire"/>
              <w:spacing w:line="240" w:lineRule="auto"/>
              <w:ind w:right="57"/>
              <w:rPr>
                <w:rFonts w:ascii="Tahoma" w:hAnsi="Tahoma" w:cs="Tahoma"/>
              </w:rPr>
            </w:pPr>
          </w:p>
          <w:p w:rsidR="008F4149" w:rsidRDefault="00997166" w:rsidP="00737999">
            <w:pPr>
              <w:pStyle w:val="Adressedudestinataire"/>
              <w:spacing w:line="240" w:lineRule="auto"/>
              <w:ind w:left="0" w:right="57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      </w:t>
            </w:r>
            <w:r w:rsidR="00A958A3" w:rsidRPr="00A958A3">
              <w:rPr>
                <w:rFonts w:ascii="Tahoma" w:hAnsi="Tahoma" w:cs="Tahoma"/>
                <w:b/>
              </w:rPr>
              <w:t>TRANSMISSIONS</w:t>
            </w:r>
          </w:p>
          <w:p w:rsidR="008934A6" w:rsidRDefault="008934A6" w:rsidP="00737999">
            <w:pPr>
              <w:pStyle w:val="Adressedudestinataire"/>
              <w:spacing w:line="240" w:lineRule="auto"/>
              <w:ind w:left="0" w:right="57"/>
              <w:rPr>
                <w:rFonts w:ascii="Tahoma" w:hAnsi="Tahoma" w:cs="Tahoma"/>
                <w:b/>
              </w:rPr>
            </w:pPr>
          </w:p>
          <w:p w:rsidR="00A958A3" w:rsidRPr="00997166" w:rsidRDefault="0059009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Stylo</w:t>
            </w:r>
          </w:p>
          <w:p w:rsidR="00A958A3" w:rsidRPr="00997166" w:rsidRDefault="0059009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Cahier</w:t>
            </w:r>
          </w:p>
          <w:p w:rsidR="00A958A3" w:rsidRPr="00997166" w:rsidRDefault="0059009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Mot</w:t>
            </w:r>
          </w:p>
          <w:p w:rsidR="00A958A3" w:rsidRPr="00997166" w:rsidRDefault="0059009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Renseignement</w:t>
            </w:r>
          </w:p>
          <w:p w:rsidR="008F4149" w:rsidRDefault="008F4149" w:rsidP="00737999">
            <w:pPr>
              <w:pStyle w:val="Adressedudestinataire"/>
              <w:spacing w:line="240" w:lineRule="auto"/>
              <w:ind w:right="57"/>
              <w:rPr>
                <w:rFonts w:ascii="Tahoma" w:hAnsi="Tahoma" w:cs="Tahoma"/>
              </w:rPr>
            </w:pPr>
          </w:p>
          <w:p w:rsidR="008F4149" w:rsidRDefault="008F4149" w:rsidP="00737999">
            <w:pPr>
              <w:pStyle w:val="Adressedudestinataire"/>
              <w:spacing w:line="240" w:lineRule="auto"/>
              <w:ind w:left="0" w:right="57"/>
              <w:rPr>
                <w:rFonts w:ascii="Tahoma" w:hAnsi="Tahoma" w:cs="Tahoma"/>
                <w:b/>
              </w:rPr>
            </w:pPr>
          </w:p>
          <w:p w:rsidR="008F4149" w:rsidRDefault="008F4149" w:rsidP="00737999">
            <w:pPr>
              <w:pStyle w:val="Adressedudestinataire"/>
              <w:spacing w:line="240" w:lineRule="auto"/>
              <w:ind w:left="504" w:right="57"/>
              <w:rPr>
                <w:rFonts w:ascii="Tahoma" w:hAnsi="Tahoma" w:cs="Tahoma"/>
              </w:rPr>
            </w:pPr>
          </w:p>
          <w:p w:rsidR="00997166" w:rsidRDefault="00997166" w:rsidP="00737999">
            <w:pPr>
              <w:pStyle w:val="Adressedudestinataire"/>
              <w:spacing w:line="240" w:lineRule="auto"/>
              <w:ind w:left="504" w:right="57"/>
              <w:rPr>
                <w:rFonts w:ascii="Tahoma" w:hAnsi="Tahoma" w:cs="Tahoma"/>
              </w:rPr>
            </w:pPr>
          </w:p>
          <w:p w:rsidR="008F4149" w:rsidRDefault="00312CEB" w:rsidP="00737999">
            <w:pPr>
              <w:pStyle w:val="Adressedudestinataire"/>
              <w:spacing w:line="240" w:lineRule="auto"/>
              <w:ind w:left="504" w:right="57"/>
              <w:rPr>
                <w:rFonts w:ascii="Tahoma" w:hAnsi="Tahoma" w:cs="Tahoma"/>
                <w:b/>
              </w:rPr>
            </w:pPr>
            <w:r w:rsidRPr="00312CEB">
              <w:rPr>
                <w:rFonts w:ascii="Tahoma" w:hAnsi="Tahoma" w:cs="Tahoma"/>
                <w:b/>
              </w:rPr>
              <w:t>FIEVRE</w:t>
            </w:r>
          </w:p>
          <w:p w:rsidR="008934A6" w:rsidRDefault="008934A6" w:rsidP="00737999">
            <w:pPr>
              <w:pStyle w:val="Adressedudestinataire"/>
              <w:spacing w:line="240" w:lineRule="auto"/>
              <w:ind w:left="504" w:right="57"/>
              <w:rPr>
                <w:rFonts w:ascii="Tahoma" w:hAnsi="Tahoma" w:cs="Tahoma"/>
                <w:b/>
              </w:rPr>
            </w:pPr>
          </w:p>
          <w:p w:rsidR="00312CEB" w:rsidRPr="00997166" w:rsidRDefault="0059009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Corps</w:t>
            </w:r>
          </w:p>
          <w:p w:rsidR="00312CEB" w:rsidRPr="00997166" w:rsidRDefault="0059009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Rouge/ Rougeur</w:t>
            </w:r>
          </w:p>
          <w:p w:rsidR="00312CEB" w:rsidRPr="00997166" w:rsidRDefault="0059009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38,5°</w:t>
            </w:r>
          </w:p>
          <w:p w:rsidR="00312CEB" w:rsidRPr="00997166" w:rsidRDefault="0059009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Thermomètre</w:t>
            </w:r>
          </w:p>
          <w:p w:rsidR="008F4149" w:rsidRDefault="008F4149" w:rsidP="00737999">
            <w:pPr>
              <w:pStyle w:val="Adressedudestinataire"/>
              <w:spacing w:line="240" w:lineRule="auto"/>
              <w:ind w:left="504" w:right="57"/>
              <w:rPr>
                <w:rFonts w:ascii="Tahoma" w:hAnsi="Tahoma" w:cs="Tahoma"/>
              </w:rPr>
            </w:pPr>
          </w:p>
          <w:p w:rsidR="008F4149" w:rsidRDefault="008F4149" w:rsidP="00737999">
            <w:pPr>
              <w:pStyle w:val="Adressedudestinataire"/>
              <w:spacing w:line="240" w:lineRule="auto"/>
              <w:ind w:right="57"/>
              <w:rPr>
                <w:rFonts w:ascii="Tahoma" w:hAnsi="Tahoma" w:cs="Tahoma"/>
              </w:rPr>
            </w:pPr>
          </w:p>
          <w:p w:rsidR="00A9719A" w:rsidRDefault="00A9719A" w:rsidP="00737999">
            <w:pPr>
              <w:pStyle w:val="Adressedudestinataire"/>
              <w:spacing w:line="240" w:lineRule="auto"/>
              <w:ind w:right="57"/>
              <w:rPr>
                <w:rFonts w:ascii="Tahoma" w:hAnsi="Tahoma" w:cs="Tahoma"/>
              </w:rPr>
            </w:pPr>
          </w:p>
          <w:p w:rsidR="00A9719A" w:rsidRDefault="00A9719A" w:rsidP="00737999">
            <w:pPr>
              <w:pStyle w:val="Adressedudestinataire"/>
              <w:spacing w:line="240" w:lineRule="auto"/>
              <w:ind w:right="57"/>
              <w:rPr>
                <w:rFonts w:ascii="Tahoma" w:hAnsi="Tahoma" w:cs="Tahoma"/>
              </w:rPr>
            </w:pPr>
          </w:p>
          <w:p w:rsidR="00A9719A" w:rsidRDefault="00A9719A" w:rsidP="00737999">
            <w:pPr>
              <w:pStyle w:val="Adressedudestinataire"/>
              <w:spacing w:line="240" w:lineRule="auto"/>
              <w:ind w:right="57" w:hanging="410"/>
              <w:rPr>
                <w:rFonts w:ascii="Tahoma" w:hAnsi="Tahoma" w:cs="Tahoma"/>
                <w:b/>
                <w:szCs w:val="24"/>
              </w:rPr>
            </w:pPr>
            <w:r w:rsidRPr="00312CEB">
              <w:rPr>
                <w:rFonts w:ascii="Tahoma" w:hAnsi="Tahoma" w:cs="Tahoma"/>
                <w:b/>
                <w:szCs w:val="24"/>
              </w:rPr>
              <w:t>VOMISSEMENTS</w:t>
            </w:r>
          </w:p>
          <w:p w:rsidR="008934A6" w:rsidRDefault="008934A6" w:rsidP="00737999">
            <w:pPr>
              <w:pStyle w:val="Adressedudestinataire"/>
              <w:spacing w:line="240" w:lineRule="auto"/>
              <w:ind w:right="57" w:hanging="410"/>
              <w:rPr>
                <w:rFonts w:ascii="Tahoma" w:hAnsi="Tahoma" w:cs="Tahoma"/>
              </w:rPr>
            </w:pPr>
          </w:p>
          <w:p w:rsidR="00A9719A" w:rsidRPr="00997166" w:rsidRDefault="0059009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Re</w:t>
            </w:r>
            <w:r w:rsidR="00737999"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nvoi</w:t>
            </w:r>
          </w:p>
          <w:p w:rsidR="00A9719A" w:rsidRPr="00997166" w:rsidRDefault="0059009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Ventre</w:t>
            </w:r>
          </w:p>
          <w:p w:rsidR="00A9719A" w:rsidRPr="00A9719A" w:rsidRDefault="0059009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A9719A">
              <w:rPr>
                <w:rFonts w:ascii="Tahoma" w:hAnsi="Tahoma" w:cs="Tahoma"/>
                <w:sz w:val="24"/>
                <w:szCs w:val="24"/>
                <w:lang w:eastAsia="en-US"/>
              </w:rPr>
              <w:t>Bouche</w:t>
            </w:r>
          </w:p>
          <w:p w:rsidR="00A9719A" w:rsidRPr="00A9719A" w:rsidRDefault="0059009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A9719A">
              <w:rPr>
                <w:rFonts w:ascii="Tahoma" w:hAnsi="Tahoma" w:cs="Tahoma"/>
                <w:sz w:val="24"/>
                <w:szCs w:val="24"/>
                <w:lang w:eastAsia="en-US"/>
              </w:rPr>
              <w:t>Malade</w:t>
            </w:r>
          </w:p>
          <w:p w:rsidR="00A9719A" w:rsidRDefault="00A9719A" w:rsidP="00737999">
            <w:pPr>
              <w:pStyle w:val="Adressedudestinataire"/>
              <w:spacing w:line="240" w:lineRule="auto"/>
              <w:ind w:right="57"/>
              <w:rPr>
                <w:rFonts w:ascii="Tahoma" w:hAnsi="Tahoma" w:cs="Tahoma"/>
              </w:rPr>
            </w:pPr>
          </w:p>
          <w:p w:rsidR="00A9719A" w:rsidRDefault="00A9719A" w:rsidP="00737999">
            <w:pPr>
              <w:pStyle w:val="Adressedudestinataire"/>
              <w:spacing w:line="240" w:lineRule="auto"/>
              <w:ind w:right="57"/>
              <w:rPr>
                <w:rFonts w:ascii="Tahoma" w:hAnsi="Tahoma" w:cs="Tahoma"/>
              </w:rPr>
            </w:pPr>
          </w:p>
          <w:p w:rsidR="00A9719A" w:rsidRDefault="00A9719A" w:rsidP="00737999">
            <w:pPr>
              <w:pStyle w:val="Adressedudestinataire"/>
              <w:spacing w:line="240" w:lineRule="auto"/>
              <w:ind w:right="57"/>
              <w:rPr>
                <w:rFonts w:ascii="Tahoma" w:hAnsi="Tahoma" w:cs="Tahoma"/>
              </w:rPr>
            </w:pPr>
          </w:p>
          <w:p w:rsidR="00A9719A" w:rsidRDefault="00A9719A" w:rsidP="00737999">
            <w:pPr>
              <w:pStyle w:val="Adressedudestinataire"/>
              <w:spacing w:line="240" w:lineRule="auto"/>
              <w:ind w:right="57"/>
              <w:rPr>
                <w:rFonts w:ascii="Tahoma" w:hAnsi="Tahoma" w:cs="Tahoma"/>
              </w:rPr>
            </w:pPr>
          </w:p>
          <w:p w:rsidR="00A9719A" w:rsidRDefault="00A9719A" w:rsidP="00737999">
            <w:pPr>
              <w:pStyle w:val="Adressedudestinataire"/>
              <w:spacing w:line="240" w:lineRule="auto"/>
              <w:ind w:right="57" w:hanging="410"/>
              <w:rPr>
                <w:rFonts w:ascii="Tahoma" w:hAnsi="Tahoma" w:cs="Tahoma"/>
                <w:b/>
                <w:szCs w:val="24"/>
              </w:rPr>
            </w:pPr>
            <w:r>
              <w:rPr>
                <w:rFonts w:ascii="Tahoma" w:hAnsi="Tahoma" w:cs="Tahoma"/>
                <w:b/>
                <w:szCs w:val="24"/>
              </w:rPr>
              <w:t>DIVE</w:t>
            </w:r>
            <w:r w:rsidR="00997166">
              <w:rPr>
                <w:rFonts w:ascii="Tahoma" w:hAnsi="Tahoma" w:cs="Tahoma"/>
                <w:b/>
                <w:szCs w:val="24"/>
              </w:rPr>
              <w:t>R</w:t>
            </w:r>
            <w:r>
              <w:rPr>
                <w:rFonts w:ascii="Tahoma" w:hAnsi="Tahoma" w:cs="Tahoma"/>
                <w:b/>
                <w:szCs w:val="24"/>
              </w:rPr>
              <w:t>SIFICATION ALIMENTAIRE</w:t>
            </w:r>
          </w:p>
          <w:p w:rsidR="008934A6" w:rsidRDefault="008934A6" w:rsidP="00737999">
            <w:pPr>
              <w:pStyle w:val="Adressedudestinataire"/>
              <w:spacing w:line="240" w:lineRule="auto"/>
              <w:ind w:right="57" w:hanging="410"/>
              <w:rPr>
                <w:rFonts w:ascii="Tahoma" w:hAnsi="Tahoma" w:cs="Tahoma"/>
              </w:rPr>
            </w:pPr>
          </w:p>
          <w:p w:rsidR="00A9719A" w:rsidRPr="00997166" w:rsidRDefault="0059009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Age</w:t>
            </w:r>
          </w:p>
          <w:p w:rsidR="00A9719A" w:rsidRPr="00997166" w:rsidRDefault="0059009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Repas</w:t>
            </w:r>
          </w:p>
          <w:p w:rsidR="00A9719A" w:rsidRPr="00997166" w:rsidRDefault="0059009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Légumes</w:t>
            </w:r>
          </w:p>
          <w:p w:rsidR="00A9719A" w:rsidRPr="00997166" w:rsidRDefault="0059009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Lait</w:t>
            </w:r>
          </w:p>
          <w:p w:rsidR="00A9719A" w:rsidRDefault="00A9719A" w:rsidP="00737999">
            <w:pPr>
              <w:pStyle w:val="Adressedudestinataire"/>
              <w:spacing w:line="240" w:lineRule="auto"/>
              <w:ind w:right="57"/>
              <w:rPr>
                <w:rFonts w:ascii="Tahoma" w:hAnsi="Tahoma" w:cs="Tahoma"/>
              </w:rPr>
            </w:pPr>
          </w:p>
          <w:p w:rsidR="00A9719A" w:rsidRPr="00B81709" w:rsidRDefault="00A9719A" w:rsidP="00737999">
            <w:pPr>
              <w:pStyle w:val="Adressedudestinataire"/>
              <w:spacing w:line="240" w:lineRule="auto"/>
              <w:ind w:right="57"/>
              <w:rPr>
                <w:rFonts w:ascii="Tahoma" w:hAnsi="Tahoma" w:cs="Tahoma"/>
              </w:rPr>
            </w:pPr>
          </w:p>
        </w:tc>
      </w:tr>
    </w:tbl>
    <w:p w:rsidR="008F4149" w:rsidRDefault="008F4149" w:rsidP="00737999">
      <w:pPr>
        <w:spacing w:line="240" w:lineRule="auto"/>
        <w:ind w:right="57"/>
        <w:rPr>
          <w:rFonts w:ascii="Tahoma" w:hAnsi="Tahoma" w:cs="Tahoma"/>
          <w:sz w:val="24"/>
          <w:szCs w:val="24"/>
        </w:rPr>
      </w:pPr>
    </w:p>
    <w:p w:rsidR="00A9719A" w:rsidRDefault="00A9719A" w:rsidP="00737999">
      <w:pPr>
        <w:spacing w:line="240" w:lineRule="auto"/>
        <w:ind w:right="57"/>
        <w:rPr>
          <w:rFonts w:ascii="Tahoma" w:hAnsi="Tahoma" w:cs="Tahoma"/>
          <w:sz w:val="24"/>
          <w:szCs w:val="24"/>
        </w:rPr>
      </w:pPr>
    </w:p>
    <w:p w:rsidR="003159E7" w:rsidRDefault="003159E7" w:rsidP="00737999">
      <w:pPr>
        <w:spacing w:line="20" w:lineRule="exact"/>
        <w:ind w:right="57"/>
      </w:pPr>
    </w:p>
    <w:tbl>
      <w:tblPr>
        <w:tblStyle w:val="Grilledutableau"/>
        <w:tblW w:w="501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</w:tblPr>
      <w:tblGrid>
        <w:gridCol w:w="5442"/>
        <w:gridCol w:w="308"/>
        <w:gridCol w:w="5286"/>
      </w:tblGrid>
      <w:tr w:rsidR="003159E7" w:rsidRPr="00B81709" w:rsidTr="0088555B">
        <w:trPr>
          <w:trHeight w:val="1323"/>
        </w:trPr>
        <w:tc>
          <w:tcPr>
            <w:tcW w:w="5502" w:type="dxa"/>
          </w:tcPr>
          <w:p w:rsidR="003159E7" w:rsidRDefault="00997166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  </w:t>
            </w:r>
            <w:r w:rsidR="003159E7">
              <w:rPr>
                <w:rFonts w:ascii="Tahoma" w:hAnsi="Tahoma" w:cs="Tahoma"/>
                <w:b/>
                <w:sz w:val="24"/>
                <w:szCs w:val="24"/>
              </w:rPr>
              <w:t>BRU</w:t>
            </w:r>
            <w:r w:rsidR="003159E7" w:rsidRPr="006B7907">
              <w:rPr>
                <w:rFonts w:ascii="Tahoma" w:hAnsi="Tahoma" w:cs="Tahoma"/>
                <w:b/>
                <w:sz w:val="24"/>
                <w:szCs w:val="24"/>
              </w:rPr>
              <w:t>LURE</w:t>
            </w:r>
          </w:p>
          <w:p w:rsidR="003159E7" w:rsidRPr="003D6099" w:rsidRDefault="003159E7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3159E7" w:rsidRPr="00997166" w:rsidRDefault="003159E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Rouge/rougeur</w:t>
            </w:r>
          </w:p>
          <w:p w:rsidR="003159E7" w:rsidRPr="00997166" w:rsidRDefault="003159E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Feu</w:t>
            </w:r>
          </w:p>
          <w:p w:rsidR="003159E7" w:rsidRPr="00997166" w:rsidRDefault="003159E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Gonflé</w:t>
            </w:r>
          </w:p>
          <w:p w:rsidR="003159E7" w:rsidRPr="006B7907" w:rsidRDefault="003159E7" w:rsidP="00997166">
            <w:pPr>
              <w:pStyle w:val="Paragraphedeliste"/>
              <w:numPr>
                <w:ilvl w:val="0"/>
                <w:numId w:val="3"/>
              </w:numPr>
              <w:ind w:right="57"/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Douleur</w:t>
            </w:r>
          </w:p>
        </w:tc>
        <w:tc>
          <w:tcPr>
            <w:tcW w:w="310" w:type="dxa"/>
          </w:tcPr>
          <w:p w:rsidR="003159E7" w:rsidRPr="00B81709" w:rsidRDefault="003159E7" w:rsidP="00737999">
            <w:pPr>
              <w:ind w:right="57"/>
              <w:rPr>
                <w:rFonts w:ascii="Tahoma" w:hAnsi="Tahoma" w:cs="Tahoma"/>
              </w:rPr>
            </w:pPr>
          </w:p>
        </w:tc>
        <w:tc>
          <w:tcPr>
            <w:tcW w:w="5344" w:type="dxa"/>
          </w:tcPr>
          <w:p w:rsidR="003159E7" w:rsidRPr="00BB58E5" w:rsidRDefault="00997166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2"/>
              </w:rPr>
              <w:t xml:space="preserve"> </w:t>
            </w:r>
            <w:r w:rsidR="003159E7" w:rsidRPr="00BB58E5">
              <w:rPr>
                <w:rFonts w:ascii="Tahoma" w:hAnsi="Tahoma" w:cs="Tahoma"/>
                <w:b/>
                <w:sz w:val="24"/>
                <w:szCs w:val="24"/>
              </w:rPr>
              <w:t>ELOCTROCUTION</w:t>
            </w:r>
          </w:p>
          <w:p w:rsidR="003159E7" w:rsidRPr="003D6099" w:rsidRDefault="003159E7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3159E7" w:rsidRPr="003D6099" w:rsidRDefault="003159E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3D6099">
              <w:rPr>
                <w:rFonts w:ascii="Tahoma" w:hAnsi="Tahoma" w:cs="Tahoma"/>
                <w:sz w:val="24"/>
                <w:szCs w:val="24"/>
                <w:lang w:eastAsia="en-US"/>
              </w:rPr>
              <w:t>Fil</w:t>
            </w:r>
          </w:p>
          <w:p w:rsidR="003159E7" w:rsidRPr="003D6099" w:rsidRDefault="003159E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3D6099">
              <w:rPr>
                <w:rFonts w:ascii="Tahoma" w:hAnsi="Tahoma" w:cs="Tahoma"/>
                <w:sz w:val="24"/>
                <w:szCs w:val="24"/>
                <w:lang w:eastAsia="en-US"/>
              </w:rPr>
              <w:t>Prise</w:t>
            </w:r>
          </w:p>
          <w:p w:rsidR="003159E7" w:rsidRPr="003D6099" w:rsidRDefault="003159E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3D6099">
              <w:rPr>
                <w:rFonts w:ascii="Tahoma" w:hAnsi="Tahoma" w:cs="Tahoma"/>
                <w:sz w:val="24"/>
                <w:szCs w:val="24"/>
                <w:lang w:eastAsia="en-US"/>
              </w:rPr>
              <w:t>Douleur</w:t>
            </w:r>
          </w:p>
          <w:p w:rsidR="003159E7" w:rsidRPr="004650B8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</w:rPr>
            </w:pPr>
            <w:r w:rsidRPr="003D6099">
              <w:rPr>
                <w:rFonts w:ascii="Tahoma" w:hAnsi="Tahoma" w:cs="Tahoma"/>
                <w:sz w:val="24"/>
                <w:szCs w:val="24"/>
                <w:lang w:eastAsia="en-US"/>
              </w:rPr>
              <w:t>Mort</w:t>
            </w:r>
          </w:p>
        </w:tc>
      </w:tr>
      <w:tr w:rsidR="003159E7" w:rsidRPr="00B81709" w:rsidTr="00BB58E5">
        <w:trPr>
          <w:trHeight w:val="1102"/>
        </w:trPr>
        <w:tc>
          <w:tcPr>
            <w:tcW w:w="5502" w:type="dxa"/>
          </w:tcPr>
          <w:p w:rsidR="003159E7" w:rsidRPr="00B81709" w:rsidRDefault="003159E7" w:rsidP="00737999">
            <w:pPr>
              <w:pStyle w:val="Adressedudestinataire"/>
              <w:tabs>
                <w:tab w:val="right" w:pos="5286"/>
              </w:tabs>
              <w:ind w:right="57"/>
              <w:rPr>
                <w:rFonts w:ascii="Tahoma" w:hAnsi="Tahoma" w:cs="Tahoma"/>
              </w:rPr>
            </w:pPr>
          </w:p>
          <w:p w:rsidR="003159E7" w:rsidRPr="00B81709" w:rsidRDefault="003159E7" w:rsidP="00737999">
            <w:pPr>
              <w:ind w:right="57"/>
              <w:jc w:val="right"/>
              <w:rPr>
                <w:rFonts w:ascii="Tahoma" w:hAnsi="Tahoma" w:cs="Tahoma"/>
                <w:lang w:eastAsia="en-US"/>
              </w:rPr>
            </w:pPr>
          </w:p>
        </w:tc>
        <w:tc>
          <w:tcPr>
            <w:tcW w:w="310" w:type="dxa"/>
          </w:tcPr>
          <w:p w:rsidR="003159E7" w:rsidRPr="00B81709" w:rsidRDefault="003159E7" w:rsidP="00737999">
            <w:pPr>
              <w:ind w:right="57"/>
              <w:rPr>
                <w:rFonts w:ascii="Tahoma" w:hAnsi="Tahoma" w:cs="Tahoma"/>
              </w:rPr>
            </w:pPr>
          </w:p>
        </w:tc>
        <w:tc>
          <w:tcPr>
            <w:tcW w:w="5344" w:type="dxa"/>
          </w:tcPr>
          <w:p w:rsidR="003159E7" w:rsidRPr="00B81709" w:rsidRDefault="003159E7" w:rsidP="00737999">
            <w:pPr>
              <w:pStyle w:val="Adressedudestinataire"/>
              <w:ind w:right="57"/>
              <w:rPr>
                <w:rFonts w:ascii="Tahoma" w:hAnsi="Tahoma" w:cs="Tahoma"/>
              </w:rPr>
            </w:pPr>
          </w:p>
        </w:tc>
      </w:tr>
      <w:tr w:rsidR="003159E7" w:rsidRPr="00B81709" w:rsidTr="0088555B">
        <w:trPr>
          <w:trHeight w:val="1440"/>
        </w:trPr>
        <w:tc>
          <w:tcPr>
            <w:tcW w:w="5502" w:type="dxa"/>
          </w:tcPr>
          <w:p w:rsidR="003159E7" w:rsidRPr="00BB58E5" w:rsidRDefault="003159E7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  <w:r w:rsidRPr="00BB58E5">
              <w:rPr>
                <w:rFonts w:ascii="Tahoma" w:hAnsi="Tahoma" w:cs="Tahoma"/>
                <w:b/>
                <w:sz w:val="24"/>
                <w:szCs w:val="24"/>
              </w:rPr>
              <w:t>ENFANT</w:t>
            </w:r>
          </w:p>
          <w:p w:rsidR="003159E7" w:rsidRDefault="003159E7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2"/>
              </w:rPr>
            </w:pPr>
          </w:p>
          <w:p w:rsidR="003159E7" w:rsidRPr="00997166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Age</w:t>
            </w:r>
          </w:p>
          <w:p w:rsidR="003159E7" w:rsidRPr="00997166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Parent</w:t>
            </w:r>
          </w:p>
          <w:p w:rsidR="003159E7" w:rsidRPr="00997166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Jouet</w:t>
            </w:r>
          </w:p>
          <w:p w:rsidR="003159E7" w:rsidRPr="004650B8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Bébé</w:t>
            </w:r>
          </w:p>
        </w:tc>
        <w:tc>
          <w:tcPr>
            <w:tcW w:w="310" w:type="dxa"/>
          </w:tcPr>
          <w:p w:rsidR="003159E7" w:rsidRPr="00B81709" w:rsidRDefault="003159E7" w:rsidP="00737999">
            <w:pPr>
              <w:ind w:right="57"/>
              <w:rPr>
                <w:rFonts w:ascii="Tahoma" w:hAnsi="Tahoma" w:cs="Tahoma"/>
              </w:rPr>
            </w:pPr>
          </w:p>
        </w:tc>
        <w:tc>
          <w:tcPr>
            <w:tcW w:w="5344" w:type="dxa"/>
          </w:tcPr>
          <w:p w:rsidR="003159E7" w:rsidRPr="00BB58E5" w:rsidRDefault="003159E7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  <w:r w:rsidRPr="00BB58E5">
              <w:rPr>
                <w:rFonts w:ascii="Tahoma" w:hAnsi="Tahoma" w:cs="Tahoma"/>
                <w:b/>
                <w:sz w:val="24"/>
                <w:szCs w:val="24"/>
              </w:rPr>
              <w:t>ALIMENTATION</w:t>
            </w:r>
          </w:p>
          <w:p w:rsidR="003159E7" w:rsidRDefault="003159E7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2"/>
              </w:rPr>
            </w:pPr>
          </w:p>
          <w:p w:rsidR="003159E7" w:rsidRPr="00997166" w:rsidRDefault="003159E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Repas</w:t>
            </w:r>
          </w:p>
          <w:p w:rsidR="003159E7" w:rsidRPr="00997166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Avaler</w:t>
            </w:r>
          </w:p>
          <w:p w:rsidR="003159E7" w:rsidRPr="00997166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Bouche</w:t>
            </w:r>
          </w:p>
          <w:p w:rsidR="003159E7" w:rsidRPr="004650B8" w:rsidRDefault="003159E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b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Manger</w:t>
            </w:r>
          </w:p>
        </w:tc>
      </w:tr>
      <w:tr w:rsidR="003159E7" w:rsidRPr="00B81709" w:rsidTr="0088555B">
        <w:trPr>
          <w:trHeight w:val="874"/>
        </w:trPr>
        <w:tc>
          <w:tcPr>
            <w:tcW w:w="5502" w:type="dxa"/>
          </w:tcPr>
          <w:p w:rsidR="003159E7" w:rsidRDefault="003159E7" w:rsidP="00737999">
            <w:pPr>
              <w:pStyle w:val="Adressedudestinataire"/>
              <w:ind w:right="57"/>
              <w:rPr>
                <w:rFonts w:ascii="Tahoma" w:hAnsi="Tahoma" w:cs="Tahoma"/>
              </w:rPr>
            </w:pPr>
          </w:p>
          <w:p w:rsidR="003159E7" w:rsidRPr="003D6099" w:rsidRDefault="003159E7" w:rsidP="00737999">
            <w:pPr>
              <w:ind w:right="57"/>
              <w:rPr>
                <w:lang w:eastAsia="en-US"/>
              </w:rPr>
            </w:pPr>
          </w:p>
          <w:p w:rsidR="003159E7" w:rsidRPr="003D6099" w:rsidRDefault="003159E7" w:rsidP="00737999">
            <w:pPr>
              <w:ind w:right="57"/>
              <w:rPr>
                <w:lang w:eastAsia="en-US"/>
              </w:rPr>
            </w:pPr>
          </w:p>
        </w:tc>
        <w:tc>
          <w:tcPr>
            <w:tcW w:w="310" w:type="dxa"/>
          </w:tcPr>
          <w:p w:rsidR="003159E7" w:rsidRPr="00B81709" w:rsidRDefault="003159E7" w:rsidP="00737999">
            <w:pPr>
              <w:ind w:right="57"/>
              <w:rPr>
                <w:rFonts w:ascii="Tahoma" w:hAnsi="Tahoma" w:cs="Tahoma"/>
              </w:rPr>
            </w:pPr>
          </w:p>
        </w:tc>
        <w:tc>
          <w:tcPr>
            <w:tcW w:w="5344" w:type="dxa"/>
          </w:tcPr>
          <w:p w:rsidR="003159E7" w:rsidRPr="00B81709" w:rsidRDefault="003159E7" w:rsidP="00737999">
            <w:pPr>
              <w:pStyle w:val="Adressedudestinataire"/>
              <w:ind w:right="57"/>
              <w:rPr>
                <w:rFonts w:ascii="Tahoma" w:hAnsi="Tahoma" w:cs="Tahoma"/>
              </w:rPr>
            </w:pPr>
          </w:p>
        </w:tc>
      </w:tr>
      <w:tr w:rsidR="003159E7" w:rsidRPr="00B81709" w:rsidTr="0088555B">
        <w:trPr>
          <w:trHeight w:val="1440"/>
        </w:trPr>
        <w:tc>
          <w:tcPr>
            <w:tcW w:w="5502" w:type="dxa"/>
          </w:tcPr>
          <w:p w:rsidR="003159E7" w:rsidRPr="00BB58E5" w:rsidRDefault="003159E7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  <w:r w:rsidRPr="00BB58E5">
              <w:rPr>
                <w:rFonts w:ascii="Tahoma" w:hAnsi="Tahoma" w:cs="Tahoma"/>
                <w:b/>
                <w:sz w:val="24"/>
                <w:szCs w:val="24"/>
              </w:rPr>
              <w:t>PRODUITS D’ENTRETIEN</w:t>
            </w:r>
          </w:p>
          <w:p w:rsidR="003159E7" w:rsidRDefault="003159E7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2"/>
              </w:rPr>
            </w:pPr>
          </w:p>
          <w:p w:rsidR="003159E7" w:rsidRPr="00997166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Danger</w:t>
            </w:r>
          </w:p>
          <w:p w:rsidR="003159E7" w:rsidRPr="00997166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Nettoyer</w:t>
            </w:r>
          </w:p>
          <w:p w:rsidR="003159E7" w:rsidRPr="00997166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Sale</w:t>
            </w:r>
          </w:p>
          <w:p w:rsidR="003159E7" w:rsidRPr="004650B8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b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Eponge</w:t>
            </w:r>
          </w:p>
        </w:tc>
        <w:tc>
          <w:tcPr>
            <w:tcW w:w="310" w:type="dxa"/>
          </w:tcPr>
          <w:p w:rsidR="003159E7" w:rsidRPr="00B81709" w:rsidRDefault="003159E7" w:rsidP="00737999">
            <w:pPr>
              <w:ind w:right="57"/>
              <w:rPr>
                <w:rFonts w:ascii="Tahoma" w:hAnsi="Tahoma" w:cs="Tahoma"/>
              </w:rPr>
            </w:pPr>
          </w:p>
        </w:tc>
        <w:tc>
          <w:tcPr>
            <w:tcW w:w="5344" w:type="dxa"/>
          </w:tcPr>
          <w:p w:rsidR="003159E7" w:rsidRPr="00BB58E5" w:rsidRDefault="003159E7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  <w:r w:rsidRPr="00BB58E5">
              <w:rPr>
                <w:rFonts w:ascii="Tahoma" w:hAnsi="Tahoma" w:cs="Tahoma"/>
                <w:b/>
                <w:sz w:val="24"/>
                <w:szCs w:val="24"/>
              </w:rPr>
              <w:t>SOMMEIL</w:t>
            </w:r>
          </w:p>
          <w:p w:rsidR="003159E7" w:rsidRDefault="003159E7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2"/>
              </w:rPr>
            </w:pPr>
          </w:p>
          <w:p w:rsidR="003159E7" w:rsidRPr="00997166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 xml:space="preserve">Repos </w:t>
            </w:r>
          </w:p>
          <w:p w:rsidR="003159E7" w:rsidRPr="00997166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Grandir</w:t>
            </w:r>
          </w:p>
          <w:p w:rsidR="003159E7" w:rsidRPr="00997166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Nuit</w:t>
            </w:r>
          </w:p>
          <w:p w:rsidR="003159E7" w:rsidRPr="007E4714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Lit</w:t>
            </w:r>
          </w:p>
        </w:tc>
      </w:tr>
      <w:tr w:rsidR="003159E7" w:rsidRPr="00B81709" w:rsidTr="0088555B">
        <w:trPr>
          <w:trHeight w:val="1440"/>
        </w:trPr>
        <w:tc>
          <w:tcPr>
            <w:tcW w:w="5502" w:type="dxa"/>
          </w:tcPr>
          <w:p w:rsidR="003159E7" w:rsidRDefault="003159E7" w:rsidP="00737999">
            <w:pPr>
              <w:pStyle w:val="Adressedudestinataire"/>
              <w:ind w:right="57"/>
              <w:rPr>
                <w:rFonts w:ascii="Tahoma" w:hAnsi="Tahoma" w:cs="Tahoma"/>
              </w:rPr>
            </w:pPr>
          </w:p>
          <w:p w:rsidR="003159E7" w:rsidRDefault="003159E7" w:rsidP="00737999">
            <w:pPr>
              <w:pStyle w:val="Adressedudestinataire"/>
              <w:ind w:right="57"/>
              <w:rPr>
                <w:rFonts w:ascii="Tahoma" w:hAnsi="Tahoma" w:cs="Tahoma"/>
              </w:rPr>
            </w:pPr>
          </w:p>
          <w:p w:rsidR="003159E7" w:rsidRDefault="003159E7" w:rsidP="00737999">
            <w:pPr>
              <w:pStyle w:val="Adressedudestinataire"/>
              <w:ind w:right="57"/>
              <w:rPr>
                <w:rFonts w:ascii="Tahoma" w:hAnsi="Tahoma" w:cs="Tahoma"/>
              </w:rPr>
            </w:pPr>
          </w:p>
          <w:p w:rsidR="003159E7" w:rsidRPr="00BB58E5" w:rsidRDefault="00BB58E5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  <w:r w:rsidRPr="00BB58E5">
              <w:rPr>
                <w:rFonts w:ascii="Tahoma" w:hAnsi="Tahoma" w:cs="Tahoma"/>
                <w:b/>
                <w:sz w:val="24"/>
                <w:szCs w:val="24"/>
              </w:rPr>
              <w:t xml:space="preserve">  </w:t>
            </w:r>
            <w:r w:rsidR="003159E7" w:rsidRPr="00BB58E5">
              <w:rPr>
                <w:rFonts w:ascii="Tahoma" w:hAnsi="Tahoma" w:cs="Tahoma"/>
                <w:b/>
                <w:sz w:val="24"/>
                <w:szCs w:val="24"/>
              </w:rPr>
              <w:t>TRANSFERT</w:t>
            </w:r>
          </w:p>
          <w:p w:rsidR="00590097" w:rsidRDefault="00590097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2"/>
              </w:rPr>
            </w:pPr>
          </w:p>
          <w:p w:rsidR="003159E7" w:rsidRPr="00997166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Debout</w:t>
            </w:r>
          </w:p>
          <w:p w:rsidR="003159E7" w:rsidRPr="00997166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Marche</w:t>
            </w:r>
          </w:p>
          <w:p w:rsidR="003159E7" w:rsidRPr="00997166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Chaise</w:t>
            </w:r>
          </w:p>
          <w:p w:rsidR="003159E7" w:rsidRPr="00997166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 xml:space="preserve">Confort </w:t>
            </w:r>
          </w:p>
          <w:p w:rsidR="003159E7" w:rsidRPr="003D6099" w:rsidRDefault="003159E7" w:rsidP="00737999">
            <w:pPr>
              <w:tabs>
                <w:tab w:val="left" w:pos="1227"/>
              </w:tabs>
              <w:ind w:right="57"/>
              <w:rPr>
                <w:lang w:eastAsia="en-US"/>
              </w:rPr>
            </w:pPr>
          </w:p>
        </w:tc>
        <w:tc>
          <w:tcPr>
            <w:tcW w:w="310" w:type="dxa"/>
          </w:tcPr>
          <w:p w:rsidR="003159E7" w:rsidRPr="00B81709" w:rsidRDefault="003159E7" w:rsidP="00737999">
            <w:pPr>
              <w:ind w:right="57"/>
              <w:rPr>
                <w:rFonts w:ascii="Tahoma" w:hAnsi="Tahoma" w:cs="Tahoma"/>
              </w:rPr>
            </w:pPr>
          </w:p>
        </w:tc>
        <w:tc>
          <w:tcPr>
            <w:tcW w:w="5344" w:type="dxa"/>
          </w:tcPr>
          <w:p w:rsidR="003159E7" w:rsidRDefault="003159E7" w:rsidP="00737999">
            <w:pPr>
              <w:pStyle w:val="Adressedudestinataire"/>
              <w:ind w:right="57"/>
              <w:rPr>
                <w:rFonts w:ascii="Tahoma" w:hAnsi="Tahoma" w:cs="Tahoma"/>
              </w:rPr>
            </w:pPr>
          </w:p>
          <w:p w:rsidR="003159E7" w:rsidRDefault="003159E7" w:rsidP="00737999">
            <w:pPr>
              <w:pStyle w:val="Adressedudestinataire"/>
              <w:ind w:right="57"/>
              <w:rPr>
                <w:rFonts w:ascii="Tahoma" w:hAnsi="Tahoma" w:cs="Tahoma"/>
              </w:rPr>
            </w:pPr>
          </w:p>
          <w:p w:rsidR="003159E7" w:rsidRDefault="003159E7" w:rsidP="00737999">
            <w:pPr>
              <w:ind w:right="57"/>
              <w:rPr>
                <w:lang w:eastAsia="en-US"/>
              </w:rPr>
            </w:pPr>
          </w:p>
          <w:p w:rsidR="003159E7" w:rsidRPr="00BB58E5" w:rsidRDefault="00BB58E5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2"/>
              </w:rPr>
              <w:t xml:space="preserve"> </w:t>
            </w:r>
            <w:r w:rsidRPr="00BB58E5">
              <w:rPr>
                <w:rFonts w:ascii="Tahoma" w:hAnsi="Tahoma" w:cs="Tahoma"/>
                <w:b/>
                <w:sz w:val="24"/>
                <w:szCs w:val="24"/>
              </w:rPr>
              <w:t xml:space="preserve"> </w:t>
            </w:r>
            <w:r w:rsidR="003159E7" w:rsidRPr="00BB58E5">
              <w:rPr>
                <w:rFonts w:ascii="Tahoma" w:hAnsi="Tahoma" w:cs="Tahoma"/>
                <w:b/>
                <w:sz w:val="24"/>
                <w:szCs w:val="24"/>
              </w:rPr>
              <w:t>NETTOYER</w:t>
            </w:r>
          </w:p>
          <w:p w:rsidR="00590097" w:rsidRDefault="00590097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2"/>
              </w:rPr>
            </w:pPr>
          </w:p>
          <w:p w:rsidR="003159E7" w:rsidRPr="00997166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Propre</w:t>
            </w:r>
          </w:p>
          <w:p w:rsidR="003159E7" w:rsidRPr="00997166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Ranger</w:t>
            </w:r>
          </w:p>
          <w:p w:rsidR="003159E7" w:rsidRPr="00997166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Odeur</w:t>
            </w:r>
          </w:p>
          <w:p w:rsidR="003159E7" w:rsidRPr="003D6099" w:rsidRDefault="00BB58E5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Bien-ê</w:t>
            </w:r>
            <w:r w:rsidR="00737999"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tre</w:t>
            </w:r>
          </w:p>
        </w:tc>
      </w:tr>
      <w:tr w:rsidR="003159E7" w:rsidRPr="00B81709" w:rsidTr="00590097">
        <w:trPr>
          <w:trHeight w:val="789"/>
        </w:trPr>
        <w:tc>
          <w:tcPr>
            <w:tcW w:w="5502" w:type="dxa"/>
          </w:tcPr>
          <w:p w:rsidR="003159E7" w:rsidRPr="007E4714" w:rsidRDefault="003159E7" w:rsidP="00737999">
            <w:pPr>
              <w:pStyle w:val="Adressedelexpditeur"/>
              <w:ind w:right="57"/>
              <w:rPr>
                <w:rFonts w:ascii="Tahoma" w:hAnsi="Tahoma" w:cs="Tahoma"/>
                <w:sz w:val="22"/>
              </w:rPr>
            </w:pPr>
          </w:p>
        </w:tc>
        <w:tc>
          <w:tcPr>
            <w:tcW w:w="310" w:type="dxa"/>
          </w:tcPr>
          <w:p w:rsidR="003159E7" w:rsidRPr="00B81709" w:rsidRDefault="003159E7" w:rsidP="00737999">
            <w:pPr>
              <w:ind w:right="57"/>
              <w:rPr>
                <w:rFonts w:ascii="Tahoma" w:hAnsi="Tahoma" w:cs="Tahoma"/>
              </w:rPr>
            </w:pPr>
          </w:p>
        </w:tc>
        <w:tc>
          <w:tcPr>
            <w:tcW w:w="5344" w:type="dxa"/>
          </w:tcPr>
          <w:p w:rsidR="003159E7" w:rsidRPr="007E4714" w:rsidRDefault="003159E7" w:rsidP="00737999">
            <w:pPr>
              <w:pStyle w:val="Adressedelexpditeur"/>
              <w:ind w:left="864" w:right="57"/>
              <w:rPr>
                <w:rFonts w:ascii="Tahoma" w:hAnsi="Tahoma" w:cs="Tahoma"/>
                <w:b/>
                <w:sz w:val="22"/>
              </w:rPr>
            </w:pPr>
          </w:p>
        </w:tc>
      </w:tr>
      <w:tr w:rsidR="003159E7" w:rsidRPr="00B81709" w:rsidTr="0088555B">
        <w:trPr>
          <w:trHeight w:val="1440"/>
        </w:trPr>
        <w:tc>
          <w:tcPr>
            <w:tcW w:w="5502" w:type="dxa"/>
          </w:tcPr>
          <w:p w:rsidR="00BB58E5" w:rsidRDefault="003159E7" w:rsidP="00737999">
            <w:pPr>
              <w:pStyle w:val="Adressedudestinataire"/>
              <w:ind w:left="0" w:right="57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  <w:r w:rsidR="00BB58E5">
              <w:rPr>
                <w:rFonts w:ascii="Tahoma" w:hAnsi="Tahoma" w:cs="Tahoma"/>
              </w:rPr>
              <w:t xml:space="preserve"> </w:t>
            </w:r>
          </w:p>
          <w:p w:rsidR="003159E7" w:rsidRDefault="00BB58E5" w:rsidP="00737999">
            <w:pPr>
              <w:pStyle w:val="Adressedudestinataire"/>
              <w:ind w:left="0" w:right="57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 xml:space="preserve">   </w:t>
            </w:r>
            <w:r w:rsidR="003159E7">
              <w:rPr>
                <w:rFonts w:ascii="Tahoma" w:hAnsi="Tahoma" w:cs="Tahoma"/>
              </w:rPr>
              <w:t xml:space="preserve"> </w:t>
            </w:r>
            <w:r w:rsidR="003159E7" w:rsidRPr="007E4714">
              <w:rPr>
                <w:rFonts w:ascii="Tahoma" w:hAnsi="Tahoma" w:cs="Tahoma"/>
                <w:b/>
              </w:rPr>
              <w:t>JEUX</w:t>
            </w:r>
          </w:p>
          <w:p w:rsidR="00590097" w:rsidRDefault="00590097" w:rsidP="00737999">
            <w:pPr>
              <w:pStyle w:val="Adressedudestinataire"/>
              <w:ind w:left="0" w:right="57"/>
              <w:rPr>
                <w:rFonts w:ascii="Tahoma" w:hAnsi="Tahoma" w:cs="Tahoma"/>
                <w:b/>
              </w:rPr>
            </w:pPr>
          </w:p>
          <w:p w:rsidR="003159E7" w:rsidRPr="00997166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S’amuser</w:t>
            </w:r>
          </w:p>
          <w:p w:rsidR="003159E7" w:rsidRPr="00997166" w:rsidRDefault="00BB58E5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Se d</w:t>
            </w:r>
            <w:r w:rsidR="00737999"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épenser</w:t>
            </w:r>
          </w:p>
          <w:p w:rsidR="003159E7" w:rsidRPr="00997166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Enfant</w:t>
            </w:r>
          </w:p>
          <w:p w:rsidR="003159E7" w:rsidRPr="007E4714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Jouet</w:t>
            </w:r>
          </w:p>
        </w:tc>
        <w:tc>
          <w:tcPr>
            <w:tcW w:w="310" w:type="dxa"/>
          </w:tcPr>
          <w:p w:rsidR="003159E7" w:rsidRPr="00B81709" w:rsidRDefault="003159E7" w:rsidP="00737999">
            <w:pPr>
              <w:ind w:right="57"/>
              <w:rPr>
                <w:rFonts w:ascii="Tahoma" w:hAnsi="Tahoma" w:cs="Tahoma"/>
              </w:rPr>
            </w:pPr>
          </w:p>
        </w:tc>
        <w:tc>
          <w:tcPr>
            <w:tcW w:w="5344" w:type="dxa"/>
          </w:tcPr>
          <w:p w:rsidR="00BB58E5" w:rsidRDefault="00BB58E5" w:rsidP="00737999">
            <w:pPr>
              <w:pStyle w:val="Adressedudestinataire"/>
              <w:ind w:left="0" w:right="57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   </w:t>
            </w:r>
          </w:p>
          <w:p w:rsidR="003159E7" w:rsidRDefault="00BB58E5" w:rsidP="00737999">
            <w:pPr>
              <w:pStyle w:val="Adressedudestinataire"/>
              <w:ind w:left="0" w:right="57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   </w:t>
            </w:r>
            <w:r w:rsidR="003159E7" w:rsidRPr="008C36B9">
              <w:rPr>
                <w:rFonts w:ascii="Tahoma" w:hAnsi="Tahoma" w:cs="Tahoma"/>
                <w:b/>
              </w:rPr>
              <w:t>BIBERON</w:t>
            </w:r>
          </w:p>
          <w:p w:rsidR="00590097" w:rsidRDefault="00590097" w:rsidP="00737999">
            <w:pPr>
              <w:pStyle w:val="Adressedudestinataire"/>
              <w:ind w:left="0" w:right="57"/>
              <w:rPr>
                <w:rFonts w:ascii="Tahoma" w:hAnsi="Tahoma" w:cs="Tahoma"/>
                <w:b/>
              </w:rPr>
            </w:pPr>
          </w:p>
          <w:p w:rsidR="003159E7" w:rsidRPr="00997166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 xml:space="preserve">Bébé </w:t>
            </w:r>
          </w:p>
          <w:p w:rsidR="003159E7" w:rsidRPr="00997166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 xml:space="preserve">Poudre </w:t>
            </w:r>
          </w:p>
          <w:p w:rsidR="003159E7" w:rsidRPr="00997166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Liquide</w:t>
            </w:r>
          </w:p>
          <w:p w:rsidR="003159E7" w:rsidRPr="008C36B9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b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Manger</w:t>
            </w:r>
          </w:p>
        </w:tc>
      </w:tr>
    </w:tbl>
    <w:p w:rsidR="003159E7" w:rsidRPr="00B81709" w:rsidRDefault="003159E7" w:rsidP="00737999">
      <w:pPr>
        <w:spacing w:line="20" w:lineRule="exact"/>
        <w:ind w:right="57"/>
        <w:rPr>
          <w:rFonts w:ascii="Tahoma" w:hAnsi="Tahoma" w:cs="Tahoma"/>
        </w:rPr>
      </w:pPr>
    </w:p>
    <w:p w:rsidR="003159E7" w:rsidRDefault="003159E7" w:rsidP="00737999">
      <w:pPr>
        <w:spacing w:line="240" w:lineRule="auto"/>
        <w:ind w:right="57"/>
        <w:rPr>
          <w:rFonts w:ascii="Tahoma" w:hAnsi="Tahoma" w:cs="Tahoma"/>
          <w:sz w:val="24"/>
          <w:szCs w:val="24"/>
        </w:rPr>
      </w:pPr>
    </w:p>
    <w:p w:rsidR="003159E7" w:rsidRDefault="003159E7" w:rsidP="00737999">
      <w:pPr>
        <w:spacing w:line="240" w:lineRule="auto"/>
        <w:ind w:right="57"/>
        <w:rPr>
          <w:rFonts w:ascii="Tahoma" w:hAnsi="Tahoma" w:cs="Tahoma"/>
          <w:sz w:val="24"/>
          <w:szCs w:val="24"/>
        </w:rPr>
      </w:pPr>
    </w:p>
    <w:p w:rsidR="003159E7" w:rsidRDefault="003159E7" w:rsidP="00737999">
      <w:pPr>
        <w:spacing w:line="20" w:lineRule="exact"/>
        <w:ind w:right="57"/>
      </w:pPr>
    </w:p>
    <w:tbl>
      <w:tblPr>
        <w:tblStyle w:val="Grilledutableau"/>
        <w:tblW w:w="501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</w:tblPr>
      <w:tblGrid>
        <w:gridCol w:w="5440"/>
        <w:gridCol w:w="308"/>
        <w:gridCol w:w="5288"/>
      </w:tblGrid>
      <w:tr w:rsidR="003159E7" w:rsidRPr="00B81709" w:rsidTr="0088555B">
        <w:trPr>
          <w:trHeight w:val="1323"/>
        </w:trPr>
        <w:tc>
          <w:tcPr>
            <w:tcW w:w="5502" w:type="dxa"/>
          </w:tcPr>
          <w:p w:rsidR="00BB58E5" w:rsidRDefault="00BB58E5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lastRenderedPageBreak/>
              <w:t xml:space="preserve"> </w:t>
            </w:r>
          </w:p>
          <w:p w:rsidR="003159E7" w:rsidRDefault="003159E7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  <w:r w:rsidRPr="006E05FC">
              <w:rPr>
                <w:rFonts w:ascii="Tahoma" w:hAnsi="Tahoma" w:cs="Tahoma"/>
                <w:b/>
                <w:sz w:val="24"/>
                <w:szCs w:val="24"/>
              </w:rPr>
              <w:t>FOUR</w:t>
            </w:r>
          </w:p>
          <w:p w:rsidR="00590097" w:rsidRDefault="00590097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3159E7" w:rsidRPr="00997166" w:rsidRDefault="003159E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Porte</w:t>
            </w:r>
          </w:p>
          <w:p w:rsidR="003159E7" w:rsidRPr="00997166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Gâteau</w:t>
            </w:r>
          </w:p>
          <w:p w:rsidR="003159E7" w:rsidRPr="00E15FFD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E15FFD">
              <w:rPr>
                <w:rFonts w:ascii="Tahoma" w:hAnsi="Tahoma" w:cs="Tahoma"/>
                <w:sz w:val="24"/>
                <w:szCs w:val="24"/>
                <w:lang w:eastAsia="en-US"/>
              </w:rPr>
              <w:t>Cuisson</w:t>
            </w:r>
          </w:p>
          <w:p w:rsidR="003159E7" w:rsidRPr="006E05FC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Chaud</w:t>
            </w:r>
          </w:p>
        </w:tc>
        <w:tc>
          <w:tcPr>
            <w:tcW w:w="310" w:type="dxa"/>
          </w:tcPr>
          <w:p w:rsidR="003159E7" w:rsidRPr="00B81709" w:rsidRDefault="003159E7" w:rsidP="00737999">
            <w:pPr>
              <w:ind w:right="57"/>
              <w:rPr>
                <w:rFonts w:ascii="Tahoma" w:hAnsi="Tahoma" w:cs="Tahoma"/>
              </w:rPr>
            </w:pPr>
          </w:p>
        </w:tc>
        <w:tc>
          <w:tcPr>
            <w:tcW w:w="5344" w:type="dxa"/>
          </w:tcPr>
          <w:p w:rsidR="00BB58E5" w:rsidRDefault="00BB58E5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3159E7" w:rsidRDefault="00BB58E5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 </w:t>
            </w:r>
            <w:r w:rsidR="003159E7" w:rsidRPr="006E05FC">
              <w:rPr>
                <w:rFonts w:ascii="Tahoma" w:hAnsi="Tahoma" w:cs="Tahoma"/>
                <w:b/>
                <w:sz w:val="24"/>
                <w:szCs w:val="24"/>
              </w:rPr>
              <w:t>MEDICAMEN</w:t>
            </w:r>
            <w:r w:rsidR="003159E7">
              <w:rPr>
                <w:rFonts w:ascii="Tahoma" w:hAnsi="Tahoma" w:cs="Tahoma"/>
                <w:b/>
                <w:sz w:val="24"/>
                <w:szCs w:val="24"/>
              </w:rPr>
              <w:t>T</w:t>
            </w:r>
          </w:p>
          <w:p w:rsidR="00590097" w:rsidRDefault="00590097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3159E7" w:rsidRDefault="003159E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E15FFD">
              <w:rPr>
                <w:rFonts w:ascii="Tahoma" w:hAnsi="Tahoma" w:cs="Tahoma"/>
                <w:sz w:val="24"/>
                <w:szCs w:val="24"/>
                <w:lang w:eastAsia="en-US"/>
              </w:rPr>
              <w:t>Comprimé</w:t>
            </w:r>
          </w:p>
          <w:p w:rsidR="003159E7" w:rsidRDefault="003159E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Sirop</w:t>
            </w:r>
          </w:p>
          <w:p w:rsidR="003159E7" w:rsidRDefault="003159E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Cuillère</w:t>
            </w:r>
          </w:p>
          <w:p w:rsidR="003159E7" w:rsidRPr="00E15FFD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Guérison</w:t>
            </w:r>
          </w:p>
          <w:p w:rsidR="003159E7" w:rsidRPr="006E05FC" w:rsidRDefault="003159E7" w:rsidP="00BB58E5">
            <w:pPr>
              <w:pStyle w:val="Adressedelexpditeur"/>
              <w:ind w:left="0" w:right="57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3159E7" w:rsidRPr="00B81709" w:rsidTr="0088555B">
        <w:trPr>
          <w:trHeight w:val="399"/>
        </w:trPr>
        <w:tc>
          <w:tcPr>
            <w:tcW w:w="5502" w:type="dxa"/>
          </w:tcPr>
          <w:p w:rsidR="003159E7" w:rsidRPr="00B81709" w:rsidRDefault="003159E7" w:rsidP="00737999">
            <w:pPr>
              <w:pStyle w:val="Adressedudestinataire"/>
              <w:tabs>
                <w:tab w:val="right" w:pos="5286"/>
              </w:tabs>
              <w:ind w:right="57"/>
              <w:rPr>
                <w:rFonts w:ascii="Tahoma" w:hAnsi="Tahoma" w:cs="Tahoma"/>
              </w:rPr>
            </w:pPr>
          </w:p>
          <w:p w:rsidR="003159E7" w:rsidRPr="00B81709" w:rsidRDefault="003159E7" w:rsidP="00737999">
            <w:pPr>
              <w:ind w:right="57"/>
              <w:jc w:val="right"/>
              <w:rPr>
                <w:rFonts w:ascii="Tahoma" w:hAnsi="Tahoma" w:cs="Tahoma"/>
                <w:lang w:eastAsia="en-US"/>
              </w:rPr>
            </w:pPr>
          </w:p>
        </w:tc>
        <w:tc>
          <w:tcPr>
            <w:tcW w:w="310" w:type="dxa"/>
          </w:tcPr>
          <w:p w:rsidR="003159E7" w:rsidRPr="00B81709" w:rsidRDefault="003159E7" w:rsidP="00737999">
            <w:pPr>
              <w:ind w:right="57"/>
              <w:rPr>
                <w:rFonts w:ascii="Tahoma" w:hAnsi="Tahoma" w:cs="Tahoma"/>
              </w:rPr>
            </w:pPr>
          </w:p>
        </w:tc>
        <w:tc>
          <w:tcPr>
            <w:tcW w:w="5344" w:type="dxa"/>
          </w:tcPr>
          <w:p w:rsidR="003159E7" w:rsidRPr="00B81709" w:rsidRDefault="003159E7" w:rsidP="00737999">
            <w:pPr>
              <w:pStyle w:val="Adressedudestinataire"/>
              <w:ind w:right="57"/>
              <w:rPr>
                <w:rFonts w:ascii="Tahoma" w:hAnsi="Tahoma" w:cs="Tahoma"/>
              </w:rPr>
            </w:pPr>
          </w:p>
        </w:tc>
      </w:tr>
      <w:tr w:rsidR="003159E7" w:rsidRPr="00B81709" w:rsidTr="0088555B">
        <w:trPr>
          <w:trHeight w:val="1440"/>
        </w:trPr>
        <w:tc>
          <w:tcPr>
            <w:tcW w:w="5502" w:type="dxa"/>
          </w:tcPr>
          <w:p w:rsidR="003159E7" w:rsidRDefault="00BB58E5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 </w:t>
            </w:r>
            <w:r w:rsidR="003159E7" w:rsidRPr="00AF2116">
              <w:rPr>
                <w:rFonts w:ascii="Tahoma" w:hAnsi="Tahoma" w:cs="Tahoma"/>
                <w:b/>
                <w:sz w:val="24"/>
                <w:szCs w:val="24"/>
              </w:rPr>
              <w:t>SALLE DE BAIN</w:t>
            </w:r>
          </w:p>
          <w:p w:rsidR="00590097" w:rsidRDefault="00590097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3159E7" w:rsidRPr="00997166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Eau</w:t>
            </w:r>
          </w:p>
          <w:p w:rsidR="003159E7" w:rsidRPr="00997166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Douche</w:t>
            </w:r>
          </w:p>
          <w:p w:rsidR="003159E7" w:rsidRPr="00997166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Serviette</w:t>
            </w:r>
          </w:p>
          <w:p w:rsidR="003159E7" w:rsidRPr="00E15FFD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</w:rPr>
            </w:pPr>
            <w:r w:rsidRPr="00E15FFD">
              <w:rPr>
                <w:rFonts w:ascii="Tahoma" w:hAnsi="Tahoma" w:cs="Tahoma"/>
                <w:sz w:val="24"/>
                <w:szCs w:val="24"/>
                <w:lang w:eastAsia="en-US"/>
              </w:rPr>
              <w:t>Robinet</w:t>
            </w:r>
          </w:p>
        </w:tc>
        <w:tc>
          <w:tcPr>
            <w:tcW w:w="310" w:type="dxa"/>
          </w:tcPr>
          <w:p w:rsidR="003159E7" w:rsidRPr="00B81709" w:rsidRDefault="003159E7" w:rsidP="00737999">
            <w:pPr>
              <w:ind w:right="57"/>
              <w:rPr>
                <w:rFonts w:ascii="Tahoma" w:hAnsi="Tahoma" w:cs="Tahoma"/>
              </w:rPr>
            </w:pPr>
          </w:p>
        </w:tc>
        <w:tc>
          <w:tcPr>
            <w:tcW w:w="5344" w:type="dxa"/>
          </w:tcPr>
          <w:p w:rsidR="003159E7" w:rsidRDefault="00BB58E5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  </w:t>
            </w:r>
            <w:r w:rsidR="003159E7" w:rsidRPr="00AF2116">
              <w:rPr>
                <w:rFonts w:ascii="Tahoma" w:hAnsi="Tahoma" w:cs="Tahoma"/>
                <w:b/>
                <w:sz w:val="24"/>
                <w:szCs w:val="24"/>
              </w:rPr>
              <w:t>CHAMBRE</w:t>
            </w:r>
          </w:p>
          <w:p w:rsidR="00590097" w:rsidRDefault="00590097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3159E7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Rideau</w:t>
            </w:r>
          </w:p>
          <w:p w:rsidR="003159E7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Peluches</w:t>
            </w:r>
          </w:p>
          <w:p w:rsidR="003159E7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Nuit</w:t>
            </w:r>
          </w:p>
          <w:p w:rsidR="003159E7" w:rsidRPr="00AF2116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Couverture</w:t>
            </w:r>
          </w:p>
        </w:tc>
      </w:tr>
      <w:tr w:rsidR="003159E7" w:rsidRPr="00B81709" w:rsidTr="0088555B">
        <w:trPr>
          <w:trHeight w:val="984"/>
        </w:trPr>
        <w:tc>
          <w:tcPr>
            <w:tcW w:w="5502" w:type="dxa"/>
          </w:tcPr>
          <w:p w:rsidR="003159E7" w:rsidRPr="00B81709" w:rsidRDefault="003159E7" w:rsidP="00737999">
            <w:pPr>
              <w:pStyle w:val="Adressedudestinataire"/>
              <w:ind w:right="57"/>
              <w:rPr>
                <w:rFonts w:ascii="Tahoma" w:hAnsi="Tahoma" w:cs="Tahoma"/>
              </w:rPr>
            </w:pPr>
          </w:p>
        </w:tc>
        <w:tc>
          <w:tcPr>
            <w:tcW w:w="310" w:type="dxa"/>
          </w:tcPr>
          <w:p w:rsidR="003159E7" w:rsidRPr="00B81709" w:rsidRDefault="003159E7" w:rsidP="00737999">
            <w:pPr>
              <w:ind w:right="57"/>
              <w:rPr>
                <w:rFonts w:ascii="Tahoma" w:hAnsi="Tahoma" w:cs="Tahoma"/>
              </w:rPr>
            </w:pPr>
          </w:p>
        </w:tc>
        <w:tc>
          <w:tcPr>
            <w:tcW w:w="5344" w:type="dxa"/>
          </w:tcPr>
          <w:p w:rsidR="003159E7" w:rsidRPr="00B81709" w:rsidRDefault="003159E7" w:rsidP="00737999">
            <w:pPr>
              <w:pStyle w:val="Adressedudestinataire"/>
              <w:ind w:right="57"/>
              <w:rPr>
                <w:rFonts w:ascii="Tahoma" w:hAnsi="Tahoma" w:cs="Tahoma"/>
              </w:rPr>
            </w:pPr>
          </w:p>
        </w:tc>
      </w:tr>
      <w:tr w:rsidR="003159E7" w:rsidRPr="00B81709" w:rsidTr="0088555B">
        <w:trPr>
          <w:trHeight w:val="1440"/>
        </w:trPr>
        <w:tc>
          <w:tcPr>
            <w:tcW w:w="5502" w:type="dxa"/>
          </w:tcPr>
          <w:p w:rsidR="003159E7" w:rsidRDefault="003159E7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  <w:r w:rsidRPr="00AF2116">
              <w:rPr>
                <w:rFonts w:ascii="Tahoma" w:hAnsi="Tahoma" w:cs="Tahoma"/>
                <w:b/>
                <w:sz w:val="24"/>
                <w:szCs w:val="24"/>
              </w:rPr>
              <w:t>JARDIN</w:t>
            </w:r>
          </w:p>
          <w:p w:rsidR="00590097" w:rsidRDefault="00590097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3159E7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Plantes</w:t>
            </w:r>
          </w:p>
          <w:p w:rsidR="003159E7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Transat</w:t>
            </w:r>
          </w:p>
          <w:p w:rsidR="003159E7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Herbe</w:t>
            </w:r>
          </w:p>
          <w:p w:rsidR="003159E7" w:rsidRPr="00AF2116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Détente</w:t>
            </w:r>
          </w:p>
        </w:tc>
        <w:tc>
          <w:tcPr>
            <w:tcW w:w="310" w:type="dxa"/>
          </w:tcPr>
          <w:p w:rsidR="003159E7" w:rsidRPr="00B81709" w:rsidRDefault="003159E7" w:rsidP="00737999">
            <w:pPr>
              <w:ind w:right="57"/>
              <w:rPr>
                <w:rFonts w:ascii="Tahoma" w:hAnsi="Tahoma" w:cs="Tahoma"/>
              </w:rPr>
            </w:pPr>
          </w:p>
        </w:tc>
        <w:tc>
          <w:tcPr>
            <w:tcW w:w="5344" w:type="dxa"/>
          </w:tcPr>
          <w:p w:rsidR="003159E7" w:rsidRDefault="00BB58E5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  </w:t>
            </w:r>
            <w:r w:rsidR="003159E7" w:rsidRPr="00E15FFD">
              <w:rPr>
                <w:rFonts w:ascii="Tahoma" w:hAnsi="Tahoma" w:cs="Tahoma"/>
                <w:b/>
                <w:sz w:val="24"/>
                <w:szCs w:val="24"/>
              </w:rPr>
              <w:t>GANTS</w:t>
            </w:r>
          </w:p>
          <w:p w:rsidR="00590097" w:rsidRDefault="00590097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3159E7" w:rsidRPr="00E15FFD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E15FFD">
              <w:rPr>
                <w:rFonts w:ascii="Tahoma" w:hAnsi="Tahoma" w:cs="Tahoma"/>
                <w:sz w:val="24"/>
                <w:szCs w:val="24"/>
                <w:lang w:eastAsia="en-US"/>
              </w:rPr>
              <w:t>Protection</w:t>
            </w:r>
          </w:p>
          <w:p w:rsidR="003159E7" w:rsidRPr="00997166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E15FFD">
              <w:rPr>
                <w:rFonts w:ascii="Tahoma" w:hAnsi="Tahoma" w:cs="Tahoma"/>
                <w:sz w:val="24"/>
                <w:szCs w:val="24"/>
                <w:lang w:eastAsia="en-US"/>
              </w:rPr>
              <w:t>Main</w:t>
            </w:r>
          </w:p>
          <w:p w:rsidR="003159E7" w:rsidRPr="00997166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Produits</w:t>
            </w:r>
          </w:p>
          <w:p w:rsidR="003159E7" w:rsidRPr="00E15FFD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Latex</w:t>
            </w:r>
          </w:p>
        </w:tc>
      </w:tr>
      <w:tr w:rsidR="003159E7" w:rsidRPr="00B81709" w:rsidTr="00590097">
        <w:trPr>
          <w:trHeight w:val="1154"/>
        </w:trPr>
        <w:tc>
          <w:tcPr>
            <w:tcW w:w="5502" w:type="dxa"/>
          </w:tcPr>
          <w:p w:rsidR="003159E7" w:rsidRPr="00B81709" w:rsidRDefault="003159E7" w:rsidP="00737999">
            <w:pPr>
              <w:pStyle w:val="Adressedudestinataire"/>
              <w:ind w:right="57"/>
              <w:rPr>
                <w:rFonts w:ascii="Tahoma" w:hAnsi="Tahoma" w:cs="Tahoma"/>
              </w:rPr>
            </w:pPr>
          </w:p>
        </w:tc>
        <w:tc>
          <w:tcPr>
            <w:tcW w:w="310" w:type="dxa"/>
          </w:tcPr>
          <w:p w:rsidR="003159E7" w:rsidRPr="00B81709" w:rsidRDefault="003159E7" w:rsidP="00737999">
            <w:pPr>
              <w:ind w:right="57"/>
              <w:rPr>
                <w:rFonts w:ascii="Tahoma" w:hAnsi="Tahoma" w:cs="Tahoma"/>
              </w:rPr>
            </w:pPr>
          </w:p>
        </w:tc>
        <w:tc>
          <w:tcPr>
            <w:tcW w:w="5344" w:type="dxa"/>
          </w:tcPr>
          <w:p w:rsidR="003159E7" w:rsidRPr="00B81709" w:rsidRDefault="003159E7" w:rsidP="00737999">
            <w:pPr>
              <w:pStyle w:val="Adressedudestinataire"/>
              <w:ind w:right="57"/>
              <w:rPr>
                <w:rFonts w:ascii="Tahoma" w:hAnsi="Tahoma" w:cs="Tahoma"/>
              </w:rPr>
            </w:pPr>
          </w:p>
        </w:tc>
      </w:tr>
      <w:tr w:rsidR="003159E7" w:rsidRPr="00B81709" w:rsidTr="0088555B">
        <w:trPr>
          <w:trHeight w:val="1440"/>
        </w:trPr>
        <w:tc>
          <w:tcPr>
            <w:tcW w:w="5502" w:type="dxa"/>
          </w:tcPr>
          <w:p w:rsidR="003159E7" w:rsidRDefault="00BB58E5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 </w:t>
            </w:r>
            <w:r w:rsidR="003159E7" w:rsidRPr="00C72AD4">
              <w:rPr>
                <w:rFonts w:ascii="Tahoma" w:hAnsi="Tahoma" w:cs="Tahoma"/>
                <w:b/>
                <w:sz w:val="24"/>
                <w:szCs w:val="24"/>
              </w:rPr>
              <w:t>DOS</w:t>
            </w:r>
          </w:p>
          <w:p w:rsidR="00590097" w:rsidRDefault="00590097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3159E7" w:rsidRPr="00C72AD4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Muscle</w:t>
            </w:r>
          </w:p>
          <w:p w:rsidR="003159E7" w:rsidRPr="00997166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Corps</w:t>
            </w:r>
          </w:p>
          <w:p w:rsidR="003159E7" w:rsidRPr="00997166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Droit</w:t>
            </w:r>
          </w:p>
          <w:p w:rsidR="003159E7" w:rsidRPr="00C72AD4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Vertèbres</w:t>
            </w:r>
          </w:p>
        </w:tc>
        <w:tc>
          <w:tcPr>
            <w:tcW w:w="310" w:type="dxa"/>
          </w:tcPr>
          <w:p w:rsidR="003159E7" w:rsidRPr="00B81709" w:rsidRDefault="003159E7" w:rsidP="00737999">
            <w:pPr>
              <w:ind w:right="57"/>
              <w:rPr>
                <w:rFonts w:ascii="Tahoma" w:hAnsi="Tahoma" w:cs="Tahoma"/>
              </w:rPr>
            </w:pPr>
          </w:p>
        </w:tc>
        <w:tc>
          <w:tcPr>
            <w:tcW w:w="5344" w:type="dxa"/>
          </w:tcPr>
          <w:p w:rsidR="003159E7" w:rsidRDefault="00BB58E5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  </w:t>
            </w:r>
            <w:r w:rsidR="003159E7" w:rsidRPr="00C72AD4">
              <w:rPr>
                <w:rFonts w:ascii="Tahoma" w:hAnsi="Tahoma" w:cs="Tahoma"/>
                <w:b/>
                <w:sz w:val="24"/>
                <w:szCs w:val="24"/>
              </w:rPr>
              <w:t>POIGNET</w:t>
            </w:r>
          </w:p>
          <w:p w:rsidR="00590097" w:rsidRDefault="00590097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3159E7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Rotation</w:t>
            </w:r>
          </w:p>
          <w:p w:rsidR="003159E7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Douleur</w:t>
            </w:r>
          </w:p>
          <w:p w:rsidR="003159E7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Os</w:t>
            </w:r>
          </w:p>
          <w:p w:rsidR="003159E7" w:rsidRPr="00C72AD4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Main</w:t>
            </w:r>
          </w:p>
        </w:tc>
      </w:tr>
      <w:tr w:rsidR="003159E7" w:rsidRPr="00B81709" w:rsidTr="0088555B">
        <w:trPr>
          <w:trHeight w:val="1136"/>
        </w:trPr>
        <w:tc>
          <w:tcPr>
            <w:tcW w:w="5502" w:type="dxa"/>
          </w:tcPr>
          <w:p w:rsidR="003159E7" w:rsidRDefault="003159E7" w:rsidP="00737999">
            <w:pPr>
              <w:pStyle w:val="Adressedudestinataire"/>
              <w:ind w:right="57"/>
              <w:rPr>
                <w:rFonts w:ascii="Tahoma" w:hAnsi="Tahoma" w:cs="Tahoma"/>
              </w:rPr>
            </w:pPr>
          </w:p>
          <w:p w:rsidR="003159E7" w:rsidRDefault="003159E7" w:rsidP="00737999">
            <w:pPr>
              <w:pStyle w:val="Adressedudestinataire"/>
              <w:ind w:left="0" w:right="57"/>
              <w:rPr>
                <w:rFonts w:ascii="Tahoma" w:hAnsi="Tahoma" w:cs="Tahoma"/>
              </w:rPr>
            </w:pPr>
          </w:p>
          <w:p w:rsidR="00BB58E5" w:rsidRDefault="003159E7" w:rsidP="00737999">
            <w:pPr>
              <w:pStyle w:val="Adressedudestinataire"/>
              <w:ind w:left="0" w:right="57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 </w:t>
            </w:r>
          </w:p>
          <w:p w:rsidR="003159E7" w:rsidRDefault="00BB58E5" w:rsidP="00737999">
            <w:pPr>
              <w:pStyle w:val="Adressedudestinataire"/>
              <w:ind w:left="0" w:right="57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  </w:t>
            </w:r>
            <w:r w:rsidR="003159E7">
              <w:rPr>
                <w:rFonts w:ascii="Tahoma" w:hAnsi="Tahoma" w:cs="Tahoma"/>
                <w:b/>
              </w:rPr>
              <w:t>DENTIER</w:t>
            </w:r>
          </w:p>
          <w:p w:rsidR="00590097" w:rsidRDefault="00590097" w:rsidP="00737999">
            <w:pPr>
              <w:pStyle w:val="Adressedudestinataire"/>
              <w:ind w:left="0" w:right="57"/>
              <w:rPr>
                <w:rFonts w:ascii="Tahoma" w:hAnsi="Tahoma" w:cs="Tahoma"/>
                <w:b/>
              </w:rPr>
            </w:pPr>
          </w:p>
          <w:p w:rsidR="003159E7" w:rsidRPr="00997166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 xml:space="preserve">Dents </w:t>
            </w:r>
          </w:p>
          <w:p w:rsidR="003159E7" w:rsidRPr="00997166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Bouche</w:t>
            </w:r>
          </w:p>
          <w:p w:rsidR="003159E7" w:rsidRPr="00997166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Adapté</w:t>
            </w:r>
          </w:p>
          <w:p w:rsidR="003159E7" w:rsidRPr="00997166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Manger</w:t>
            </w:r>
          </w:p>
          <w:p w:rsidR="003159E7" w:rsidRPr="00C72AD4" w:rsidRDefault="003159E7" w:rsidP="00737999">
            <w:pPr>
              <w:pStyle w:val="Adressedudestinataire"/>
              <w:ind w:left="0" w:right="57"/>
              <w:rPr>
                <w:rFonts w:ascii="Tahoma" w:hAnsi="Tahoma" w:cs="Tahoma"/>
              </w:rPr>
            </w:pPr>
          </w:p>
          <w:p w:rsidR="003159E7" w:rsidRPr="00B81709" w:rsidRDefault="003159E7" w:rsidP="00737999">
            <w:pPr>
              <w:pStyle w:val="Adressedudestinataire"/>
              <w:ind w:right="57"/>
              <w:rPr>
                <w:rFonts w:ascii="Tahoma" w:hAnsi="Tahoma" w:cs="Tahoma"/>
              </w:rPr>
            </w:pPr>
          </w:p>
        </w:tc>
        <w:tc>
          <w:tcPr>
            <w:tcW w:w="310" w:type="dxa"/>
          </w:tcPr>
          <w:p w:rsidR="003159E7" w:rsidRPr="00B81709" w:rsidRDefault="003159E7" w:rsidP="00737999">
            <w:pPr>
              <w:ind w:right="57"/>
              <w:rPr>
                <w:rFonts w:ascii="Tahoma" w:hAnsi="Tahoma" w:cs="Tahoma"/>
              </w:rPr>
            </w:pPr>
          </w:p>
        </w:tc>
        <w:tc>
          <w:tcPr>
            <w:tcW w:w="5344" w:type="dxa"/>
          </w:tcPr>
          <w:p w:rsidR="003159E7" w:rsidRDefault="003159E7" w:rsidP="00737999">
            <w:pPr>
              <w:pStyle w:val="Adressedudestinataire"/>
              <w:ind w:right="57"/>
              <w:rPr>
                <w:rFonts w:ascii="Tahoma" w:hAnsi="Tahoma" w:cs="Tahoma"/>
              </w:rPr>
            </w:pPr>
          </w:p>
          <w:p w:rsidR="003159E7" w:rsidRDefault="003159E7" w:rsidP="00737999">
            <w:pPr>
              <w:pStyle w:val="Adressedudestinataire"/>
              <w:ind w:right="57"/>
              <w:rPr>
                <w:rFonts w:ascii="Tahoma" w:hAnsi="Tahoma" w:cs="Tahoma"/>
              </w:rPr>
            </w:pPr>
          </w:p>
          <w:p w:rsidR="00BB58E5" w:rsidRDefault="00BB58E5" w:rsidP="00737999">
            <w:pPr>
              <w:pStyle w:val="Adressedudestinataire"/>
              <w:ind w:left="0" w:right="57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  </w:t>
            </w:r>
          </w:p>
          <w:p w:rsidR="003159E7" w:rsidRDefault="00BB58E5" w:rsidP="00737999">
            <w:pPr>
              <w:pStyle w:val="Adressedudestinataire"/>
              <w:ind w:left="0" w:right="57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   </w:t>
            </w:r>
            <w:r w:rsidR="003159E7" w:rsidRPr="00C72AD4">
              <w:rPr>
                <w:rFonts w:ascii="Tahoma" w:hAnsi="Tahoma" w:cs="Tahoma"/>
                <w:b/>
              </w:rPr>
              <w:t>CANNE</w:t>
            </w:r>
            <w:r w:rsidR="003159E7">
              <w:rPr>
                <w:rFonts w:ascii="Tahoma" w:hAnsi="Tahoma" w:cs="Tahoma"/>
                <w:b/>
              </w:rPr>
              <w:t xml:space="preserve"> ANGLAISE</w:t>
            </w:r>
          </w:p>
          <w:p w:rsidR="00590097" w:rsidRDefault="00590097" w:rsidP="00737999">
            <w:pPr>
              <w:pStyle w:val="Adressedudestinataire"/>
              <w:ind w:left="0" w:right="57"/>
              <w:rPr>
                <w:rFonts w:ascii="Tahoma" w:hAnsi="Tahoma" w:cs="Tahoma"/>
                <w:b/>
              </w:rPr>
            </w:pPr>
          </w:p>
          <w:p w:rsidR="003159E7" w:rsidRPr="00997166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Marche</w:t>
            </w:r>
          </w:p>
          <w:p w:rsidR="003159E7" w:rsidRPr="00997166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Support</w:t>
            </w:r>
          </w:p>
          <w:p w:rsidR="003159E7" w:rsidRPr="00997166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Malade</w:t>
            </w:r>
          </w:p>
          <w:p w:rsidR="003159E7" w:rsidRPr="00C72AD4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Vieux</w:t>
            </w:r>
          </w:p>
        </w:tc>
      </w:tr>
    </w:tbl>
    <w:p w:rsidR="003159E7" w:rsidRDefault="003159E7" w:rsidP="00737999">
      <w:pPr>
        <w:spacing w:line="20" w:lineRule="exact"/>
        <w:ind w:right="57"/>
        <w:rPr>
          <w:rFonts w:ascii="Tahoma" w:hAnsi="Tahoma" w:cs="Tahoma"/>
        </w:rPr>
      </w:pPr>
    </w:p>
    <w:p w:rsidR="003159E7" w:rsidRDefault="003159E7" w:rsidP="00737999">
      <w:pPr>
        <w:spacing w:line="20" w:lineRule="exact"/>
        <w:ind w:right="57"/>
        <w:rPr>
          <w:rFonts w:ascii="Tahoma" w:hAnsi="Tahoma" w:cs="Tahoma"/>
        </w:rPr>
      </w:pPr>
    </w:p>
    <w:p w:rsidR="003159E7" w:rsidRDefault="003159E7" w:rsidP="00737999">
      <w:pPr>
        <w:spacing w:line="20" w:lineRule="exact"/>
        <w:ind w:right="57"/>
        <w:rPr>
          <w:rFonts w:ascii="Tahoma" w:hAnsi="Tahoma" w:cs="Tahoma"/>
        </w:rPr>
      </w:pPr>
    </w:p>
    <w:p w:rsidR="003159E7" w:rsidRPr="00B81709" w:rsidRDefault="003159E7" w:rsidP="00737999">
      <w:pPr>
        <w:spacing w:line="20" w:lineRule="exact"/>
        <w:ind w:right="57"/>
        <w:rPr>
          <w:rFonts w:ascii="Tahoma" w:hAnsi="Tahoma" w:cs="Tahoma"/>
        </w:rPr>
      </w:pPr>
    </w:p>
    <w:p w:rsidR="003159E7" w:rsidRDefault="003159E7" w:rsidP="00737999">
      <w:pPr>
        <w:spacing w:line="240" w:lineRule="auto"/>
        <w:ind w:right="57"/>
        <w:rPr>
          <w:rFonts w:ascii="Tahoma" w:hAnsi="Tahoma" w:cs="Tahoma"/>
          <w:sz w:val="24"/>
          <w:szCs w:val="24"/>
        </w:rPr>
      </w:pPr>
    </w:p>
    <w:p w:rsidR="003159E7" w:rsidRDefault="003159E7" w:rsidP="00737999">
      <w:pPr>
        <w:spacing w:line="240" w:lineRule="auto"/>
        <w:ind w:right="57"/>
        <w:rPr>
          <w:rFonts w:ascii="Tahoma" w:hAnsi="Tahoma" w:cs="Tahoma"/>
          <w:sz w:val="24"/>
          <w:szCs w:val="24"/>
        </w:rPr>
      </w:pPr>
    </w:p>
    <w:p w:rsidR="003159E7" w:rsidRDefault="003159E7" w:rsidP="00737999">
      <w:pPr>
        <w:spacing w:line="20" w:lineRule="exact"/>
        <w:ind w:right="57"/>
      </w:pPr>
    </w:p>
    <w:tbl>
      <w:tblPr>
        <w:tblStyle w:val="Grilledutableau"/>
        <w:tblW w:w="491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</w:tblPr>
      <w:tblGrid>
        <w:gridCol w:w="5442"/>
        <w:gridCol w:w="308"/>
        <w:gridCol w:w="5046"/>
      </w:tblGrid>
      <w:tr w:rsidR="003159E7" w:rsidRPr="00B81709" w:rsidTr="00737999">
        <w:trPr>
          <w:trHeight w:val="1398"/>
        </w:trPr>
        <w:tc>
          <w:tcPr>
            <w:tcW w:w="5502" w:type="dxa"/>
          </w:tcPr>
          <w:p w:rsidR="00BB58E5" w:rsidRDefault="00BB58E5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3159E7" w:rsidRDefault="003159E7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REFRI</w:t>
            </w:r>
            <w:r w:rsidRPr="00B363D6">
              <w:rPr>
                <w:rFonts w:ascii="Tahoma" w:hAnsi="Tahoma" w:cs="Tahoma"/>
                <w:b/>
                <w:sz w:val="24"/>
                <w:szCs w:val="24"/>
              </w:rPr>
              <w:t>GERATEUR</w:t>
            </w:r>
          </w:p>
          <w:p w:rsidR="00997166" w:rsidRDefault="00997166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3159E7" w:rsidRPr="00997166" w:rsidRDefault="003159E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Produits</w:t>
            </w:r>
          </w:p>
          <w:p w:rsidR="003159E7" w:rsidRPr="00997166" w:rsidRDefault="003159E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Froid</w:t>
            </w:r>
          </w:p>
          <w:p w:rsidR="003159E7" w:rsidRPr="00997166" w:rsidRDefault="003159E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Glace</w:t>
            </w:r>
          </w:p>
          <w:p w:rsidR="003159E7" w:rsidRPr="00B363D6" w:rsidRDefault="003159E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Frigo</w:t>
            </w:r>
          </w:p>
        </w:tc>
        <w:tc>
          <w:tcPr>
            <w:tcW w:w="310" w:type="dxa"/>
          </w:tcPr>
          <w:p w:rsidR="003159E7" w:rsidRPr="00B81709" w:rsidRDefault="003159E7" w:rsidP="00737999">
            <w:pPr>
              <w:ind w:right="57"/>
              <w:rPr>
                <w:rFonts w:ascii="Tahoma" w:hAnsi="Tahoma" w:cs="Tahoma"/>
              </w:rPr>
            </w:pPr>
          </w:p>
        </w:tc>
        <w:tc>
          <w:tcPr>
            <w:tcW w:w="5103" w:type="dxa"/>
          </w:tcPr>
          <w:p w:rsidR="00BB58E5" w:rsidRDefault="003159E7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 xml:space="preserve">  </w:t>
            </w:r>
          </w:p>
          <w:p w:rsidR="003159E7" w:rsidRDefault="003159E7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 xml:space="preserve"> </w:t>
            </w:r>
            <w:r w:rsidR="00BB58E5">
              <w:rPr>
                <w:rFonts w:ascii="Tahoma" w:hAnsi="Tahoma" w:cs="Tahoma"/>
                <w:b/>
                <w:sz w:val="22"/>
              </w:rPr>
              <w:t xml:space="preserve"> </w:t>
            </w:r>
            <w:r w:rsidRPr="00BB58E5">
              <w:rPr>
                <w:rFonts w:ascii="Tahoma" w:hAnsi="Tahoma" w:cs="Tahoma"/>
                <w:b/>
                <w:sz w:val="24"/>
                <w:szCs w:val="24"/>
              </w:rPr>
              <w:t>LAVE LINGE</w:t>
            </w:r>
          </w:p>
          <w:p w:rsidR="00997166" w:rsidRDefault="00997166" w:rsidP="00737999">
            <w:pPr>
              <w:ind w:right="57"/>
            </w:pPr>
          </w:p>
          <w:p w:rsidR="003159E7" w:rsidRPr="00997166" w:rsidRDefault="003159E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Vêtements</w:t>
            </w:r>
          </w:p>
          <w:p w:rsidR="003159E7" w:rsidRPr="00B363D6" w:rsidRDefault="003159E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B363D6">
              <w:rPr>
                <w:rFonts w:ascii="Tahoma" w:hAnsi="Tahoma" w:cs="Tahoma"/>
                <w:sz w:val="24"/>
                <w:szCs w:val="24"/>
                <w:lang w:eastAsia="en-US"/>
              </w:rPr>
              <w:t>Couleur</w:t>
            </w:r>
          </w:p>
          <w:p w:rsidR="003159E7" w:rsidRDefault="003159E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Propre</w:t>
            </w:r>
          </w:p>
          <w:p w:rsidR="003159E7" w:rsidRPr="00B363D6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Lessive</w:t>
            </w:r>
          </w:p>
        </w:tc>
      </w:tr>
      <w:tr w:rsidR="003159E7" w:rsidRPr="00B81709" w:rsidTr="00737999">
        <w:trPr>
          <w:trHeight w:val="972"/>
        </w:trPr>
        <w:tc>
          <w:tcPr>
            <w:tcW w:w="5502" w:type="dxa"/>
          </w:tcPr>
          <w:p w:rsidR="003159E7" w:rsidRPr="00B81709" w:rsidRDefault="003159E7" w:rsidP="00737999">
            <w:pPr>
              <w:ind w:right="57"/>
              <w:jc w:val="right"/>
              <w:rPr>
                <w:rFonts w:ascii="Tahoma" w:hAnsi="Tahoma" w:cs="Tahoma"/>
                <w:lang w:eastAsia="en-US"/>
              </w:rPr>
            </w:pPr>
          </w:p>
        </w:tc>
        <w:tc>
          <w:tcPr>
            <w:tcW w:w="310" w:type="dxa"/>
          </w:tcPr>
          <w:p w:rsidR="003159E7" w:rsidRPr="00B81709" w:rsidRDefault="003159E7" w:rsidP="00737999">
            <w:pPr>
              <w:ind w:right="57"/>
              <w:rPr>
                <w:rFonts w:ascii="Tahoma" w:hAnsi="Tahoma" w:cs="Tahoma"/>
              </w:rPr>
            </w:pPr>
          </w:p>
        </w:tc>
        <w:tc>
          <w:tcPr>
            <w:tcW w:w="5103" w:type="dxa"/>
          </w:tcPr>
          <w:p w:rsidR="003159E7" w:rsidRPr="00B81709" w:rsidRDefault="003159E7" w:rsidP="00737999">
            <w:pPr>
              <w:pStyle w:val="Adressedudestinataire"/>
              <w:ind w:right="57"/>
              <w:rPr>
                <w:rFonts w:ascii="Tahoma" w:hAnsi="Tahoma" w:cs="Tahoma"/>
              </w:rPr>
            </w:pPr>
          </w:p>
        </w:tc>
      </w:tr>
      <w:tr w:rsidR="003159E7" w:rsidRPr="00B81709" w:rsidTr="00737999">
        <w:trPr>
          <w:trHeight w:val="1440"/>
        </w:trPr>
        <w:tc>
          <w:tcPr>
            <w:tcW w:w="5502" w:type="dxa"/>
          </w:tcPr>
          <w:p w:rsidR="00BB58E5" w:rsidRDefault="003159E7" w:rsidP="00737999">
            <w:pPr>
              <w:pStyle w:val="Adressedelexpditeur"/>
              <w:ind w:left="0" w:right="57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</w:p>
          <w:p w:rsidR="003159E7" w:rsidRDefault="00BB58E5" w:rsidP="00737999">
            <w:pPr>
              <w:pStyle w:val="Adressedelexpditeur"/>
              <w:ind w:left="0" w:right="57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  </w:t>
            </w:r>
            <w:r w:rsidR="003159E7" w:rsidRPr="00B20D6F">
              <w:rPr>
                <w:rFonts w:ascii="Tahoma" w:hAnsi="Tahoma" w:cs="Tahoma"/>
                <w:b/>
                <w:sz w:val="24"/>
                <w:szCs w:val="24"/>
              </w:rPr>
              <w:t>FER A REPASSER</w:t>
            </w:r>
          </w:p>
          <w:p w:rsidR="00590097" w:rsidRDefault="00590097" w:rsidP="00737999">
            <w:pPr>
              <w:pStyle w:val="Adressedelexpditeur"/>
              <w:ind w:left="0" w:right="57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3159E7" w:rsidRPr="00997166" w:rsidRDefault="003159E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 xml:space="preserve">Chaud </w:t>
            </w:r>
          </w:p>
          <w:p w:rsidR="003159E7" w:rsidRPr="00997166" w:rsidRDefault="003159E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Table</w:t>
            </w:r>
          </w:p>
          <w:p w:rsidR="003159E7" w:rsidRPr="00997166" w:rsidRDefault="003159E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Plis</w:t>
            </w:r>
          </w:p>
          <w:p w:rsidR="003159E7" w:rsidRPr="00B20D6F" w:rsidRDefault="003159E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Chemise</w:t>
            </w:r>
          </w:p>
        </w:tc>
        <w:tc>
          <w:tcPr>
            <w:tcW w:w="310" w:type="dxa"/>
          </w:tcPr>
          <w:p w:rsidR="003159E7" w:rsidRPr="00B81709" w:rsidRDefault="003159E7" w:rsidP="00737999">
            <w:pPr>
              <w:ind w:right="57"/>
              <w:rPr>
                <w:rFonts w:ascii="Tahoma" w:hAnsi="Tahoma" w:cs="Tahoma"/>
              </w:rPr>
            </w:pPr>
          </w:p>
        </w:tc>
        <w:tc>
          <w:tcPr>
            <w:tcW w:w="5103" w:type="dxa"/>
          </w:tcPr>
          <w:p w:rsidR="003159E7" w:rsidRDefault="00BB58E5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  </w:t>
            </w:r>
            <w:r w:rsidR="003159E7" w:rsidRPr="00B20D6F">
              <w:rPr>
                <w:rFonts w:ascii="Tahoma" w:hAnsi="Tahoma" w:cs="Tahoma"/>
                <w:b/>
                <w:sz w:val="24"/>
                <w:szCs w:val="24"/>
              </w:rPr>
              <w:t>TOILETTE</w:t>
            </w:r>
          </w:p>
          <w:p w:rsidR="00590097" w:rsidRDefault="00590097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3159E7" w:rsidRPr="00997166" w:rsidRDefault="003159E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Sale</w:t>
            </w:r>
          </w:p>
          <w:p w:rsidR="003159E7" w:rsidRPr="00997166" w:rsidRDefault="003159E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Peau</w:t>
            </w:r>
          </w:p>
          <w:p w:rsidR="003159E7" w:rsidRPr="00997166" w:rsidRDefault="003159E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Produit</w:t>
            </w:r>
          </w:p>
          <w:p w:rsidR="003159E7" w:rsidRPr="00B20D6F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Serviette</w:t>
            </w:r>
          </w:p>
        </w:tc>
      </w:tr>
      <w:tr w:rsidR="003159E7" w:rsidRPr="00B81709" w:rsidTr="00737999">
        <w:trPr>
          <w:trHeight w:val="1000"/>
        </w:trPr>
        <w:tc>
          <w:tcPr>
            <w:tcW w:w="5502" w:type="dxa"/>
          </w:tcPr>
          <w:p w:rsidR="003159E7" w:rsidRPr="00B81709" w:rsidRDefault="003159E7" w:rsidP="00737999">
            <w:pPr>
              <w:pStyle w:val="Adressedudestinataire"/>
              <w:ind w:right="57"/>
              <w:rPr>
                <w:rFonts w:ascii="Tahoma" w:hAnsi="Tahoma" w:cs="Tahoma"/>
              </w:rPr>
            </w:pPr>
          </w:p>
        </w:tc>
        <w:tc>
          <w:tcPr>
            <w:tcW w:w="310" w:type="dxa"/>
          </w:tcPr>
          <w:p w:rsidR="003159E7" w:rsidRPr="00B81709" w:rsidRDefault="003159E7" w:rsidP="00737999">
            <w:pPr>
              <w:ind w:right="57"/>
              <w:rPr>
                <w:rFonts w:ascii="Tahoma" w:hAnsi="Tahoma" w:cs="Tahoma"/>
              </w:rPr>
            </w:pPr>
          </w:p>
        </w:tc>
        <w:tc>
          <w:tcPr>
            <w:tcW w:w="5103" w:type="dxa"/>
          </w:tcPr>
          <w:p w:rsidR="003159E7" w:rsidRPr="00B81709" w:rsidRDefault="003159E7" w:rsidP="00737999">
            <w:pPr>
              <w:pStyle w:val="Adressedudestinataire"/>
              <w:ind w:right="57"/>
              <w:rPr>
                <w:rFonts w:ascii="Tahoma" w:hAnsi="Tahoma" w:cs="Tahoma"/>
              </w:rPr>
            </w:pPr>
          </w:p>
        </w:tc>
      </w:tr>
      <w:tr w:rsidR="003159E7" w:rsidRPr="00B81709" w:rsidTr="00737999">
        <w:trPr>
          <w:trHeight w:val="1440"/>
        </w:trPr>
        <w:tc>
          <w:tcPr>
            <w:tcW w:w="5502" w:type="dxa"/>
          </w:tcPr>
          <w:p w:rsidR="003159E7" w:rsidRDefault="003159E7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  <w:r w:rsidRPr="00B20D6F">
              <w:rPr>
                <w:rFonts w:ascii="Tahoma" w:hAnsi="Tahoma" w:cs="Tahoma"/>
                <w:b/>
                <w:sz w:val="24"/>
                <w:szCs w:val="24"/>
              </w:rPr>
              <w:t>ANIMER</w:t>
            </w:r>
          </w:p>
          <w:p w:rsidR="00590097" w:rsidRDefault="00590097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3159E7" w:rsidRPr="00997166" w:rsidRDefault="003159E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Jeu</w:t>
            </w:r>
          </w:p>
          <w:p w:rsidR="003159E7" w:rsidRPr="00997166" w:rsidRDefault="003159E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Personne</w:t>
            </w:r>
          </w:p>
          <w:p w:rsidR="003159E7" w:rsidRPr="00997166" w:rsidRDefault="003159E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Content</w:t>
            </w:r>
          </w:p>
          <w:p w:rsidR="003159E7" w:rsidRPr="00B20D6F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Parler</w:t>
            </w:r>
          </w:p>
        </w:tc>
        <w:tc>
          <w:tcPr>
            <w:tcW w:w="310" w:type="dxa"/>
          </w:tcPr>
          <w:p w:rsidR="003159E7" w:rsidRPr="00B81709" w:rsidRDefault="003159E7" w:rsidP="00737999">
            <w:pPr>
              <w:ind w:right="57"/>
              <w:rPr>
                <w:rFonts w:ascii="Tahoma" w:hAnsi="Tahoma" w:cs="Tahoma"/>
              </w:rPr>
            </w:pPr>
          </w:p>
        </w:tc>
        <w:tc>
          <w:tcPr>
            <w:tcW w:w="5103" w:type="dxa"/>
          </w:tcPr>
          <w:p w:rsidR="003159E7" w:rsidRDefault="00BB58E5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  </w:t>
            </w:r>
            <w:r w:rsidR="003159E7" w:rsidRPr="00B20D6F">
              <w:rPr>
                <w:rFonts w:ascii="Tahoma" w:hAnsi="Tahoma" w:cs="Tahoma"/>
                <w:b/>
                <w:sz w:val="24"/>
                <w:szCs w:val="24"/>
              </w:rPr>
              <w:t>VAIS</w:t>
            </w:r>
            <w:r w:rsidR="003159E7">
              <w:rPr>
                <w:rFonts w:ascii="Tahoma" w:hAnsi="Tahoma" w:cs="Tahoma"/>
                <w:b/>
                <w:sz w:val="24"/>
                <w:szCs w:val="24"/>
              </w:rPr>
              <w:t>S</w:t>
            </w:r>
            <w:r w:rsidR="003159E7" w:rsidRPr="00B20D6F">
              <w:rPr>
                <w:rFonts w:ascii="Tahoma" w:hAnsi="Tahoma" w:cs="Tahoma"/>
                <w:b/>
                <w:sz w:val="24"/>
                <w:szCs w:val="24"/>
              </w:rPr>
              <w:t>ELLE</w:t>
            </w:r>
          </w:p>
          <w:p w:rsidR="00590097" w:rsidRDefault="00590097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3159E7" w:rsidRPr="00B20D6F" w:rsidRDefault="003159E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A</w:t>
            </w:r>
            <w:r w:rsidRPr="00B20D6F">
              <w:rPr>
                <w:rFonts w:ascii="Tahoma" w:hAnsi="Tahoma" w:cs="Tahoma"/>
                <w:sz w:val="24"/>
                <w:szCs w:val="24"/>
                <w:lang w:eastAsia="en-US"/>
              </w:rPr>
              <w:t>ssiette</w:t>
            </w:r>
          </w:p>
          <w:p w:rsidR="003159E7" w:rsidRDefault="003159E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L</w:t>
            </w:r>
            <w:r w:rsidRPr="00B20D6F">
              <w:rPr>
                <w:rFonts w:ascii="Tahoma" w:hAnsi="Tahoma" w:cs="Tahoma"/>
                <w:sz w:val="24"/>
                <w:szCs w:val="24"/>
                <w:lang w:eastAsia="en-US"/>
              </w:rPr>
              <w:t>iquide</w:t>
            </w:r>
          </w:p>
          <w:p w:rsidR="003159E7" w:rsidRDefault="003159E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Repas</w:t>
            </w:r>
          </w:p>
          <w:p w:rsidR="003159E7" w:rsidRPr="00B20D6F" w:rsidRDefault="003159E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Placard</w:t>
            </w:r>
          </w:p>
          <w:p w:rsidR="003159E7" w:rsidRPr="00B20D6F" w:rsidRDefault="003159E7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3159E7" w:rsidRPr="00B81709" w:rsidTr="00737999">
        <w:trPr>
          <w:trHeight w:val="579"/>
        </w:trPr>
        <w:tc>
          <w:tcPr>
            <w:tcW w:w="5502" w:type="dxa"/>
          </w:tcPr>
          <w:p w:rsidR="003159E7" w:rsidRPr="00B81709" w:rsidRDefault="003159E7" w:rsidP="00737999">
            <w:pPr>
              <w:pStyle w:val="Adressedudestinataire"/>
              <w:ind w:right="57"/>
              <w:rPr>
                <w:rFonts w:ascii="Tahoma" w:hAnsi="Tahoma" w:cs="Tahoma"/>
              </w:rPr>
            </w:pPr>
          </w:p>
        </w:tc>
        <w:tc>
          <w:tcPr>
            <w:tcW w:w="310" w:type="dxa"/>
          </w:tcPr>
          <w:p w:rsidR="003159E7" w:rsidRPr="00B81709" w:rsidRDefault="003159E7" w:rsidP="00737999">
            <w:pPr>
              <w:ind w:right="57"/>
              <w:rPr>
                <w:rFonts w:ascii="Tahoma" w:hAnsi="Tahoma" w:cs="Tahoma"/>
              </w:rPr>
            </w:pPr>
          </w:p>
        </w:tc>
        <w:tc>
          <w:tcPr>
            <w:tcW w:w="5103" w:type="dxa"/>
          </w:tcPr>
          <w:p w:rsidR="003159E7" w:rsidRPr="00B81709" w:rsidRDefault="003159E7" w:rsidP="00737999">
            <w:pPr>
              <w:pStyle w:val="Adressedudestinataire"/>
              <w:ind w:right="57"/>
              <w:rPr>
                <w:rFonts w:ascii="Tahoma" w:hAnsi="Tahoma" w:cs="Tahoma"/>
              </w:rPr>
            </w:pPr>
          </w:p>
        </w:tc>
      </w:tr>
      <w:tr w:rsidR="003159E7" w:rsidRPr="00B81709" w:rsidTr="00737999">
        <w:trPr>
          <w:trHeight w:val="1422"/>
        </w:trPr>
        <w:tc>
          <w:tcPr>
            <w:tcW w:w="5502" w:type="dxa"/>
          </w:tcPr>
          <w:p w:rsidR="003159E7" w:rsidRDefault="003159E7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  <w:r w:rsidRPr="00B20D6F">
              <w:rPr>
                <w:rFonts w:ascii="Tahoma" w:hAnsi="Tahoma" w:cs="Tahoma"/>
                <w:b/>
                <w:sz w:val="24"/>
                <w:szCs w:val="24"/>
              </w:rPr>
              <w:t>REPAS</w:t>
            </w:r>
          </w:p>
          <w:p w:rsidR="00590097" w:rsidRDefault="00590097" w:rsidP="00737999">
            <w:pPr>
              <w:pStyle w:val="Adressedelexpditeur"/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3159E7" w:rsidRPr="00997166" w:rsidRDefault="003159E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Légumes</w:t>
            </w:r>
          </w:p>
          <w:p w:rsidR="003159E7" w:rsidRPr="00997166" w:rsidRDefault="003159E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Table</w:t>
            </w:r>
          </w:p>
          <w:p w:rsidR="003159E7" w:rsidRPr="00997166" w:rsidRDefault="003159E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Serviette</w:t>
            </w:r>
          </w:p>
          <w:p w:rsidR="003159E7" w:rsidRPr="00B20D6F" w:rsidRDefault="003159E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Manger</w:t>
            </w:r>
          </w:p>
        </w:tc>
        <w:tc>
          <w:tcPr>
            <w:tcW w:w="310" w:type="dxa"/>
          </w:tcPr>
          <w:p w:rsidR="003159E7" w:rsidRPr="00B81709" w:rsidRDefault="003159E7" w:rsidP="00737999">
            <w:pPr>
              <w:ind w:right="57"/>
              <w:rPr>
                <w:rFonts w:ascii="Tahoma" w:hAnsi="Tahoma" w:cs="Tahoma"/>
              </w:rPr>
            </w:pPr>
          </w:p>
        </w:tc>
        <w:tc>
          <w:tcPr>
            <w:tcW w:w="5103" w:type="dxa"/>
          </w:tcPr>
          <w:p w:rsidR="003159E7" w:rsidRDefault="003159E7" w:rsidP="00737999">
            <w:pPr>
              <w:pStyle w:val="Adressedelexpditeur"/>
              <w:ind w:left="504" w:right="57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ASPHYXIE</w:t>
            </w:r>
          </w:p>
          <w:p w:rsidR="00590097" w:rsidRDefault="00590097" w:rsidP="00737999">
            <w:pPr>
              <w:pStyle w:val="Adressedelexpditeur"/>
              <w:ind w:left="504" w:right="57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3159E7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Respiration</w:t>
            </w:r>
          </w:p>
          <w:p w:rsidR="003159E7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Bloquer</w:t>
            </w:r>
          </w:p>
          <w:p w:rsidR="003159E7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Rouge</w:t>
            </w:r>
          </w:p>
          <w:p w:rsidR="003159E7" w:rsidRPr="00A242AD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Mort</w:t>
            </w:r>
            <w:r>
              <w:rPr>
                <w:rFonts w:ascii="Tahoma" w:hAnsi="Tahoma" w:cs="Tahoma"/>
                <w:b/>
                <w:sz w:val="24"/>
                <w:szCs w:val="24"/>
              </w:rPr>
              <w:t xml:space="preserve">      </w:t>
            </w:r>
          </w:p>
        </w:tc>
      </w:tr>
      <w:tr w:rsidR="003159E7" w:rsidRPr="00B81709" w:rsidTr="00737999">
        <w:trPr>
          <w:trHeight w:val="1290"/>
        </w:trPr>
        <w:tc>
          <w:tcPr>
            <w:tcW w:w="5502" w:type="dxa"/>
          </w:tcPr>
          <w:p w:rsidR="003159E7" w:rsidRDefault="003159E7" w:rsidP="00737999">
            <w:pPr>
              <w:pStyle w:val="Adressedudestinataire"/>
              <w:spacing w:line="240" w:lineRule="auto"/>
              <w:ind w:right="57"/>
              <w:rPr>
                <w:rFonts w:ascii="Tahoma" w:hAnsi="Tahoma" w:cs="Tahoma"/>
              </w:rPr>
            </w:pPr>
          </w:p>
          <w:p w:rsidR="003159E7" w:rsidRPr="008F4149" w:rsidRDefault="003159E7" w:rsidP="00737999">
            <w:pPr>
              <w:spacing w:line="240" w:lineRule="auto"/>
              <w:ind w:right="57"/>
              <w:rPr>
                <w:lang w:eastAsia="en-US"/>
              </w:rPr>
            </w:pPr>
          </w:p>
          <w:p w:rsidR="003159E7" w:rsidRPr="008F4149" w:rsidRDefault="003159E7" w:rsidP="00737999">
            <w:pPr>
              <w:spacing w:line="240" w:lineRule="auto"/>
              <w:ind w:right="57"/>
              <w:rPr>
                <w:lang w:eastAsia="en-US"/>
              </w:rPr>
            </w:pPr>
          </w:p>
          <w:p w:rsidR="003159E7" w:rsidRPr="008F4149" w:rsidRDefault="003159E7" w:rsidP="00737999">
            <w:pPr>
              <w:spacing w:line="240" w:lineRule="auto"/>
              <w:ind w:right="57"/>
              <w:rPr>
                <w:lang w:eastAsia="en-US"/>
              </w:rPr>
            </w:pPr>
          </w:p>
          <w:p w:rsidR="003159E7" w:rsidRDefault="003159E7" w:rsidP="00737999">
            <w:pPr>
              <w:spacing w:line="240" w:lineRule="auto"/>
              <w:ind w:right="57"/>
              <w:rPr>
                <w:lang w:eastAsia="en-US"/>
              </w:rPr>
            </w:pPr>
          </w:p>
          <w:p w:rsidR="003159E7" w:rsidRDefault="00BB58E5" w:rsidP="00737999">
            <w:pPr>
              <w:spacing w:line="240" w:lineRule="auto"/>
              <w:ind w:right="57"/>
              <w:rPr>
                <w:rFonts w:ascii="Tahoma" w:hAnsi="Tahoma" w:cs="Tahoma"/>
                <w:b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b/>
                <w:sz w:val="24"/>
                <w:szCs w:val="24"/>
                <w:lang w:eastAsia="en-US"/>
              </w:rPr>
              <w:t xml:space="preserve">    </w:t>
            </w:r>
            <w:r w:rsidR="003159E7" w:rsidRPr="008F4149">
              <w:rPr>
                <w:rFonts w:ascii="Tahoma" w:hAnsi="Tahoma" w:cs="Tahoma"/>
                <w:b/>
                <w:sz w:val="24"/>
                <w:szCs w:val="24"/>
                <w:lang w:eastAsia="en-US"/>
              </w:rPr>
              <w:t>COUPURE</w:t>
            </w:r>
          </w:p>
          <w:p w:rsidR="00590097" w:rsidRDefault="00590097" w:rsidP="00737999">
            <w:pPr>
              <w:spacing w:line="240" w:lineRule="auto"/>
              <w:ind w:right="57"/>
              <w:rPr>
                <w:rFonts w:ascii="Tahoma" w:hAnsi="Tahoma" w:cs="Tahoma"/>
                <w:b/>
                <w:sz w:val="24"/>
                <w:szCs w:val="24"/>
                <w:lang w:eastAsia="en-US"/>
              </w:rPr>
            </w:pPr>
          </w:p>
          <w:p w:rsidR="003159E7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Sang</w:t>
            </w:r>
          </w:p>
          <w:p w:rsidR="003159E7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Couteau</w:t>
            </w:r>
          </w:p>
          <w:p w:rsidR="003159E7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Ciseau</w:t>
            </w:r>
          </w:p>
          <w:p w:rsidR="003159E7" w:rsidRPr="008F4149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>
              <w:rPr>
                <w:rFonts w:ascii="Tahoma" w:hAnsi="Tahoma" w:cs="Tahoma"/>
                <w:sz w:val="24"/>
                <w:szCs w:val="24"/>
                <w:lang w:eastAsia="en-US"/>
              </w:rPr>
              <w:t>Peau</w:t>
            </w:r>
          </w:p>
        </w:tc>
        <w:tc>
          <w:tcPr>
            <w:tcW w:w="310" w:type="dxa"/>
          </w:tcPr>
          <w:p w:rsidR="003159E7" w:rsidRPr="00B81709" w:rsidRDefault="003159E7" w:rsidP="00737999">
            <w:pPr>
              <w:spacing w:line="240" w:lineRule="auto"/>
              <w:ind w:right="57"/>
              <w:rPr>
                <w:rFonts w:ascii="Tahoma" w:hAnsi="Tahoma" w:cs="Tahoma"/>
              </w:rPr>
            </w:pPr>
          </w:p>
        </w:tc>
        <w:tc>
          <w:tcPr>
            <w:tcW w:w="5103" w:type="dxa"/>
          </w:tcPr>
          <w:p w:rsidR="003159E7" w:rsidRDefault="003159E7" w:rsidP="00737999">
            <w:pPr>
              <w:pStyle w:val="Adressedudestinataire"/>
              <w:spacing w:line="240" w:lineRule="auto"/>
              <w:ind w:right="57"/>
              <w:rPr>
                <w:rFonts w:ascii="Tahoma" w:hAnsi="Tahoma" w:cs="Tahoma"/>
              </w:rPr>
            </w:pPr>
          </w:p>
          <w:p w:rsidR="003159E7" w:rsidRDefault="003159E7" w:rsidP="00737999">
            <w:pPr>
              <w:pStyle w:val="Adressedudestinataire"/>
              <w:spacing w:line="240" w:lineRule="auto"/>
              <w:ind w:right="57"/>
              <w:rPr>
                <w:rFonts w:ascii="Tahoma" w:hAnsi="Tahoma" w:cs="Tahoma"/>
              </w:rPr>
            </w:pPr>
          </w:p>
          <w:p w:rsidR="003159E7" w:rsidRDefault="003159E7" w:rsidP="00737999">
            <w:pPr>
              <w:pStyle w:val="Adressedudestinataire"/>
              <w:spacing w:line="240" w:lineRule="auto"/>
              <w:ind w:right="57"/>
              <w:rPr>
                <w:rFonts w:ascii="Tahoma" w:hAnsi="Tahoma" w:cs="Tahoma"/>
              </w:rPr>
            </w:pPr>
          </w:p>
          <w:p w:rsidR="003159E7" w:rsidRDefault="003159E7" w:rsidP="00737999">
            <w:pPr>
              <w:pStyle w:val="Adressedudestinataire"/>
              <w:spacing w:line="240" w:lineRule="auto"/>
              <w:ind w:left="0" w:right="57"/>
              <w:rPr>
                <w:rFonts w:ascii="Tahoma" w:hAnsi="Tahoma" w:cs="Tahoma"/>
                <w:b/>
              </w:rPr>
            </w:pPr>
          </w:p>
          <w:p w:rsidR="003159E7" w:rsidRDefault="00BB58E5" w:rsidP="00737999">
            <w:pPr>
              <w:pStyle w:val="Adressedudestinataire"/>
              <w:spacing w:line="240" w:lineRule="auto"/>
              <w:ind w:left="0" w:right="57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      </w:t>
            </w:r>
            <w:r w:rsidR="003159E7" w:rsidRPr="008F4149">
              <w:rPr>
                <w:rFonts w:ascii="Tahoma" w:hAnsi="Tahoma" w:cs="Tahoma"/>
                <w:b/>
              </w:rPr>
              <w:t>ANIMAUX</w:t>
            </w:r>
          </w:p>
          <w:p w:rsidR="00590097" w:rsidRDefault="00590097" w:rsidP="00737999">
            <w:pPr>
              <w:pStyle w:val="Adressedudestinataire"/>
              <w:spacing w:line="240" w:lineRule="auto"/>
              <w:ind w:left="0" w:right="57"/>
              <w:rPr>
                <w:rFonts w:ascii="Tahoma" w:hAnsi="Tahoma" w:cs="Tahoma"/>
                <w:b/>
              </w:rPr>
            </w:pPr>
          </w:p>
          <w:p w:rsidR="003159E7" w:rsidRPr="00997166" w:rsidRDefault="003159E7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Chat</w:t>
            </w:r>
          </w:p>
          <w:p w:rsidR="003159E7" w:rsidRPr="00997166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Domestique</w:t>
            </w:r>
          </w:p>
          <w:p w:rsidR="003159E7" w:rsidRPr="00997166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Poils</w:t>
            </w:r>
          </w:p>
          <w:p w:rsidR="003159E7" w:rsidRPr="00997166" w:rsidRDefault="00737999" w:rsidP="00997166">
            <w:pPr>
              <w:pStyle w:val="Paragraphedeliste"/>
              <w:numPr>
                <w:ilvl w:val="0"/>
                <w:numId w:val="3"/>
              </w:numPr>
              <w:ind w:right="57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997166">
              <w:rPr>
                <w:rFonts w:ascii="Tahoma" w:hAnsi="Tahoma" w:cs="Tahoma"/>
                <w:sz w:val="24"/>
                <w:szCs w:val="24"/>
                <w:lang w:eastAsia="en-US"/>
              </w:rPr>
              <w:t>Sauvage</w:t>
            </w:r>
          </w:p>
          <w:p w:rsidR="003159E7" w:rsidRPr="00B81709" w:rsidRDefault="003159E7" w:rsidP="00737999">
            <w:pPr>
              <w:pStyle w:val="Adressedudestinataire"/>
              <w:spacing w:line="240" w:lineRule="auto"/>
              <w:ind w:right="57"/>
              <w:rPr>
                <w:rFonts w:ascii="Tahoma" w:hAnsi="Tahoma" w:cs="Tahoma"/>
              </w:rPr>
            </w:pPr>
          </w:p>
        </w:tc>
      </w:tr>
    </w:tbl>
    <w:p w:rsidR="003159E7" w:rsidRPr="008F4149" w:rsidRDefault="003159E7" w:rsidP="00737999">
      <w:pPr>
        <w:spacing w:line="240" w:lineRule="auto"/>
        <w:ind w:right="57"/>
        <w:rPr>
          <w:rFonts w:ascii="Tahoma" w:hAnsi="Tahoma" w:cs="Tahoma"/>
          <w:sz w:val="24"/>
          <w:szCs w:val="24"/>
        </w:rPr>
      </w:pPr>
    </w:p>
    <w:p w:rsidR="003159E7" w:rsidRPr="00DF5370" w:rsidRDefault="003159E7" w:rsidP="00A9719A">
      <w:pPr>
        <w:spacing w:line="240" w:lineRule="auto"/>
        <w:rPr>
          <w:rFonts w:ascii="Tahoma" w:hAnsi="Tahoma" w:cs="Tahoma"/>
          <w:sz w:val="24"/>
          <w:szCs w:val="24"/>
        </w:rPr>
      </w:pPr>
    </w:p>
    <w:sectPr w:rsidR="003159E7" w:rsidRPr="00DF5370" w:rsidSect="0073799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152" w:right="566" w:bottom="605" w:left="346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BCC" w:rsidRDefault="00086BCC" w:rsidP="00B56996">
      <w:pPr>
        <w:spacing w:line="240" w:lineRule="auto"/>
      </w:pPr>
      <w:r>
        <w:separator/>
      </w:r>
    </w:p>
  </w:endnote>
  <w:endnote w:type="continuationSeparator" w:id="0">
    <w:p w:rsidR="00086BCC" w:rsidRDefault="00086BCC" w:rsidP="00B569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MS Gothic"/>
    <w:charset w:val="80"/>
    <w:family w:val="roman"/>
    <w:pitch w:val="variable"/>
    <w:sig w:usb0="00000000" w:usb1="2AC7FCF0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67F" w:rsidRDefault="0023567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D85" w:rsidRPr="0023567F" w:rsidRDefault="003159E7">
    <w:pPr>
      <w:pStyle w:val="Pieddepage"/>
      <w:rPr>
        <w:rFonts w:ascii="Tahoma" w:hAnsi="Tahoma" w:cs="Tahoma"/>
        <w:sz w:val="16"/>
        <w:szCs w:val="16"/>
      </w:rPr>
    </w:pPr>
    <w:r w:rsidRPr="0023567F">
      <w:rPr>
        <w:rFonts w:ascii="Tahoma" w:hAnsi="Tahoma" w:cs="Tahoma"/>
        <w:noProof/>
        <w:sz w:val="16"/>
        <w:szCs w:val="16"/>
        <w:lang w:eastAsia="fr-FR"/>
      </w:rPr>
      <w:drawing>
        <wp:anchor distT="0" distB="0" distL="114300" distR="114300" simplePos="0" relativeHeight="251691008" behindDoc="0" locked="0" layoutInCell="1" allowOverlap="1" wp14:anchorId="611AF22B" wp14:editId="61C93F80">
          <wp:simplePos x="0" y="0"/>
          <wp:positionH relativeFrom="margin">
            <wp:align>right</wp:align>
          </wp:positionH>
          <wp:positionV relativeFrom="paragraph">
            <wp:posOffset>-2039040</wp:posOffset>
          </wp:positionV>
          <wp:extent cx="908022" cy="1226298"/>
          <wp:effectExtent l="0" t="0" r="6985" b="0"/>
          <wp:wrapNone/>
          <wp:docPr id="28" name="Imag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8022" cy="12262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81709" w:rsidRPr="0023567F">
      <w:rPr>
        <w:rFonts w:ascii="Tahoma" w:hAnsi="Tahoma" w:cs="Tahoma"/>
        <w:noProof/>
        <w:sz w:val="16"/>
        <w:szCs w:val="16"/>
        <w:lang w:eastAsia="fr-FR"/>
      </w:rPr>
      <w:drawing>
        <wp:anchor distT="0" distB="0" distL="114300" distR="114300" simplePos="0" relativeHeight="251695104" behindDoc="0" locked="0" layoutInCell="1" allowOverlap="1" wp14:anchorId="779063B9" wp14:editId="794EA1F2">
          <wp:simplePos x="0" y="0"/>
          <wp:positionH relativeFrom="column">
            <wp:posOffset>2333929</wp:posOffset>
          </wp:positionH>
          <wp:positionV relativeFrom="paragraph">
            <wp:posOffset>-4031587</wp:posOffset>
          </wp:positionV>
          <wp:extent cx="923925" cy="1247775"/>
          <wp:effectExtent l="0" t="0" r="9525" b="9525"/>
          <wp:wrapNone/>
          <wp:docPr id="29" name="Imag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1709" w:rsidRPr="0023567F">
      <w:rPr>
        <w:rFonts w:ascii="Tahoma" w:hAnsi="Tahoma" w:cs="Tahoma"/>
        <w:noProof/>
        <w:sz w:val="16"/>
        <w:szCs w:val="16"/>
        <w:lang w:eastAsia="fr-FR"/>
      </w:rPr>
      <w:drawing>
        <wp:anchor distT="0" distB="0" distL="114300" distR="114300" simplePos="0" relativeHeight="251693056" behindDoc="0" locked="0" layoutInCell="1" allowOverlap="1" wp14:anchorId="58A7B6ED" wp14:editId="35217F3C">
          <wp:simplePos x="0" y="0"/>
          <wp:positionH relativeFrom="column">
            <wp:posOffset>2373188</wp:posOffset>
          </wp:positionH>
          <wp:positionV relativeFrom="paragraph">
            <wp:posOffset>-2186526</wp:posOffset>
          </wp:positionV>
          <wp:extent cx="923925" cy="1247775"/>
          <wp:effectExtent l="0" t="0" r="9525" b="9525"/>
          <wp:wrapNone/>
          <wp:docPr id="30" name="Imag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1709" w:rsidRPr="0023567F">
      <w:rPr>
        <w:rFonts w:ascii="Tahoma" w:hAnsi="Tahoma" w:cs="Tahoma"/>
        <w:noProof/>
        <w:sz w:val="16"/>
        <w:szCs w:val="16"/>
        <w:lang w:eastAsia="fr-FR"/>
      </w:rPr>
      <w:drawing>
        <wp:anchor distT="0" distB="0" distL="114300" distR="114300" simplePos="0" relativeHeight="251688960" behindDoc="0" locked="0" layoutInCell="1" allowOverlap="1" wp14:anchorId="0095F037" wp14:editId="132D11E0">
          <wp:simplePos x="0" y="0"/>
          <wp:positionH relativeFrom="margin">
            <wp:align>right</wp:align>
          </wp:positionH>
          <wp:positionV relativeFrom="paragraph">
            <wp:posOffset>-4040174</wp:posOffset>
          </wp:positionV>
          <wp:extent cx="923925" cy="1247775"/>
          <wp:effectExtent l="0" t="0" r="9525" b="9525"/>
          <wp:wrapNone/>
          <wp:docPr id="115" name="Image 1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3567F">
      <w:rPr>
        <w:rFonts w:ascii="Tahoma" w:hAnsi="Tahoma" w:cs="Tahoma"/>
        <w:sz w:val="16"/>
        <w:szCs w:val="16"/>
      </w:rPr>
      <w:t xml:space="preserve">                                                                                                                                                                     </w:t>
    </w:r>
    <w:r w:rsidR="0023567F" w:rsidRPr="0023567F">
      <w:rPr>
        <w:rFonts w:ascii="Tahoma" w:hAnsi="Tahoma" w:cs="Tahoma"/>
        <w:sz w:val="16"/>
        <w:szCs w:val="16"/>
      </w:rPr>
      <w:t>FREE Compétences- ADVF – NG-2021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67F" w:rsidRDefault="0023567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BCC" w:rsidRDefault="00086BCC" w:rsidP="00B56996">
      <w:pPr>
        <w:spacing w:line="240" w:lineRule="auto"/>
      </w:pPr>
      <w:r>
        <w:separator/>
      </w:r>
    </w:p>
  </w:footnote>
  <w:footnote w:type="continuationSeparator" w:id="0">
    <w:p w:rsidR="00086BCC" w:rsidRDefault="00086BCC" w:rsidP="00B569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67F" w:rsidRDefault="0023567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996" w:rsidRDefault="00B8170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97152" behindDoc="0" locked="0" layoutInCell="1" allowOverlap="1" wp14:anchorId="0778D6A4" wp14:editId="41CF037B">
          <wp:simplePos x="0" y="0"/>
          <wp:positionH relativeFrom="column">
            <wp:posOffset>2325729</wp:posOffset>
          </wp:positionH>
          <wp:positionV relativeFrom="paragraph">
            <wp:posOffset>4700712</wp:posOffset>
          </wp:positionV>
          <wp:extent cx="923925" cy="1247775"/>
          <wp:effectExtent l="0" t="0" r="9525" b="9525"/>
          <wp:wrapNone/>
          <wp:docPr id="22" name="Imag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86912" behindDoc="0" locked="0" layoutInCell="1" allowOverlap="1" wp14:anchorId="3DC55E79" wp14:editId="57C62B29">
          <wp:simplePos x="0" y="0"/>
          <wp:positionH relativeFrom="margin">
            <wp:align>right</wp:align>
          </wp:positionH>
          <wp:positionV relativeFrom="paragraph">
            <wp:posOffset>4699801</wp:posOffset>
          </wp:positionV>
          <wp:extent cx="923925" cy="1247775"/>
          <wp:effectExtent l="0" t="0" r="9525" b="9525"/>
          <wp:wrapNone/>
          <wp:docPr id="23" name="Imag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80768" behindDoc="0" locked="0" layoutInCell="1" allowOverlap="1" wp14:anchorId="6872B09D" wp14:editId="12EE6662">
          <wp:simplePos x="0" y="0"/>
          <wp:positionH relativeFrom="margin">
            <wp:align>right</wp:align>
          </wp:positionH>
          <wp:positionV relativeFrom="paragraph">
            <wp:posOffset>986790</wp:posOffset>
          </wp:positionV>
          <wp:extent cx="923925" cy="1247775"/>
          <wp:effectExtent l="0" t="0" r="9525" b="9525"/>
          <wp:wrapNone/>
          <wp:docPr id="24" name="Imag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84864" behindDoc="0" locked="0" layoutInCell="1" allowOverlap="1" wp14:anchorId="5EDA6DEE" wp14:editId="7CB8235E">
          <wp:simplePos x="0" y="0"/>
          <wp:positionH relativeFrom="margin">
            <wp:align>right</wp:align>
          </wp:positionH>
          <wp:positionV relativeFrom="paragraph">
            <wp:posOffset>2839416</wp:posOffset>
          </wp:positionV>
          <wp:extent cx="923925" cy="1247775"/>
          <wp:effectExtent l="0" t="0" r="9525" b="9525"/>
          <wp:wrapNone/>
          <wp:docPr id="25" name="Imag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82816" behindDoc="0" locked="0" layoutInCell="1" allowOverlap="1" wp14:anchorId="3F31BA2B" wp14:editId="71BFE88C">
          <wp:simplePos x="0" y="0"/>
          <wp:positionH relativeFrom="column">
            <wp:posOffset>2388192</wp:posOffset>
          </wp:positionH>
          <wp:positionV relativeFrom="paragraph">
            <wp:posOffset>2799743</wp:posOffset>
          </wp:positionV>
          <wp:extent cx="923925" cy="1247775"/>
          <wp:effectExtent l="0" t="0" r="9525" b="9525"/>
          <wp:wrapNone/>
          <wp:docPr id="26" name="Imag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78720" behindDoc="0" locked="0" layoutInCell="1" allowOverlap="1" wp14:anchorId="6A493666" wp14:editId="15B8C47E">
          <wp:simplePos x="0" y="0"/>
          <wp:positionH relativeFrom="column">
            <wp:posOffset>2483347</wp:posOffset>
          </wp:positionH>
          <wp:positionV relativeFrom="paragraph">
            <wp:posOffset>970059</wp:posOffset>
          </wp:positionV>
          <wp:extent cx="923925" cy="1247775"/>
          <wp:effectExtent l="0" t="0" r="9525" b="9525"/>
          <wp:wrapNone/>
          <wp:docPr id="27" name="Imag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6672" behindDoc="0" locked="1" layoutInCell="0" allowOverlap="1" wp14:anchorId="6C56DCA7" wp14:editId="5B5BEC6D">
              <wp:simplePos x="0" y="0"/>
              <wp:positionH relativeFrom="page">
                <wp:posOffset>149860</wp:posOffset>
              </wp:positionH>
              <wp:positionV relativeFrom="page">
                <wp:posOffset>8063865</wp:posOffset>
              </wp:positionV>
              <wp:extent cx="3554730" cy="1828800"/>
              <wp:effectExtent l="0" t="0" r="26670" b="19050"/>
              <wp:wrapNone/>
              <wp:docPr id="112" name="Forme automatique 59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03A2043B" id="Forme automatique 59" o:spid="_x0000_s1026" style="position:absolute;margin-left:11.8pt;margin-top:634.95pt;width:279.9pt;height:2in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4624" behindDoc="0" locked="1" layoutInCell="0" allowOverlap="1" wp14:anchorId="7089F1E1" wp14:editId="77112E3C">
              <wp:simplePos x="0" y="0"/>
              <wp:positionH relativeFrom="page">
                <wp:posOffset>149860</wp:posOffset>
              </wp:positionH>
              <wp:positionV relativeFrom="page">
                <wp:posOffset>6235065</wp:posOffset>
              </wp:positionV>
              <wp:extent cx="3554730" cy="1828800"/>
              <wp:effectExtent l="0" t="0" r="26670" b="19050"/>
              <wp:wrapNone/>
              <wp:docPr id="110" name="Forme automatique 57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55D87C07" id="Forme automatique 57" o:spid="_x0000_s1026" style="position:absolute;margin-left:11.8pt;margin-top:490.95pt;width:279.9pt;height:2in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2576" behindDoc="0" locked="1" layoutInCell="0" allowOverlap="1" wp14:anchorId="6927AA68" wp14:editId="31C1464D">
              <wp:simplePos x="0" y="0"/>
              <wp:positionH relativeFrom="page">
                <wp:posOffset>149860</wp:posOffset>
              </wp:positionH>
              <wp:positionV relativeFrom="page">
                <wp:posOffset>4406265</wp:posOffset>
              </wp:positionV>
              <wp:extent cx="3554730" cy="1828800"/>
              <wp:effectExtent l="0" t="0" r="26670" b="19050"/>
              <wp:wrapNone/>
              <wp:docPr id="108" name="Forme automatique 55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3334CC2A" id="Forme automatique 55" o:spid="_x0000_s1026" style="position:absolute;margin-left:11.8pt;margin-top:346.95pt;width:279.9pt;height:2in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0528" behindDoc="0" locked="1" layoutInCell="0" allowOverlap="1" wp14:anchorId="5EB2CEBD" wp14:editId="0CB20F8A">
              <wp:simplePos x="0" y="0"/>
              <wp:positionH relativeFrom="page">
                <wp:posOffset>149860</wp:posOffset>
              </wp:positionH>
              <wp:positionV relativeFrom="page">
                <wp:posOffset>2577465</wp:posOffset>
              </wp:positionV>
              <wp:extent cx="3554730" cy="1828800"/>
              <wp:effectExtent l="0" t="0" r="26670" b="19050"/>
              <wp:wrapNone/>
              <wp:docPr id="106" name="Forme automatique 53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0366C78C" id="Forme automatique 53" o:spid="_x0000_s1026" style="position:absolute;margin-left:11.8pt;margin-top:202.95pt;width:279.9pt;height:2in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8480" behindDoc="0" locked="1" layoutInCell="0" allowOverlap="1" wp14:anchorId="260AE3AC" wp14:editId="0ACCFC5A">
              <wp:simplePos x="0" y="0"/>
              <wp:positionH relativeFrom="margin">
                <wp:posOffset>-59055</wp:posOffset>
              </wp:positionH>
              <wp:positionV relativeFrom="margin">
                <wp:align>top</wp:align>
              </wp:positionV>
              <wp:extent cx="3554730" cy="1828800"/>
              <wp:effectExtent l="0" t="0" r="26670" b="19050"/>
              <wp:wrapNone/>
              <wp:docPr id="104" name="Forme automatique 5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0E43798" id="Forme automatique 51" o:spid="_x0000_s1026" style="position:absolute;margin-left:-4.65pt;margin-top:0;width:279.9pt;height:2in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margin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" o:allowincell="f" filled="f" strokecolor="#bfbfbf [2412]" strokeweight=".25pt">
              <w10:wrap anchorx="margin" anchory="margin"/>
              <w10:anchorlock/>
            </v:roundrect>
          </w:pict>
        </mc:Fallback>
      </mc:AlternateContent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7696" behindDoc="0" locked="1" layoutInCell="0" allowOverlap="1" wp14:anchorId="74F9CB61" wp14:editId="2DFC3B68">
              <wp:simplePos x="0" y="0"/>
              <wp:positionH relativeFrom="page">
                <wp:posOffset>3877310</wp:posOffset>
              </wp:positionH>
              <wp:positionV relativeFrom="page">
                <wp:posOffset>8063865</wp:posOffset>
              </wp:positionV>
              <wp:extent cx="3554730" cy="1828800"/>
              <wp:effectExtent l="0" t="0" r="26670" b="19050"/>
              <wp:wrapNone/>
              <wp:docPr id="113" name="Forme automatique 60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DBC6082" id="Forme automatique 60" o:spid="_x0000_s1026" style="position:absolute;margin-left:305.3pt;margin-top:634.95pt;width:279.9pt;height:2in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5648" behindDoc="0" locked="1" layoutInCell="0" allowOverlap="1" wp14:anchorId="407FBF4D" wp14:editId="7FDAC17D">
              <wp:simplePos x="0" y="0"/>
              <wp:positionH relativeFrom="page">
                <wp:posOffset>3877310</wp:posOffset>
              </wp:positionH>
              <wp:positionV relativeFrom="page">
                <wp:posOffset>6235065</wp:posOffset>
              </wp:positionV>
              <wp:extent cx="3554730" cy="1828800"/>
              <wp:effectExtent l="0" t="0" r="26670" b="19050"/>
              <wp:wrapNone/>
              <wp:docPr id="111" name="Forme automatique 58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89142F3" id="Forme automatique 58" o:spid="_x0000_s1026" style="position:absolute;margin-left:305.3pt;margin-top:490.95pt;width:279.9pt;height:2in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3600" behindDoc="0" locked="1" layoutInCell="0" allowOverlap="1" wp14:anchorId="063DD46C" wp14:editId="0D0AD807">
              <wp:simplePos x="0" y="0"/>
              <wp:positionH relativeFrom="page">
                <wp:posOffset>3877310</wp:posOffset>
              </wp:positionH>
              <wp:positionV relativeFrom="page">
                <wp:posOffset>4406265</wp:posOffset>
              </wp:positionV>
              <wp:extent cx="3554730" cy="1828800"/>
              <wp:effectExtent l="0" t="0" r="26670" b="19050"/>
              <wp:wrapNone/>
              <wp:docPr id="109" name="Forme automatique 56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298E589B" id="Forme automatique 56" o:spid="_x0000_s1026" style="position:absolute;margin-left:305.3pt;margin-top:346.95pt;width:279.9pt;height:2in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1552" behindDoc="0" locked="1" layoutInCell="0" allowOverlap="1" wp14:anchorId="740E3F22" wp14:editId="6198FD33">
              <wp:simplePos x="0" y="0"/>
              <wp:positionH relativeFrom="page">
                <wp:posOffset>3877310</wp:posOffset>
              </wp:positionH>
              <wp:positionV relativeFrom="page">
                <wp:posOffset>2577465</wp:posOffset>
              </wp:positionV>
              <wp:extent cx="3554730" cy="1828800"/>
              <wp:effectExtent l="0" t="0" r="26670" b="19050"/>
              <wp:wrapNone/>
              <wp:docPr id="107" name="Forme automatique 54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7947BC75" id="Forme automatique 54" o:spid="_x0000_s1026" style="position:absolute;margin-left:305.3pt;margin-top:202.95pt;width:279.9pt;height:2in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9504" behindDoc="0" locked="1" layoutInCell="0" allowOverlap="1" wp14:anchorId="4536857D" wp14:editId="57ABDED5">
              <wp:simplePos x="0" y="0"/>
              <wp:positionH relativeFrom="page">
                <wp:posOffset>3877310</wp:posOffset>
              </wp:positionH>
              <wp:positionV relativeFrom="page">
                <wp:posOffset>748665</wp:posOffset>
              </wp:positionV>
              <wp:extent cx="3554730" cy="1828800"/>
              <wp:effectExtent l="0" t="0" r="26670" b="19050"/>
              <wp:wrapNone/>
              <wp:docPr id="105" name="Forme automatique 5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13A742ED" id="Forme automatique 52" o:spid="_x0000_s1026" style="position:absolute;margin-left:305.3pt;margin-top:58.95pt;width:279.9pt;height:2in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67F" w:rsidRDefault="0023567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94753"/>
    <w:multiLevelType w:val="hybridMultilevel"/>
    <w:tmpl w:val="04AC8F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42F49"/>
    <w:multiLevelType w:val="hybridMultilevel"/>
    <w:tmpl w:val="53B6E582"/>
    <w:lvl w:ilvl="0" w:tplc="F372E6D6">
      <w:numFmt w:val="bullet"/>
      <w:lvlText w:val=""/>
      <w:lvlJc w:val="left"/>
      <w:pPr>
        <w:ind w:left="504" w:hanging="360"/>
      </w:pPr>
      <w:rPr>
        <w:rFonts w:ascii="Symbol" w:eastAsiaTheme="minorEastAsia" w:hAnsi="Symbol" w:cs="Tahoma" w:hint="default"/>
      </w:rPr>
    </w:lvl>
    <w:lvl w:ilvl="1" w:tplc="040C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 w15:restartNumberingAfterBreak="0">
    <w:nsid w:val="2CB42931"/>
    <w:multiLevelType w:val="hybridMultilevel"/>
    <w:tmpl w:val="C812F828"/>
    <w:lvl w:ilvl="0" w:tplc="0BC866B0">
      <w:numFmt w:val="bullet"/>
      <w:lvlText w:val=""/>
      <w:lvlJc w:val="left"/>
      <w:pPr>
        <w:ind w:left="504" w:hanging="360"/>
      </w:pPr>
      <w:rPr>
        <w:rFonts w:ascii="Symbol" w:eastAsiaTheme="minorEastAsia" w:hAnsi="Symbol" w:cs="Tahoma" w:hint="default"/>
      </w:rPr>
    </w:lvl>
    <w:lvl w:ilvl="1" w:tplc="040C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 w15:restartNumberingAfterBreak="0">
    <w:nsid w:val="3D064286"/>
    <w:multiLevelType w:val="hybridMultilevel"/>
    <w:tmpl w:val="C3B206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26FC3"/>
    <w:multiLevelType w:val="hybridMultilevel"/>
    <w:tmpl w:val="B6CE75E0"/>
    <w:lvl w:ilvl="0" w:tplc="6E86A476">
      <w:numFmt w:val="bullet"/>
      <w:lvlText w:val=""/>
      <w:lvlJc w:val="left"/>
      <w:pPr>
        <w:ind w:left="504" w:hanging="360"/>
      </w:pPr>
      <w:rPr>
        <w:rFonts w:ascii="Symbol" w:eastAsiaTheme="minorEastAsia" w:hAnsi="Symbol" w:cs="Tahoma" w:hint="default"/>
      </w:rPr>
    </w:lvl>
    <w:lvl w:ilvl="1" w:tplc="040C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5" w15:restartNumberingAfterBreak="0">
    <w:nsid w:val="492F6542"/>
    <w:multiLevelType w:val="hybridMultilevel"/>
    <w:tmpl w:val="D5AE19E4"/>
    <w:lvl w:ilvl="0" w:tplc="040C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6" w15:restartNumberingAfterBreak="0">
    <w:nsid w:val="59B7055B"/>
    <w:multiLevelType w:val="hybridMultilevel"/>
    <w:tmpl w:val="572CB2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315EAF"/>
    <w:multiLevelType w:val="hybridMultilevel"/>
    <w:tmpl w:val="385A59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A5395C"/>
    <w:multiLevelType w:val="hybridMultilevel"/>
    <w:tmpl w:val="89227A7E"/>
    <w:lvl w:ilvl="0" w:tplc="040C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 w15:restartNumberingAfterBreak="0">
    <w:nsid w:val="6559482E"/>
    <w:multiLevelType w:val="hybridMultilevel"/>
    <w:tmpl w:val="02FE2B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8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709"/>
    <w:rsid w:val="000212CF"/>
    <w:rsid w:val="00086BCC"/>
    <w:rsid w:val="000D6B39"/>
    <w:rsid w:val="00112701"/>
    <w:rsid w:val="00116D85"/>
    <w:rsid w:val="001F6F40"/>
    <w:rsid w:val="0023567F"/>
    <w:rsid w:val="002772ED"/>
    <w:rsid w:val="00312CEB"/>
    <w:rsid w:val="003159E7"/>
    <w:rsid w:val="00331734"/>
    <w:rsid w:val="00397A99"/>
    <w:rsid w:val="004740E8"/>
    <w:rsid w:val="004D55E6"/>
    <w:rsid w:val="00585798"/>
    <w:rsid w:val="005857AC"/>
    <w:rsid w:val="00590097"/>
    <w:rsid w:val="005C3BC3"/>
    <w:rsid w:val="005C485D"/>
    <w:rsid w:val="00676957"/>
    <w:rsid w:val="0069178D"/>
    <w:rsid w:val="006D6DC4"/>
    <w:rsid w:val="006E5036"/>
    <w:rsid w:val="00703B83"/>
    <w:rsid w:val="00737999"/>
    <w:rsid w:val="0076340D"/>
    <w:rsid w:val="00786A91"/>
    <w:rsid w:val="007F7058"/>
    <w:rsid w:val="00845BB0"/>
    <w:rsid w:val="008641E3"/>
    <w:rsid w:val="008934A6"/>
    <w:rsid w:val="008967F4"/>
    <w:rsid w:val="008F4149"/>
    <w:rsid w:val="00997166"/>
    <w:rsid w:val="009A7104"/>
    <w:rsid w:val="009B3E3A"/>
    <w:rsid w:val="009C3F37"/>
    <w:rsid w:val="00A242AD"/>
    <w:rsid w:val="00A53564"/>
    <w:rsid w:val="00A81CC7"/>
    <w:rsid w:val="00A958A3"/>
    <w:rsid w:val="00A9719A"/>
    <w:rsid w:val="00AD66C4"/>
    <w:rsid w:val="00AE7B64"/>
    <w:rsid w:val="00B20D6F"/>
    <w:rsid w:val="00B363D6"/>
    <w:rsid w:val="00B46CD0"/>
    <w:rsid w:val="00B56996"/>
    <w:rsid w:val="00B81709"/>
    <w:rsid w:val="00BB58E5"/>
    <w:rsid w:val="00BF6A06"/>
    <w:rsid w:val="00C47464"/>
    <w:rsid w:val="00C50D9E"/>
    <w:rsid w:val="00D22FA5"/>
    <w:rsid w:val="00D33146"/>
    <w:rsid w:val="00D501B6"/>
    <w:rsid w:val="00DF5370"/>
    <w:rsid w:val="00E23570"/>
    <w:rsid w:val="00E355A6"/>
    <w:rsid w:val="00E511CA"/>
    <w:rsid w:val="00F24048"/>
    <w:rsid w:val="00F30C5C"/>
    <w:rsid w:val="00F9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802C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semiHidden="1" w:uiPriority="0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798"/>
    <w:pPr>
      <w:spacing w:after="0" w:line="216" w:lineRule="auto"/>
    </w:pPr>
  </w:style>
  <w:style w:type="paragraph" w:styleId="Titre1">
    <w:name w:val="heading 1"/>
    <w:basedOn w:val="Normal"/>
    <w:next w:val="Normal"/>
    <w:link w:val="Titre1Car"/>
    <w:semiHidden/>
    <w:rsid w:val="00116D85"/>
    <w:pPr>
      <w:spacing w:line="264" w:lineRule="auto"/>
      <w:outlineLvl w:val="0"/>
    </w:pPr>
    <w:rPr>
      <w:rFonts w:asciiTheme="majorHAnsi" w:eastAsia="Times New Roman" w:hAnsiTheme="majorHAnsi" w:cs="Arial"/>
      <w:color w:val="4B3D16" w:themeColor="accent5" w:themeShade="80"/>
      <w:sz w:val="19"/>
      <w:szCs w:val="20"/>
      <w:lang w:eastAsia="en-US"/>
    </w:rPr>
  </w:style>
  <w:style w:type="paragraph" w:styleId="Titre2">
    <w:name w:val="heading 2"/>
    <w:basedOn w:val="Titre1"/>
    <w:next w:val="Normal"/>
    <w:link w:val="Titre2Car"/>
    <w:semiHidden/>
    <w:qFormat/>
    <w:rsid w:val="00116D85"/>
    <w:pPr>
      <w:outlineLvl w:val="1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Avery1">
    <w:name w:val="Style Avery 1"/>
    <w:uiPriority w:val="99"/>
    <w:semiHidden/>
    <w:pPr>
      <w:spacing w:after="0" w:line="240" w:lineRule="auto"/>
      <w:ind w:left="316" w:right="316"/>
    </w:pPr>
    <w:rPr>
      <w:bCs/>
      <w:color w:val="000000"/>
      <w:sz w:val="32"/>
    </w:rPr>
  </w:style>
  <w:style w:type="paragraph" w:styleId="En-tte">
    <w:name w:val="header"/>
    <w:basedOn w:val="Normal"/>
    <w:link w:val="En-tteCar"/>
    <w:uiPriority w:val="99"/>
    <w:semiHidden/>
    <w:rsid w:val="00B56996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85798"/>
  </w:style>
  <w:style w:type="paragraph" w:styleId="Pieddepage">
    <w:name w:val="footer"/>
    <w:basedOn w:val="Normal"/>
    <w:link w:val="PieddepageCar"/>
    <w:uiPriority w:val="99"/>
    <w:semiHidden/>
    <w:rsid w:val="00B56996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85798"/>
  </w:style>
  <w:style w:type="character" w:customStyle="1" w:styleId="Titre1Car">
    <w:name w:val="Titre 1 Car"/>
    <w:basedOn w:val="Policepardfaut"/>
    <w:link w:val="Titre1"/>
    <w:semiHidden/>
    <w:rsid w:val="00585798"/>
    <w:rPr>
      <w:rFonts w:asciiTheme="majorHAnsi" w:eastAsia="Times New Roman" w:hAnsiTheme="majorHAnsi" w:cs="Arial"/>
      <w:color w:val="4B3D16" w:themeColor="accent5" w:themeShade="80"/>
      <w:sz w:val="19"/>
      <w:szCs w:val="20"/>
      <w:lang w:eastAsia="en-US"/>
    </w:rPr>
  </w:style>
  <w:style w:type="character" w:customStyle="1" w:styleId="Titre2Car">
    <w:name w:val="Titre 2 Car"/>
    <w:basedOn w:val="Policepardfaut"/>
    <w:link w:val="Titre2"/>
    <w:semiHidden/>
    <w:rsid w:val="00585798"/>
    <w:rPr>
      <w:rFonts w:asciiTheme="majorHAnsi" w:eastAsia="Times New Roman" w:hAnsiTheme="majorHAnsi" w:cs="Arial"/>
      <w:b/>
      <w:color w:val="4B3D16" w:themeColor="accent5" w:themeShade="80"/>
      <w:sz w:val="19"/>
      <w:szCs w:val="20"/>
      <w:lang w:eastAsia="en-US"/>
    </w:rPr>
  </w:style>
  <w:style w:type="table" w:styleId="Grilledutableau">
    <w:name w:val="Table Grid"/>
    <w:basedOn w:val="TableauNormal"/>
    <w:uiPriority w:val="39"/>
    <w:rsid w:val="00585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ressedelexpditeur">
    <w:name w:val="Adresse de l’expéditeur"/>
    <w:basedOn w:val="Normal"/>
    <w:qFormat/>
    <w:rsid w:val="004D55E6"/>
    <w:pPr>
      <w:spacing w:before="240" w:line="240" w:lineRule="auto"/>
      <w:ind w:left="144"/>
      <w:contextualSpacing/>
    </w:pPr>
    <w:rPr>
      <w:sz w:val="18"/>
    </w:rPr>
  </w:style>
  <w:style w:type="paragraph" w:customStyle="1" w:styleId="Adressedudestinataire">
    <w:name w:val="Adresse du destinataire"/>
    <w:basedOn w:val="Titre1"/>
    <w:qFormat/>
    <w:rsid w:val="00AE7B64"/>
    <w:pPr>
      <w:ind w:left="864"/>
    </w:pPr>
    <w:rPr>
      <w:color w:val="auto"/>
      <w:sz w:val="24"/>
    </w:rPr>
  </w:style>
  <w:style w:type="paragraph" w:customStyle="1" w:styleId="Nomdelasocit">
    <w:name w:val="Nom de la société"/>
    <w:basedOn w:val="Titre2"/>
    <w:qFormat/>
    <w:rsid w:val="00AE7B64"/>
    <w:pPr>
      <w:ind w:left="864"/>
    </w:pPr>
    <w:rPr>
      <w:color w:val="532477" w:themeColor="accent6" w:themeShade="BF"/>
      <w:sz w:val="24"/>
    </w:rPr>
  </w:style>
  <w:style w:type="character" w:styleId="Textedelespacerserv">
    <w:name w:val="Placeholder Text"/>
    <w:basedOn w:val="Policepardfaut"/>
    <w:uiPriority w:val="99"/>
    <w:semiHidden/>
    <w:rsid w:val="004D55E6"/>
    <w:rPr>
      <w:color w:val="808080"/>
    </w:rPr>
  </w:style>
  <w:style w:type="paragraph" w:styleId="Paragraphedeliste">
    <w:name w:val="List Paragraph"/>
    <w:basedOn w:val="Normal"/>
    <w:uiPriority w:val="34"/>
    <w:rsid w:val="00B36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illerdierc\AppData\Roaming\Microsoft\Templates\&#201;tiquettes%20d&#8217;exp&#233;dition%20violettes%20(10%20par%20page).dotx" TargetMode="External"/></Relationships>
</file>

<file path=word/theme/theme1.xml><?xml version="1.0" encoding="utf-8"?>
<a:theme xmlns:a="http://schemas.openxmlformats.org/drawingml/2006/main" name="Office Theme">
  <a:themeElements>
    <a:clrScheme name="Florist Brochure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FF3399"/>
      </a:accent4>
      <a:accent5>
        <a:srgbClr val="977B2D"/>
      </a:accent5>
      <a:accent6>
        <a:srgbClr val="7030A0"/>
      </a:accent6>
      <a:hlink>
        <a:srgbClr val="FFC000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49373-A63D-41D3-8441-CA7D7B4F5F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9E800C-E86E-4E62-9C81-62468874D0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6D13B9-A525-4EBD-AAAD-B6EFDF16B7A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FCE23FB9-ADD4-445C-B193-B89D122E7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Étiquettes d’expédition violettes (10 par page)</Template>
  <TotalTime>0</TotalTime>
  <Pages>5</Pages>
  <Words>422</Words>
  <Characters>2322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2021-07-07T15:08:00Z</dcterms:created>
  <dcterms:modified xsi:type="dcterms:W3CDTF">2021-07-07T15:37:00Z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
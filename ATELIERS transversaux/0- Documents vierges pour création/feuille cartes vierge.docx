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036" w:rsidRDefault="006E5036">
      <w:pPr>
        <w:spacing w:line="20" w:lineRule="exact"/>
      </w:pPr>
    </w:p>
    <w:p w:rsidR="007F4BFE" w:rsidRDefault="007F4BFE">
      <w:pPr>
        <w:spacing w:line="20" w:lineRule="exact"/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Pr="007F4BFE" w:rsidRDefault="007F4BFE" w:rsidP="007F4BFE">
      <w:pPr>
        <w:rPr>
          <w:rFonts w:ascii="Tahoma" w:hAnsi="Tahoma" w:cs="Tahoma"/>
        </w:rPr>
      </w:pPr>
    </w:p>
    <w:p w:rsidR="007F4BFE" w:rsidRDefault="007F4BFE" w:rsidP="007F4BFE">
      <w:pPr>
        <w:rPr>
          <w:rFonts w:ascii="Tahoma" w:hAnsi="Tahoma" w:cs="Tahoma"/>
        </w:rPr>
      </w:pPr>
    </w:p>
    <w:p w:rsidR="007F4BFE" w:rsidRDefault="007F4BFE" w:rsidP="007F4BFE">
      <w:pPr>
        <w:rPr>
          <w:rFonts w:ascii="Tahoma" w:hAnsi="Tahoma" w:cs="Tahoma"/>
        </w:rPr>
      </w:pPr>
    </w:p>
    <w:p w:rsidR="006E5036" w:rsidRPr="007F4BFE" w:rsidRDefault="007F4BFE" w:rsidP="007F4BFE">
      <w:pPr>
        <w:tabs>
          <w:tab w:val="left" w:pos="7400"/>
        </w:tabs>
        <w:rPr>
          <w:rFonts w:ascii="Tahoma" w:hAnsi="Tahoma" w:cs="Tahoma"/>
        </w:rPr>
      </w:pPr>
      <w:r>
        <w:rPr>
          <w:rFonts w:ascii="Tahoma" w:hAnsi="Tahoma" w:cs="Tahoma"/>
        </w:rPr>
        <w:tab/>
      </w:r>
      <w:bookmarkStart w:id="0" w:name="_GoBack"/>
      <w:bookmarkEnd w:id="0"/>
    </w:p>
    <w:sectPr w:rsidR="006E5036" w:rsidRPr="007F4BFE" w:rsidSect="000212CF">
      <w:headerReference w:type="default" r:id="rId9"/>
      <w:footerReference w:type="default" r:id="rId10"/>
      <w:pgSz w:w="11906" w:h="16838" w:code="9"/>
      <w:pgMar w:top="1152" w:right="446" w:bottom="605" w:left="346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709" w:rsidRDefault="00B81709" w:rsidP="00B56996">
      <w:pPr>
        <w:spacing w:line="240" w:lineRule="auto"/>
      </w:pPr>
      <w:r>
        <w:separator/>
      </w:r>
    </w:p>
  </w:endnote>
  <w:endnote w:type="continuationSeparator" w:id="0">
    <w:p w:rsidR="00B81709" w:rsidRDefault="00B81709" w:rsidP="00B569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00000000" w:usb1="2AC7FCF0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D85" w:rsidRDefault="00B81709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95104" behindDoc="0" locked="0" layoutInCell="1" allowOverlap="1" wp14:anchorId="188A85C7" wp14:editId="153ADAD1">
          <wp:simplePos x="0" y="0"/>
          <wp:positionH relativeFrom="column">
            <wp:posOffset>2333929</wp:posOffset>
          </wp:positionH>
          <wp:positionV relativeFrom="paragraph">
            <wp:posOffset>-4031587</wp:posOffset>
          </wp:positionV>
          <wp:extent cx="923925" cy="1247775"/>
          <wp:effectExtent l="0" t="0" r="9525" b="9525"/>
          <wp:wrapNone/>
          <wp:docPr id="9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93056" behindDoc="0" locked="0" layoutInCell="1" allowOverlap="1" wp14:anchorId="188A85C7" wp14:editId="153ADAD1">
          <wp:simplePos x="0" y="0"/>
          <wp:positionH relativeFrom="column">
            <wp:posOffset>2373188</wp:posOffset>
          </wp:positionH>
          <wp:positionV relativeFrom="paragraph">
            <wp:posOffset>-2186526</wp:posOffset>
          </wp:positionV>
          <wp:extent cx="923925" cy="1247775"/>
          <wp:effectExtent l="0" t="0" r="9525" b="9525"/>
          <wp:wrapNone/>
          <wp:docPr id="8" name="Imag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91008" behindDoc="0" locked="0" layoutInCell="1" allowOverlap="1" wp14:anchorId="188A85C7" wp14:editId="153ADAD1">
          <wp:simplePos x="0" y="0"/>
          <wp:positionH relativeFrom="column">
            <wp:posOffset>6134486</wp:posOffset>
          </wp:positionH>
          <wp:positionV relativeFrom="paragraph">
            <wp:posOffset>-2210380</wp:posOffset>
          </wp:positionV>
          <wp:extent cx="923925" cy="1247775"/>
          <wp:effectExtent l="0" t="0" r="9525" b="9525"/>
          <wp:wrapNone/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8960" behindDoc="0" locked="0" layoutInCell="1" allowOverlap="1" wp14:anchorId="188A85C7" wp14:editId="153ADAD1">
          <wp:simplePos x="0" y="0"/>
          <wp:positionH relativeFrom="margin">
            <wp:align>right</wp:align>
          </wp:positionH>
          <wp:positionV relativeFrom="paragraph">
            <wp:posOffset>-4040174</wp:posOffset>
          </wp:positionV>
          <wp:extent cx="923925" cy="1247775"/>
          <wp:effectExtent l="0" t="0" r="9525" b="952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709" w:rsidRDefault="00B81709" w:rsidP="00B56996">
      <w:pPr>
        <w:spacing w:line="240" w:lineRule="auto"/>
      </w:pPr>
      <w:r>
        <w:separator/>
      </w:r>
    </w:p>
  </w:footnote>
  <w:footnote w:type="continuationSeparator" w:id="0">
    <w:p w:rsidR="00B81709" w:rsidRDefault="00B81709" w:rsidP="00B569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996" w:rsidRDefault="00B8170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97152" behindDoc="0" locked="0" layoutInCell="1" allowOverlap="1" wp14:anchorId="188A85C7" wp14:editId="153ADAD1">
          <wp:simplePos x="0" y="0"/>
          <wp:positionH relativeFrom="column">
            <wp:posOffset>2325729</wp:posOffset>
          </wp:positionH>
          <wp:positionV relativeFrom="paragraph">
            <wp:posOffset>4700712</wp:posOffset>
          </wp:positionV>
          <wp:extent cx="923925" cy="1247775"/>
          <wp:effectExtent l="0" t="0" r="9525" b="9525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6912" behindDoc="0" locked="0" layoutInCell="1" allowOverlap="1" wp14:anchorId="188A85C7" wp14:editId="153ADAD1">
          <wp:simplePos x="0" y="0"/>
          <wp:positionH relativeFrom="margin">
            <wp:align>right</wp:align>
          </wp:positionH>
          <wp:positionV relativeFrom="paragraph">
            <wp:posOffset>4699801</wp:posOffset>
          </wp:positionV>
          <wp:extent cx="923925" cy="1247775"/>
          <wp:effectExtent l="0" t="0" r="9525" b="9525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0768" behindDoc="0" locked="0" layoutInCell="1" allowOverlap="1" wp14:anchorId="0A915149" wp14:editId="03E80F20">
          <wp:simplePos x="0" y="0"/>
          <wp:positionH relativeFrom="margin">
            <wp:align>right</wp:align>
          </wp:positionH>
          <wp:positionV relativeFrom="paragraph">
            <wp:posOffset>986790</wp:posOffset>
          </wp:positionV>
          <wp:extent cx="923925" cy="1247775"/>
          <wp:effectExtent l="0" t="0" r="9525" b="9525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4864" behindDoc="0" locked="0" layoutInCell="1" allowOverlap="1" wp14:anchorId="188A85C7" wp14:editId="153ADAD1">
          <wp:simplePos x="0" y="0"/>
          <wp:positionH relativeFrom="margin">
            <wp:align>right</wp:align>
          </wp:positionH>
          <wp:positionV relativeFrom="paragraph">
            <wp:posOffset>2839416</wp:posOffset>
          </wp:positionV>
          <wp:extent cx="923925" cy="1247775"/>
          <wp:effectExtent l="0" t="0" r="9525" b="9525"/>
          <wp:wrapNone/>
          <wp:docPr id="4" name="Imag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82816" behindDoc="0" locked="0" layoutInCell="1" allowOverlap="1" wp14:anchorId="0A915149" wp14:editId="03E80F20">
          <wp:simplePos x="0" y="0"/>
          <wp:positionH relativeFrom="column">
            <wp:posOffset>2388192</wp:posOffset>
          </wp:positionH>
          <wp:positionV relativeFrom="paragraph">
            <wp:posOffset>2799743</wp:posOffset>
          </wp:positionV>
          <wp:extent cx="923925" cy="1247775"/>
          <wp:effectExtent l="0" t="0" r="9525" b="9525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fr-FR"/>
      </w:rPr>
      <w:drawing>
        <wp:anchor distT="0" distB="0" distL="114300" distR="114300" simplePos="0" relativeHeight="251678720" behindDoc="0" locked="0" layoutInCell="1" allowOverlap="1">
          <wp:simplePos x="0" y="0"/>
          <wp:positionH relativeFrom="column">
            <wp:posOffset>2483347</wp:posOffset>
          </wp:positionH>
          <wp:positionV relativeFrom="paragraph">
            <wp:posOffset>970059</wp:posOffset>
          </wp:positionV>
          <wp:extent cx="923925" cy="1247775"/>
          <wp:effectExtent l="0" t="0" r="9525" b="9525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FREE pour do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3925" cy="12477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6672" behindDoc="0" locked="1" layoutInCell="0" allowOverlap="1" wp14:anchorId="79FE10E5" wp14:editId="1F736A2F">
              <wp:simplePos x="0" y="0"/>
              <wp:positionH relativeFrom="page">
                <wp:posOffset>149860</wp:posOffset>
              </wp:positionH>
              <wp:positionV relativeFrom="page">
                <wp:posOffset>8063865</wp:posOffset>
              </wp:positionV>
              <wp:extent cx="3554730" cy="1828800"/>
              <wp:effectExtent l="0" t="0" r="26670" b="19050"/>
              <wp:wrapNone/>
              <wp:docPr id="112" name="Forme automatique 59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288D1484" id="Forme automatique 59" o:spid="_x0000_s1026" style="position:absolute;margin-left:11.8pt;margin-top:634.95pt;width:279.9pt;height:2in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4624" behindDoc="0" locked="1" layoutInCell="0" allowOverlap="1" wp14:anchorId="5DF7B46D" wp14:editId="66D5498C">
              <wp:simplePos x="0" y="0"/>
              <wp:positionH relativeFrom="page">
                <wp:posOffset>149860</wp:posOffset>
              </wp:positionH>
              <wp:positionV relativeFrom="page">
                <wp:posOffset>6235065</wp:posOffset>
              </wp:positionV>
              <wp:extent cx="3554730" cy="1828800"/>
              <wp:effectExtent l="0" t="0" r="26670" b="19050"/>
              <wp:wrapNone/>
              <wp:docPr id="110" name="Forme automatique 57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5ED5316" id="Forme automatique 57" o:spid="_x0000_s1026" style="position:absolute;margin-left:11.8pt;margin-top:490.95pt;width:279.9pt;height:2in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Doy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2576" behindDoc="0" locked="1" layoutInCell="0" allowOverlap="1" wp14:anchorId="5C2032FF" wp14:editId="1D3DCC5A">
              <wp:simplePos x="0" y="0"/>
              <wp:positionH relativeFrom="page">
                <wp:posOffset>149860</wp:posOffset>
              </wp:positionH>
              <wp:positionV relativeFrom="page">
                <wp:posOffset>4406265</wp:posOffset>
              </wp:positionV>
              <wp:extent cx="3554730" cy="1828800"/>
              <wp:effectExtent l="0" t="0" r="26670" b="19050"/>
              <wp:wrapNone/>
              <wp:docPr id="108" name="Forme automatique 55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C6A932A" id="Forme automatique 55" o:spid="_x0000_s1026" style="position:absolute;margin-left:11.8pt;margin-top:346.95pt;width:279.9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0528" behindDoc="0" locked="1" layoutInCell="0" allowOverlap="1" wp14:anchorId="5A1AC52E" wp14:editId="4E93F57E">
              <wp:simplePos x="0" y="0"/>
              <wp:positionH relativeFrom="page">
                <wp:posOffset>149860</wp:posOffset>
              </wp:positionH>
              <wp:positionV relativeFrom="page">
                <wp:posOffset>2577465</wp:posOffset>
              </wp:positionV>
              <wp:extent cx="3554730" cy="1828800"/>
              <wp:effectExtent l="0" t="0" r="26670" b="19050"/>
              <wp:wrapNone/>
              <wp:docPr id="106" name="Forme automatique 53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7E20B084" id="Forme automatique 53" o:spid="_x0000_s1026" style="position:absolute;margin-left:11.8pt;margin-top:202.95pt;width:279.9pt;height:2in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jqp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8480" behindDoc="0" locked="1" layoutInCell="0" allowOverlap="1" wp14:anchorId="735170A2" wp14:editId="3736DB9D">
              <wp:simplePos x="0" y="0"/>
              <wp:positionH relativeFrom="margin">
                <wp:posOffset>-59055</wp:posOffset>
              </wp:positionH>
              <wp:positionV relativeFrom="margin">
                <wp:align>top</wp:align>
              </wp:positionV>
              <wp:extent cx="3554730" cy="1828800"/>
              <wp:effectExtent l="0" t="0" r="26670" b="19050"/>
              <wp:wrapNone/>
              <wp:docPr id="104" name="Forme automatique 51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D816D05" id="Forme automatique 51" o:spid="_x0000_s1026" style="position:absolute;margin-left:-4.65pt;margin-top:0;width:279.9pt;height:2in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top;mso-position-vertical-relative:margin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" o:allowincell="f" filled="f" strokecolor="#bfbfbf [2412]" strokeweight=".25pt">
              <w10:wrap anchorx="margin" anchory="margin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7696" behindDoc="0" locked="1" layoutInCell="0" allowOverlap="1" wp14:anchorId="6B38C80D" wp14:editId="505B2203">
              <wp:simplePos x="0" y="0"/>
              <wp:positionH relativeFrom="page">
                <wp:posOffset>3877310</wp:posOffset>
              </wp:positionH>
              <wp:positionV relativeFrom="page">
                <wp:posOffset>8063865</wp:posOffset>
              </wp:positionV>
              <wp:extent cx="3554730" cy="1828800"/>
              <wp:effectExtent l="0" t="0" r="26670" b="19050"/>
              <wp:wrapNone/>
              <wp:docPr id="113" name="Forme automatique 60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DF053AA" id="Forme automatique 60" o:spid="_x0000_s1026" style="position:absolute;margin-left:305.3pt;margin-top:634.95pt;width:279.9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FdT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5648" behindDoc="0" locked="1" layoutInCell="0" allowOverlap="1" wp14:anchorId="49D6C5DF" wp14:editId="74D5FD16">
              <wp:simplePos x="0" y="0"/>
              <wp:positionH relativeFrom="page">
                <wp:posOffset>3877310</wp:posOffset>
              </wp:positionH>
              <wp:positionV relativeFrom="page">
                <wp:posOffset>6235065</wp:posOffset>
              </wp:positionV>
              <wp:extent cx="3554730" cy="1828800"/>
              <wp:effectExtent l="0" t="0" r="26670" b="19050"/>
              <wp:wrapNone/>
              <wp:docPr id="111" name="Forme automatique 58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6784F9D5" id="Forme automatique 58" o:spid="_x0000_s1026" style="position:absolute;margin-left:305.3pt;margin-top:490.95pt;width:279.9pt;height:2in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gO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3600" behindDoc="0" locked="1" layoutInCell="0" allowOverlap="1" wp14:anchorId="3DE997A9" wp14:editId="77EDB216">
              <wp:simplePos x="0" y="0"/>
              <wp:positionH relativeFrom="page">
                <wp:posOffset>3877310</wp:posOffset>
              </wp:positionH>
              <wp:positionV relativeFrom="page">
                <wp:posOffset>4406265</wp:posOffset>
              </wp:positionV>
              <wp:extent cx="3554730" cy="1828800"/>
              <wp:effectExtent l="0" t="0" r="26670" b="19050"/>
              <wp:wrapNone/>
              <wp:docPr id="109" name="Forme automatique 56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5AE3EAD7" id="Forme automatique 56" o:spid="_x0000_s1026" style="position:absolute;margin-left:305.3pt;margin-top:346.95pt;width:279.9pt;height:2in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O4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71552" behindDoc="0" locked="1" layoutInCell="0" allowOverlap="1" wp14:anchorId="7C2E4A1B" wp14:editId="6A0C60E2">
              <wp:simplePos x="0" y="0"/>
              <wp:positionH relativeFrom="page">
                <wp:posOffset>3877310</wp:posOffset>
              </wp:positionH>
              <wp:positionV relativeFrom="page">
                <wp:posOffset>2577465</wp:posOffset>
              </wp:positionV>
              <wp:extent cx="3554730" cy="1828800"/>
              <wp:effectExtent l="0" t="0" r="26670" b="19050"/>
              <wp:wrapNone/>
              <wp:docPr id="107" name="Forme automatique 54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D2A6501" id="Forme automatique 54" o:spid="_x0000_s1026" style="position:absolute;margin-left:305.3pt;margin-top:202.95pt;width:279.9pt;height:2in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  <w:r w:rsidR="000212CF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9504" behindDoc="0" locked="1" layoutInCell="0" allowOverlap="1" wp14:anchorId="615B9354" wp14:editId="5CD4C813">
              <wp:simplePos x="0" y="0"/>
              <wp:positionH relativeFrom="page">
                <wp:posOffset>3877310</wp:posOffset>
              </wp:positionH>
              <wp:positionV relativeFrom="page">
                <wp:posOffset>748665</wp:posOffset>
              </wp:positionV>
              <wp:extent cx="3554730" cy="1828800"/>
              <wp:effectExtent l="0" t="0" r="26670" b="19050"/>
              <wp:wrapNone/>
              <wp:docPr id="105" name="Forme automatique 52">
                <a:extLst xmlns:a="http://schemas.openxmlformats.org/drawingml/2006/main">
                  <a:ext uri="{C183D7F6-B498-43B3-948B-1728B52AA6E4}">
    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54730" cy="1828800"/>
                      </a:xfrm>
                      <a:prstGeom prst="roundRect">
                        <a:avLst>
                          <a:gd name="adj" fmla="val 10000"/>
                        </a:avLst>
                      </a:prstGeom>
                      <a:noFill/>
                      <a:ln w="3175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AC62338" id="Forme automatique 52" o:spid="_x0000_s1026" style="position:absolute;margin-left:305.3pt;margin-top:58.95pt;width:279.9pt;height:2in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65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" o:allowincell="f" filled="f" strokecolor="#bfbfbf [2412]" strokeweight=".25pt">
              <w10:wrap anchorx="page" anchory="page"/>
              <w10:anchorlock/>
            </v:round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doNotDisplayPageBoundaries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709"/>
    <w:rsid w:val="000212CF"/>
    <w:rsid w:val="00112701"/>
    <w:rsid w:val="00116D85"/>
    <w:rsid w:val="001F6F40"/>
    <w:rsid w:val="00331734"/>
    <w:rsid w:val="00397A99"/>
    <w:rsid w:val="004740E8"/>
    <w:rsid w:val="004D55E6"/>
    <w:rsid w:val="00585798"/>
    <w:rsid w:val="005857AC"/>
    <w:rsid w:val="0069178D"/>
    <w:rsid w:val="006E5036"/>
    <w:rsid w:val="00703B83"/>
    <w:rsid w:val="0076340D"/>
    <w:rsid w:val="00786A91"/>
    <w:rsid w:val="007F4BFE"/>
    <w:rsid w:val="00845BB0"/>
    <w:rsid w:val="008641E3"/>
    <w:rsid w:val="009A7104"/>
    <w:rsid w:val="009C3F37"/>
    <w:rsid w:val="00A53564"/>
    <w:rsid w:val="00A81CC7"/>
    <w:rsid w:val="00AE7B64"/>
    <w:rsid w:val="00B46CD0"/>
    <w:rsid w:val="00B56996"/>
    <w:rsid w:val="00B81709"/>
    <w:rsid w:val="00BF6A06"/>
    <w:rsid w:val="00C50D9E"/>
    <w:rsid w:val="00D33146"/>
    <w:rsid w:val="00D501B6"/>
    <w:rsid w:val="00E355A6"/>
    <w:rsid w:val="00F93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798"/>
    <w:pPr>
      <w:spacing w:after="0" w:line="216" w:lineRule="auto"/>
    </w:pPr>
  </w:style>
  <w:style w:type="paragraph" w:styleId="Titre1">
    <w:name w:val="heading 1"/>
    <w:basedOn w:val="Normal"/>
    <w:next w:val="Normal"/>
    <w:link w:val="Titre1Car"/>
    <w:semiHidden/>
    <w:rsid w:val="00116D85"/>
    <w:pPr>
      <w:spacing w:line="264" w:lineRule="auto"/>
      <w:outlineLvl w:val="0"/>
    </w:pPr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paragraph" w:styleId="Titre2">
    <w:name w:val="heading 2"/>
    <w:basedOn w:val="Titre1"/>
    <w:next w:val="Normal"/>
    <w:link w:val="Titre2Car"/>
    <w:semiHidden/>
    <w:qFormat/>
    <w:rsid w:val="00116D85"/>
    <w:pPr>
      <w:outlineLvl w:val="1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Avery1">
    <w:name w:val="Style Avery 1"/>
    <w:uiPriority w:val="99"/>
    <w:semiHidden/>
    <w:pPr>
      <w:spacing w:after="0" w:line="240" w:lineRule="auto"/>
      <w:ind w:left="316" w:right="316"/>
    </w:pPr>
    <w:rPr>
      <w:bCs/>
      <w:color w:val="000000"/>
      <w:sz w:val="32"/>
    </w:rPr>
  </w:style>
  <w:style w:type="paragraph" w:styleId="En-tte">
    <w:name w:val="header"/>
    <w:basedOn w:val="Normal"/>
    <w:link w:val="En-tt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85798"/>
  </w:style>
  <w:style w:type="paragraph" w:styleId="Pieddepage">
    <w:name w:val="footer"/>
    <w:basedOn w:val="Normal"/>
    <w:link w:val="PieddepageCar"/>
    <w:uiPriority w:val="99"/>
    <w:semiHidden/>
    <w:rsid w:val="00B56996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85798"/>
  </w:style>
  <w:style w:type="character" w:customStyle="1" w:styleId="Titre1Car">
    <w:name w:val="Titre 1 Car"/>
    <w:basedOn w:val="Policepardfaut"/>
    <w:link w:val="Titre1"/>
    <w:semiHidden/>
    <w:rsid w:val="00585798"/>
    <w:rPr>
      <w:rFonts w:asciiTheme="majorHAnsi" w:eastAsia="Times New Roman" w:hAnsiTheme="majorHAnsi" w:cs="Arial"/>
      <w:color w:val="4B3D16" w:themeColor="accent5" w:themeShade="80"/>
      <w:sz w:val="19"/>
      <w:szCs w:val="20"/>
      <w:lang w:eastAsia="en-US"/>
    </w:rPr>
  </w:style>
  <w:style w:type="character" w:customStyle="1" w:styleId="Titre2Car">
    <w:name w:val="Titre 2 Car"/>
    <w:basedOn w:val="Policepardfaut"/>
    <w:link w:val="Titre2"/>
    <w:semiHidden/>
    <w:rsid w:val="00585798"/>
    <w:rPr>
      <w:rFonts w:asciiTheme="majorHAnsi" w:eastAsia="Times New Roman" w:hAnsiTheme="majorHAnsi" w:cs="Arial"/>
      <w:b/>
      <w:color w:val="4B3D16" w:themeColor="accent5" w:themeShade="80"/>
      <w:sz w:val="19"/>
      <w:szCs w:val="20"/>
      <w:lang w:eastAsia="en-US"/>
    </w:rPr>
  </w:style>
  <w:style w:type="table" w:styleId="Grilledutableau">
    <w:name w:val="Table Grid"/>
    <w:basedOn w:val="TableauNormal"/>
    <w:uiPriority w:val="39"/>
    <w:rsid w:val="00585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sedelexpditeur">
    <w:name w:val="Adresse de l’expéditeur"/>
    <w:basedOn w:val="Normal"/>
    <w:qFormat/>
    <w:rsid w:val="004D55E6"/>
    <w:pPr>
      <w:spacing w:before="240" w:line="240" w:lineRule="auto"/>
      <w:ind w:left="144"/>
      <w:contextualSpacing/>
    </w:pPr>
    <w:rPr>
      <w:sz w:val="18"/>
    </w:rPr>
  </w:style>
  <w:style w:type="paragraph" w:customStyle="1" w:styleId="Adressedudestinataire">
    <w:name w:val="Adresse du destinataire"/>
    <w:basedOn w:val="Titre1"/>
    <w:qFormat/>
    <w:rsid w:val="00AE7B64"/>
    <w:pPr>
      <w:ind w:left="864"/>
    </w:pPr>
    <w:rPr>
      <w:color w:val="auto"/>
      <w:sz w:val="24"/>
    </w:rPr>
  </w:style>
  <w:style w:type="paragraph" w:customStyle="1" w:styleId="Nomdelasocit">
    <w:name w:val="Nom de la société"/>
    <w:basedOn w:val="Titre2"/>
    <w:qFormat/>
    <w:rsid w:val="00AE7B64"/>
    <w:pPr>
      <w:ind w:left="864"/>
    </w:pPr>
    <w:rPr>
      <w:color w:val="532477" w:themeColor="accent6" w:themeShade="BF"/>
      <w:sz w:val="24"/>
    </w:rPr>
  </w:style>
  <w:style w:type="character" w:styleId="Textedelespacerserv">
    <w:name w:val="Placeholder Text"/>
    <w:basedOn w:val="Policepardfaut"/>
    <w:uiPriority w:val="99"/>
    <w:semiHidden/>
    <w:rsid w:val="004D55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uillerdierc\AppData\Roaming\Microsoft\Templates\&#201;tiquettes%20d&#8217;exp&#233;dition%20violettes%20(10%20par%20page).dotx" TargetMode="External"/></Relationships>
</file>

<file path=word/theme/theme1.xml><?xml version="1.0" encoding="utf-8"?>
<a:theme xmlns:a="http://schemas.openxmlformats.org/drawingml/2006/main" name="Office Theme">
  <a:themeElements>
    <a:clrScheme name="Florist Brochure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FF3399"/>
      </a:accent4>
      <a:accent5>
        <a:srgbClr val="977B2D"/>
      </a:accent5>
      <a:accent6>
        <a:srgbClr val="7030A0"/>
      </a:accent6>
      <a:hlink>
        <a:srgbClr val="FFC000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6D13B9-A525-4EBD-AAAD-B6EFDF16B7AA}">
  <ds:schemaRefs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6c05727-aa75-4e4a-9b5f-8a80a1165891"/>
    <ds:schemaRef ds:uri="http://purl.org/dc/dcmitype/"/>
    <ds:schemaRef ds:uri="http://schemas.microsoft.com/office/infopath/2007/PartnerControls"/>
    <ds:schemaRef ds:uri="71af3243-3dd4-4a8d-8c0d-dd76da1f02a5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E9E800C-E86E-4E62-9C81-62468874D0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349373-A63D-41D3-8441-CA7D7B4F5F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Étiquettes d’expédition violettes (10 par page)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2021-07-02T12:45:00Z</dcterms:created>
  <dcterms:modified xsi:type="dcterms:W3CDTF">2021-09-06T09:24:00Z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
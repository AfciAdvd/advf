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036" w:rsidRDefault="006E5036">
      <w:pPr>
        <w:spacing w:line="20" w:lineRule="exact"/>
      </w:pPr>
    </w:p>
    <w:p w:rsidR="007F4BFE" w:rsidRDefault="007F4BFE">
      <w:pPr>
        <w:spacing w:line="20" w:lineRule="exact"/>
        <w:rPr>
          <w:rFonts w:ascii="Tahoma" w:hAnsi="Tahoma" w:cs="Tahoma"/>
        </w:rPr>
      </w:pPr>
    </w:p>
    <w:p w:rsidR="007F4BFE" w:rsidRPr="007F4BFE" w:rsidRDefault="007F4BFE" w:rsidP="007F4BFE">
      <w:pPr>
        <w:rPr>
          <w:rFonts w:ascii="Tahoma" w:hAnsi="Tahoma" w:cs="Tahoma"/>
        </w:rPr>
      </w:pPr>
    </w:p>
    <w:p w:rsidR="00AB3263" w:rsidRDefault="00AB3263" w:rsidP="007F4BFE">
      <w:pPr>
        <w:rPr>
          <w:rFonts w:ascii="Tahoma" w:hAnsi="Tahoma" w:cs="Tahoma"/>
        </w:rPr>
      </w:pPr>
    </w:p>
    <w:p w:rsidR="00AB3263" w:rsidRPr="00AB3263" w:rsidRDefault="00AB3263" w:rsidP="00AB3263">
      <w:pPr>
        <w:rPr>
          <w:rFonts w:ascii="Tahoma" w:hAnsi="Tahoma" w:cs="Tahoma"/>
        </w:rPr>
      </w:pP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3313B" wp14:editId="0AC49474">
                <wp:simplePos x="0" y="0"/>
                <wp:positionH relativeFrom="column">
                  <wp:posOffset>3971290</wp:posOffset>
                </wp:positionH>
                <wp:positionV relativeFrom="paragraph">
                  <wp:posOffset>53975</wp:posOffset>
                </wp:positionV>
                <wp:extent cx="1733550" cy="914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263" w:rsidRPr="00AB3263" w:rsidRDefault="00AB3263" w:rsidP="00AB3263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 w:rsidRPr="00AB3263"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Moulin à légume</w:t>
                            </w:r>
                          </w:p>
                          <w:p w:rsidR="00AB3263" w:rsidRPr="00AB3263" w:rsidRDefault="00AB3263" w:rsidP="00AB3263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 w:rsidRPr="00AB3263"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Presse légumes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43313B" id="Rectangle 12" o:spid="_x0000_s1026" style="position:absolute;margin-left:312.7pt;margin-top:4.25pt;width:136.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" fillcolor="white [3201]" strokecolor="#99cb38 [3204]" strokeweight="1pt">
                <v:textbox>
                  <w:txbxContent>
                    <w:p w:rsidR="00AB3263" w:rsidRPr="00AB3263" w:rsidRDefault="00AB3263" w:rsidP="00AB3263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 w:rsidRPr="00AB3263">
                        <w:rPr>
                          <w:rFonts w:ascii="Tahoma" w:hAnsi="Tahoma" w:cs="Tahoma"/>
                          <w:b/>
                          <w:sz w:val="28"/>
                        </w:rPr>
                        <w:t>Moulin à légume</w:t>
                      </w:r>
                    </w:p>
                    <w:p w:rsidR="00AB3263" w:rsidRPr="00AB3263" w:rsidRDefault="00AB3263" w:rsidP="00AB3263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 w:rsidRPr="00AB3263">
                        <w:rPr>
                          <w:rFonts w:ascii="Tahoma" w:hAnsi="Tahoma" w:cs="Tahoma"/>
                          <w:b/>
                          <w:sz w:val="28"/>
                        </w:rPr>
                        <w:t>Presse légumes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10C3CDA" wp14:editId="6D872FD7">
            <wp:simplePos x="0" y="0"/>
            <wp:positionH relativeFrom="column">
              <wp:posOffset>189865</wp:posOffset>
            </wp:positionH>
            <wp:positionV relativeFrom="paragraph">
              <wp:posOffset>6350</wp:posOffset>
            </wp:positionV>
            <wp:extent cx="2247900" cy="1171575"/>
            <wp:effectExtent l="0" t="0" r="0" b="9525"/>
            <wp:wrapNone/>
            <wp:docPr id="11" name="Image 11" descr="les ustensiles de cuisne.pdf | Batterie de cuisine | Cuisine | Dessin ustensiles  cuisine, Cuisine, Ustensile cuis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ustensiles de cuisne.pdf | Batterie de cuisine | Cuisine | Dessin ustensiles  cuisine, Cuisine, Ustensile cuisin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" t="5882" r="56678" b="80558"/>
                    <a:stretch/>
                  </pic:blipFill>
                  <pic:spPr bwMode="auto">
                    <a:xfrm>
                      <a:off x="0" y="0"/>
                      <a:ext cx="22479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B3263" w:rsidRPr="00AB3263" w:rsidRDefault="00AB3263" w:rsidP="00AB3263">
      <w:pPr>
        <w:rPr>
          <w:rFonts w:ascii="Tahoma" w:hAnsi="Tahoma" w:cs="Tahoma"/>
        </w:rPr>
      </w:pPr>
    </w:p>
    <w:p w:rsidR="00AB3263" w:rsidRDefault="00AB3263" w:rsidP="007F4BFE">
      <w:pPr>
        <w:rPr>
          <w:rFonts w:ascii="Tahoma" w:hAnsi="Tahoma" w:cs="Tahoma"/>
        </w:rPr>
      </w:pPr>
    </w:p>
    <w:p w:rsidR="007F4BFE" w:rsidRPr="007F4BFE" w:rsidRDefault="00AB3263" w:rsidP="00AB3263">
      <w:pPr>
        <w:tabs>
          <w:tab w:val="center" w:pos="3697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br w:type="textWrapping" w:clear="all"/>
      </w:r>
    </w:p>
    <w:p w:rsidR="007F4BFE" w:rsidRPr="007F4BFE" w:rsidRDefault="007F4BFE" w:rsidP="007F4BFE">
      <w:pPr>
        <w:rPr>
          <w:rFonts w:ascii="Tahoma" w:hAnsi="Tahoma" w:cs="Tahoma"/>
        </w:rPr>
      </w:pPr>
    </w:p>
    <w:p w:rsidR="007F4BFE" w:rsidRPr="007F4BFE" w:rsidRDefault="007F4BFE" w:rsidP="007F4BFE">
      <w:pPr>
        <w:rPr>
          <w:rFonts w:ascii="Tahoma" w:hAnsi="Tahoma" w:cs="Tahoma"/>
        </w:rPr>
      </w:pPr>
    </w:p>
    <w:p w:rsidR="007F4BFE" w:rsidRPr="007F4BFE" w:rsidRDefault="007F4BFE" w:rsidP="007F4BFE">
      <w:pPr>
        <w:rPr>
          <w:rFonts w:ascii="Tahoma" w:hAnsi="Tahoma" w:cs="Tahoma"/>
        </w:rPr>
      </w:pPr>
    </w:p>
    <w:p w:rsidR="007F4BFE" w:rsidRPr="007F4BFE" w:rsidRDefault="007F4BFE" w:rsidP="007F4BFE">
      <w:pPr>
        <w:rPr>
          <w:rFonts w:ascii="Tahoma" w:hAnsi="Tahoma" w:cs="Tahoma"/>
        </w:rPr>
      </w:pPr>
    </w:p>
    <w:p w:rsidR="007F4BFE" w:rsidRPr="007F4BFE" w:rsidRDefault="007F4BFE" w:rsidP="007F4BFE">
      <w:pPr>
        <w:rPr>
          <w:rFonts w:ascii="Tahoma" w:hAnsi="Tahoma" w:cs="Tahoma"/>
        </w:rPr>
      </w:pPr>
    </w:p>
    <w:p w:rsidR="007F4BFE" w:rsidRPr="007F4BFE" w:rsidRDefault="007F4BFE" w:rsidP="007F4BFE">
      <w:pPr>
        <w:rPr>
          <w:rFonts w:ascii="Tahoma" w:hAnsi="Tahoma" w:cs="Tahoma"/>
        </w:rPr>
      </w:pPr>
    </w:p>
    <w:p w:rsidR="007F4BFE" w:rsidRPr="007F4BFE" w:rsidRDefault="007F4BFE" w:rsidP="007F4BFE">
      <w:pPr>
        <w:rPr>
          <w:rFonts w:ascii="Tahoma" w:hAnsi="Tahoma" w:cs="Tahoma"/>
        </w:rPr>
      </w:pPr>
    </w:p>
    <w:p w:rsidR="007F4BFE" w:rsidRPr="007F4BFE" w:rsidRDefault="00AB3263" w:rsidP="007F4BFE">
      <w:pPr>
        <w:rPr>
          <w:rFonts w:ascii="Tahoma" w:hAnsi="Tahoma" w:cs="Tahoma"/>
        </w:rPr>
      </w:pPr>
      <w:r>
        <w:rPr>
          <w:noProof/>
          <w:lang w:eastAsia="fr-FR"/>
        </w:rPr>
        <w:drawing>
          <wp:anchor distT="0" distB="0" distL="114300" distR="114300" simplePos="0" relativeHeight="251668480" behindDoc="1" locked="0" layoutInCell="1" allowOverlap="1" wp14:anchorId="57F35840" wp14:editId="2D8D754E">
            <wp:simplePos x="0" y="0"/>
            <wp:positionH relativeFrom="column">
              <wp:posOffset>266065</wp:posOffset>
            </wp:positionH>
            <wp:positionV relativeFrom="paragraph">
              <wp:posOffset>19685</wp:posOffset>
            </wp:positionV>
            <wp:extent cx="1895475" cy="1162050"/>
            <wp:effectExtent l="76200" t="133350" r="85725" b="133350"/>
            <wp:wrapNone/>
            <wp:docPr id="17" name="Image 17" descr="les ustensiles de cuisne.pdf | Batterie de cuisine | Cuisine | Dessin ustensiles  cuisine, Cuisine, Ustensile cuis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ustensiles de cuisne.pdf | Batterie de cuisine | Cuisine | Dessin ustensiles  cuisine, Cuisine, Ustensile cuisin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90" t="5612" r="23199" b="80393"/>
                    <a:stretch/>
                  </pic:blipFill>
                  <pic:spPr bwMode="auto">
                    <a:xfrm rot="21123688">
                      <a:off x="0" y="0"/>
                      <a:ext cx="18954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4BFE" w:rsidRPr="007F4BFE" w:rsidRDefault="00AB3263" w:rsidP="007F4BFE">
      <w:pPr>
        <w:rPr>
          <w:rFonts w:ascii="Tahoma" w:hAnsi="Tahoma" w:cs="Tahoma"/>
        </w:rPr>
      </w:pP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8724D3" wp14:editId="5B9C56C4">
                <wp:simplePos x="0" y="0"/>
                <wp:positionH relativeFrom="column">
                  <wp:posOffset>3971290</wp:posOffset>
                </wp:positionH>
                <wp:positionV relativeFrom="paragraph">
                  <wp:posOffset>97790</wp:posOffset>
                </wp:positionV>
                <wp:extent cx="1733550" cy="914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263" w:rsidRPr="00AB3263" w:rsidRDefault="00AB3263" w:rsidP="00AB3263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Passoire à pieds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8724D3" id="Rectangle 13" o:spid="_x0000_s1027" style="position:absolute;margin-left:312.7pt;margin-top:7.7pt;width:136.5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" fillcolor="white [3201]" strokecolor="#99cb38 [3204]" strokeweight="1pt">
                <v:textbox>
                  <w:txbxContent>
                    <w:p w:rsidR="00AB3263" w:rsidRPr="00AB3263" w:rsidRDefault="00AB3263" w:rsidP="00AB3263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Passoire à pieds</w:t>
                      </w:r>
                    </w:p>
                  </w:txbxContent>
                </v:textbox>
              </v:rect>
            </w:pict>
          </mc:Fallback>
        </mc:AlternateContent>
      </w:r>
    </w:p>
    <w:p w:rsidR="007F4BFE" w:rsidRPr="007F4BFE" w:rsidRDefault="007F4BFE" w:rsidP="007F4BFE">
      <w:pPr>
        <w:rPr>
          <w:rFonts w:ascii="Tahoma" w:hAnsi="Tahoma" w:cs="Tahoma"/>
        </w:rPr>
      </w:pPr>
    </w:p>
    <w:p w:rsidR="007F4BFE" w:rsidRDefault="007F4BFE" w:rsidP="007F4BFE">
      <w:pPr>
        <w:rPr>
          <w:rFonts w:ascii="Tahoma" w:hAnsi="Tahoma" w:cs="Tahoma"/>
        </w:rPr>
      </w:pPr>
    </w:p>
    <w:p w:rsidR="007F4BFE" w:rsidRDefault="007F4BFE" w:rsidP="007F4BFE">
      <w:pPr>
        <w:rPr>
          <w:rFonts w:ascii="Tahoma" w:hAnsi="Tahoma" w:cs="Tahoma"/>
        </w:rPr>
      </w:pPr>
    </w:p>
    <w:p w:rsidR="006E5036" w:rsidRDefault="007F4BFE" w:rsidP="007F4BFE">
      <w:pPr>
        <w:tabs>
          <w:tab w:val="left" w:pos="740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  <w:r>
        <w:rPr>
          <w:noProof/>
          <w:lang w:eastAsia="fr-FR"/>
        </w:rPr>
        <w:drawing>
          <wp:anchor distT="0" distB="0" distL="114300" distR="114300" simplePos="0" relativeHeight="251669504" behindDoc="1" locked="0" layoutInCell="1" allowOverlap="1" wp14:anchorId="79A8B759" wp14:editId="588ED820">
            <wp:simplePos x="0" y="0"/>
            <wp:positionH relativeFrom="column">
              <wp:posOffset>687705</wp:posOffset>
            </wp:positionH>
            <wp:positionV relativeFrom="paragraph">
              <wp:posOffset>5715</wp:posOffset>
            </wp:positionV>
            <wp:extent cx="1026160" cy="1397635"/>
            <wp:effectExtent l="114300" t="95250" r="116840" b="88265"/>
            <wp:wrapNone/>
            <wp:docPr id="18" name="Image 18" descr="les ustensiles de cuisne.pdf | Batterie de cuisine | Cuisine | Dessin ustensiles  cuisine, Cuisine, Ustensile cuis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ustensiles de cuisne.pdf | Batterie de cuisine | Cuisine | Dessin ustensiles  cuisine, Cuisine, Ustensile cuisin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34" t="5701" r="3614" b="76297"/>
                    <a:stretch/>
                  </pic:blipFill>
                  <pic:spPr bwMode="auto">
                    <a:xfrm rot="599293">
                      <a:off x="0" y="0"/>
                      <a:ext cx="102616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063B22" wp14:editId="39177CB1">
                <wp:simplePos x="0" y="0"/>
                <wp:positionH relativeFrom="column">
                  <wp:posOffset>3971290</wp:posOffset>
                </wp:positionH>
                <wp:positionV relativeFrom="paragraph">
                  <wp:posOffset>142875</wp:posOffset>
                </wp:positionV>
                <wp:extent cx="1733550" cy="9144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263" w:rsidRPr="00AB3263" w:rsidRDefault="00AB3263" w:rsidP="00AB3263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Râpe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63B22" id="Rectangle 14" o:spid="_x0000_s1028" style="position:absolute;margin-left:312.7pt;margin-top:11.25pt;width:136.5pt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" fillcolor="white [3201]" strokecolor="#99cb38 [3204]" strokeweight="1pt">
                <v:textbox>
                  <w:txbxContent>
                    <w:p w:rsidR="00AB3263" w:rsidRPr="00AB3263" w:rsidRDefault="00AB3263" w:rsidP="00AB3263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Râpe</w:t>
                      </w:r>
                    </w:p>
                  </w:txbxContent>
                </v:textbox>
              </v:rect>
            </w:pict>
          </mc:Fallback>
        </mc:AlternateContent>
      </w: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  <w:r>
        <w:rPr>
          <w:noProof/>
          <w:lang w:eastAsia="fr-FR"/>
        </w:rPr>
        <w:drawing>
          <wp:anchor distT="0" distB="0" distL="114300" distR="114300" simplePos="0" relativeHeight="251670528" behindDoc="1" locked="0" layoutInCell="1" allowOverlap="1" wp14:anchorId="5629558E" wp14:editId="0AC40F04">
            <wp:simplePos x="0" y="0"/>
            <wp:positionH relativeFrom="column">
              <wp:posOffset>262255</wp:posOffset>
            </wp:positionH>
            <wp:positionV relativeFrom="paragraph">
              <wp:posOffset>81280</wp:posOffset>
            </wp:positionV>
            <wp:extent cx="1762125" cy="1123950"/>
            <wp:effectExtent l="76200" t="133350" r="85725" b="133350"/>
            <wp:wrapNone/>
            <wp:docPr id="19" name="Image 19" descr="les ustensiles de cuisne.pdf | Batterie de cuisine | Cuisine | Dessin ustensiles  cuisine, Cuisine, Ustensile cuis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ustensiles de cuisne.pdf | Batterie de cuisine | Cuisine | Dessin ustensiles  cuisine, Cuisine, Ustensile cuisin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17" t="26647" r="2424" b="59586"/>
                    <a:stretch/>
                  </pic:blipFill>
                  <pic:spPr bwMode="auto">
                    <a:xfrm rot="505873">
                      <a:off x="0" y="0"/>
                      <a:ext cx="17621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E737C1" wp14:editId="0252BF9C">
                <wp:simplePos x="0" y="0"/>
                <wp:positionH relativeFrom="column">
                  <wp:posOffset>3971290</wp:posOffset>
                </wp:positionH>
                <wp:positionV relativeFrom="paragraph">
                  <wp:posOffset>55880</wp:posOffset>
                </wp:positionV>
                <wp:extent cx="1733550" cy="9144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263" w:rsidRPr="00AB3263" w:rsidRDefault="00AB3263" w:rsidP="00AB3263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Tamis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737C1" id="Rectangle 15" o:spid="_x0000_s1029" style="position:absolute;margin-left:312.7pt;margin-top:4.4pt;width:136.5pt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" fillcolor="white [3201]" strokecolor="#99cb38 [3204]" strokeweight="1pt">
                <v:textbox>
                  <w:txbxContent>
                    <w:p w:rsidR="00AB3263" w:rsidRPr="00AB3263" w:rsidRDefault="00AB3263" w:rsidP="00AB3263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Tamis</w:t>
                      </w:r>
                    </w:p>
                  </w:txbxContent>
                </v:textbox>
              </v:rect>
            </w:pict>
          </mc:Fallback>
        </mc:AlternateContent>
      </w: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 w:rsidP="007F4BFE">
      <w:pPr>
        <w:tabs>
          <w:tab w:val="left" w:pos="7400"/>
        </w:tabs>
        <w:rPr>
          <w:rFonts w:ascii="Tahoma" w:hAnsi="Tahoma" w:cs="Tahoma"/>
        </w:rPr>
      </w:pPr>
    </w:p>
    <w:p w:rsidR="00AB3263" w:rsidRDefault="00AB3263">
      <w:pPr>
        <w:spacing w:after="160" w:line="259" w:lineRule="auto"/>
        <w:rPr>
          <w:rFonts w:ascii="Tahoma" w:hAnsi="Tahoma" w:cs="Tahoma"/>
        </w:rPr>
      </w:pPr>
      <w:r>
        <w:rPr>
          <w:noProof/>
          <w:lang w:eastAsia="fr-FR"/>
        </w:rPr>
        <w:drawing>
          <wp:anchor distT="0" distB="0" distL="114300" distR="114300" simplePos="0" relativeHeight="251671552" behindDoc="1" locked="0" layoutInCell="1" allowOverlap="1" wp14:anchorId="4BB04685" wp14:editId="448E47FD">
            <wp:simplePos x="0" y="0"/>
            <wp:positionH relativeFrom="column">
              <wp:posOffset>240744</wp:posOffset>
            </wp:positionH>
            <wp:positionV relativeFrom="paragraph">
              <wp:posOffset>536574</wp:posOffset>
            </wp:positionV>
            <wp:extent cx="2139315" cy="733425"/>
            <wp:effectExtent l="57150" t="419100" r="70485" b="409575"/>
            <wp:wrapNone/>
            <wp:docPr id="20" name="Image 20" descr="les ustensiles de cuisne.pdf | Batterie de cuisine | Cuisine | Dessin ustensiles  cuisine, Cuisine, Ustensile cuis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ustensiles de cuisne.pdf | Batterie de cuisine | Cuisine | Dessin ustensiles  cuisine, Cuisine, Ustensile cuisin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13" t="42289" r="22273" b="50993"/>
                    <a:stretch/>
                  </pic:blipFill>
                  <pic:spPr bwMode="auto">
                    <a:xfrm rot="1448219">
                      <a:off x="0" y="0"/>
                      <a:ext cx="213931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95057F" wp14:editId="3A00CC74">
                <wp:simplePos x="0" y="0"/>
                <wp:positionH relativeFrom="column">
                  <wp:posOffset>3971290</wp:posOffset>
                </wp:positionH>
                <wp:positionV relativeFrom="paragraph">
                  <wp:posOffset>623570</wp:posOffset>
                </wp:positionV>
                <wp:extent cx="1733550" cy="9144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263" w:rsidRPr="00AB3263" w:rsidRDefault="00AB3263" w:rsidP="00AB3263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Fouet à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5057F" id="Rectangle 16" o:spid="_x0000_s1030" style="position:absolute;margin-left:312.7pt;margin-top:49.1pt;width:136.5pt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" fillcolor="white [3201]" strokecolor="#99cb38 [3204]" strokeweight="1pt">
                <v:textbox>
                  <w:txbxContent>
                    <w:p w:rsidR="00AB3263" w:rsidRPr="00AB3263" w:rsidRDefault="00AB3263" w:rsidP="00AB3263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Fouet à 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</w:rPr>
        <w:br w:type="page"/>
      </w:r>
    </w:p>
    <w:p w:rsidR="00AB3263" w:rsidRDefault="00AB3263">
      <w:pPr>
        <w:spacing w:after="160" w:line="259" w:lineRule="auto"/>
        <w:rPr>
          <w:rFonts w:ascii="Tahoma" w:hAnsi="Tahoma" w:cs="Tahoma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89984" behindDoc="1" locked="0" layoutInCell="1" allowOverlap="1" wp14:anchorId="3A70632B" wp14:editId="0499478F">
            <wp:simplePos x="0" y="0"/>
            <wp:positionH relativeFrom="column">
              <wp:posOffset>132714</wp:posOffset>
            </wp:positionH>
            <wp:positionV relativeFrom="paragraph">
              <wp:posOffset>7370400</wp:posOffset>
            </wp:positionV>
            <wp:extent cx="1685925" cy="1699305"/>
            <wp:effectExtent l="0" t="0" r="0" b="0"/>
            <wp:wrapNone/>
            <wp:docPr id="32" name="Image 32" descr="les ustensiles de cuisne.pdf | Batterie de cuisine | Cuisine | Dessin ustensiles  cuisine, Cuisine, Ustensile cuis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ustensiles de cuisne.pdf | Batterie de cuisine | Cuisine | Dessin ustensiles  cuisine, Cuisine, Ustensile cuisin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40" t="45435" r="3087" b="43146"/>
                    <a:stretch/>
                  </pic:blipFill>
                  <pic:spPr bwMode="auto">
                    <a:xfrm>
                      <a:off x="0" y="0"/>
                      <a:ext cx="1685925" cy="169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88960" behindDoc="1" locked="0" layoutInCell="1" allowOverlap="1" wp14:anchorId="5E841D2F" wp14:editId="0D6087B1">
            <wp:simplePos x="0" y="0"/>
            <wp:positionH relativeFrom="column">
              <wp:posOffset>723265</wp:posOffset>
            </wp:positionH>
            <wp:positionV relativeFrom="paragraph">
              <wp:posOffset>5708650</wp:posOffset>
            </wp:positionV>
            <wp:extent cx="848804" cy="1488775"/>
            <wp:effectExtent l="76200" t="38100" r="66040" b="35560"/>
            <wp:wrapNone/>
            <wp:docPr id="31" name="Image 31" descr="les ustensiles de cuisne.pdf | Batterie de cuisine | Cuisine | Dessin ustensiles  cuisine, Cuisine, Ustensile cuis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ustensiles de cuisne.pdf | Batterie de cuisine | Cuisine | Dessin ustensiles  cuisine, Cuisine, Ustensile cuisin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5" t="40041" r="76792" b="40089"/>
                    <a:stretch/>
                  </pic:blipFill>
                  <pic:spPr bwMode="auto">
                    <a:xfrm rot="293435">
                      <a:off x="0" y="0"/>
                      <a:ext cx="848804" cy="148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424F31" wp14:editId="49E4E5FD">
                <wp:simplePos x="0" y="0"/>
                <wp:positionH relativeFrom="column">
                  <wp:posOffset>237490</wp:posOffset>
                </wp:positionH>
                <wp:positionV relativeFrom="paragraph">
                  <wp:posOffset>4516755</wp:posOffset>
                </wp:positionV>
                <wp:extent cx="685800" cy="5715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8A4EC" id="Rectangle 30" o:spid="_x0000_s1026" style="position:absolute;margin-left:18.7pt;margin-top:355.65pt;width:54pt;height:4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" fillcolor="white [3212]" strokecolor="white [3212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57F6EB" wp14:editId="62A897AB">
                <wp:simplePos x="0" y="0"/>
                <wp:positionH relativeFrom="column">
                  <wp:posOffset>285115</wp:posOffset>
                </wp:positionH>
                <wp:positionV relativeFrom="paragraph">
                  <wp:posOffset>3964305</wp:posOffset>
                </wp:positionV>
                <wp:extent cx="685800" cy="3238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AAE5F" id="Rectangle 29" o:spid="_x0000_s1026" style="position:absolute;margin-left:22.45pt;margin-top:312.15pt;width:54pt;height:2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" fillcolor="white [3212]" strokecolor="white [3212]" strokeweight="1pt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84864" behindDoc="1" locked="0" layoutInCell="1" allowOverlap="1" wp14:anchorId="78CF7686" wp14:editId="4A02F91A">
            <wp:simplePos x="0" y="0"/>
            <wp:positionH relativeFrom="column">
              <wp:posOffset>56515</wp:posOffset>
            </wp:positionH>
            <wp:positionV relativeFrom="paragraph">
              <wp:posOffset>4180840</wp:posOffset>
            </wp:positionV>
            <wp:extent cx="1873224" cy="831030"/>
            <wp:effectExtent l="0" t="0" r="0" b="7620"/>
            <wp:wrapNone/>
            <wp:docPr id="28" name="Image 28" descr="les ustensiles de cuisne.pdf | Batterie de cuisine | Cuisine | Dessin ustensiles  cuisine, Cuisine, Ustensile cuis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ustensiles de cuisne.pdf | Batterie de cuisine | Cuisine | Dessin ustensiles  cuisine, Cuisine, Ustensile cuisin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6" t="32220" r="58134" b="56811"/>
                    <a:stretch/>
                  </pic:blipFill>
                  <pic:spPr bwMode="auto">
                    <a:xfrm>
                      <a:off x="0" y="0"/>
                      <a:ext cx="1873224" cy="83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83840" behindDoc="1" locked="0" layoutInCell="1" allowOverlap="1" wp14:anchorId="6F1B2F30" wp14:editId="00EE2EFD">
            <wp:simplePos x="0" y="0"/>
            <wp:positionH relativeFrom="column">
              <wp:posOffset>60960</wp:posOffset>
            </wp:positionH>
            <wp:positionV relativeFrom="paragraph">
              <wp:posOffset>2392045</wp:posOffset>
            </wp:positionV>
            <wp:extent cx="2100442" cy="809625"/>
            <wp:effectExtent l="0" t="0" r="0" b="0"/>
            <wp:wrapNone/>
            <wp:docPr id="27" name="Image 27" descr="les ustensiles de cuisne.pdf | Batterie de cuisine | Cuisine | Dessin ustensiles  cuisine, Cuisine, Ustensile cuis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ustensiles de cuisne.pdf | Batterie de cuisine | Cuisine | Dessin ustensiles  cuisine, Cuisine, Ustensile cuisin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6" t="21701" r="58134" b="68769"/>
                    <a:stretch/>
                  </pic:blipFill>
                  <pic:spPr bwMode="auto">
                    <a:xfrm>
                      <a:off x="0" y="0"/>
                      <a:ext cx="2100442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8D5EC6" wp14:editId="6679BAFA">
                <wp:simplePos x="0" y="0"/>
                <wp:positionH relativeFrom="column">
                  <wp:posOffset>4076065</wp:posOffset>
                </wp:positionH>
                <wp:positionV relativeFrom="paragraph">
                  <wp:posOffset>573405</wp:posOffset>
                </wp:positionV>
                <wp:extent cx="1733550" cy="9144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263" w:rsidRPr="00AB3263" w:rsidRDefault="00AB3263" w:rsidP="00AB3263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Râpe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8D5EC6" id="Rectangle 22" o:spid="_x0000_s1031" style="position:absolute;margin-left:320.95pt;margin-top:45.15pt;width:136.5pt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" fillcolor="white [3201]" strokecolor="#99cb38 [3204]" strokeweight="1pt">
                <v:textbox>
                  <w:txbxContent>
                    <w:p w:rsidR="00AB3263" w:rsidRPr="00AB3263" w:rsidRDefault="00AB3263" w:rsidP="00AB3263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Râpe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070772" wp14:editId="13B59F92">
                <wp:simplePos x="0" y="0"/>
                <wp:positionH relativeFrom="column">
                  <wp:posOffset>4076065</wp:posOffset>
                </wp:positionH>
                <wp:positionV relativeFrom="paragraph">
                  <wp:posOffset>2440305</wp:posOffset>
                </wp:positionV>
                <wp:extent cx="1733550" cy="9144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263" w:rsidRPr="00AB3263" w:rsidRDefault="00AB3263" w:rsidP="00AB3263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Passoire 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70772" id="Rectangle 23" o:spid="_x0000_s1032" style="position:absolute;margin-left:320.95pt;margin-top:192.15pt;width:136.5pt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" fillcolor="white [3201]" strokecolor="#99cb38 [3204]" strokeweight="1pt">
                <v:textbox>
                  <w:txbxContent>
                    <w:p w:rsidR="00AB3263" w:rsidRPr="00AB3263" w:rsidRDefault="00AB3263" w:rsidP="00AB3263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Passoire Fine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B760E2" wp14:editId="4B0C8475">
                <wp:simplePos x="0" y="0"/>
                <wp:positionH relativeFrom="column">
                  <wp:posOffset>4076065</wp:posOffset>
                </wp:positionH>
                <wp:positionV relativeFrom="paragraph">
                  <wp:posOffset>4288155</wp:posOffset>
                </wp:positionV>
                <wp:extent cx="1733550" cy="9144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263" w:rsidRPr="00AB3263" w:rsidRDefault="00AB3263" w:rsidP="00AB3263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Chinois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760E2" id="Rectangle 24" o:spid="_x0000_s1033" style="position:absolute;margin-left:320.95pt;margin-top:337.65pt;width:136.5pt;height: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" fillcolor="white [3201]" strokecolor="#99cb38 [3204]" strokeweight="1pt">
                <v:textbox>
                  <w:txbxContent>
                    <w:p w:rsidR="00AB3263" w:rsidRPr="00AB3263" w:rsidRDefault="00AB3263" w:rsidP="00AB3263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Chinois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426BD9" wp14:editId="21303A87">
                <wp:simplePos x="0" y="0"/>
                <wp:positionH relativeFrom="column">
                  <wp:posOffset>4076065</wp:posOffset>
                </wp:positionH>
                <wp:positionV relativeFrom="paragraph">
                  <wp:posOffset>6069330</wp:posOffset>
                </wp:positionV>
                <wp:extent cx="1733550" cy="9144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263" w:rsidRPr="00AB3263" w:rsidRDefault="00AB3263" w:rsidP="00AB3263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Batteur à œuf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26BD9" id="Rectangle 25" o:spid="_x0000_s1034" style="position:absolute;margin-left:320.95pt;margin-top:477.9pt;width:136.5pt;height:1in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" fillcolor="white [3201]" strokecolor="#99cb38 [3204]" strokeweight="1pt">
                <v:textbox>
                  <w:txbxContent>
                    <w:p w:rsidR="00AB3263" w:rsidRPr="00AB3263" w:rsidRDefault="00AB3263" w:rsidP="00AB3263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Batteur à œuf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420696" wp14:editId="4A039583">
                <wp:simplePos x="0" y="0"/>
                <wp:positionH relativeFrom="column">
                  <wp:posOffset>4076065</wp:posOffset>
                </wp:positionH>
                <wp:positionV relativeFrom="paragraph">
                  <wp:posOffset>7860030</wp:posOffset>
                </wp:positionV>
                <wp:extent cx="1733550" cy="9144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263" w:rsidRPr="00AB3263" w:rsidRDefault="00AB3263" w:rsidP="00AB3263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Sablier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20696" id="Rectangle 26" o:spid="_x0000_s1035" style="position:absolute;margin-left:320.95pt;margin-top:618.9pt;width:136.5pt;height:1in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" fillcolor="white [3201]" strokecolor="#99cb38 [3204]" strokeweight="1pt">
                <v:textbox>
                  <w:txbxContent>
                    <w:p w:rsidR="00AB3263" w:rsidRPr="00AB3263" w:rsidRDefault="00AB3263" w:rsidP="00AB3263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Sablier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72576" behindDoc="1" locked="0" layoutInCell="1" allowOverlap="1" wp14:anchorId="068BA772" wp14:editId="36A3869F">
            <wp:simplePos x="0" y="0"/>
            <wp:positionH relativeFrom="column">
              <wp:posOffset>285115</wp:posOffset>
            </wp:positionH>
            <wp:positionV relativeFrom="paragraph">
              <wp:posOffset>97155</wp:posOffset>
            </wp:positionV>
            <wp:extent cx="1409700" cy="1631351"/>
            <wp:effectExtent l="0" t="0" r="0" b="6985"/>
            <wp:wrapNone/>
            <wp:docPr id="21" name="Image 21" descr="les ustensiles de cuisne.pdf | Batterie de cuisine | Cuisine | Dessin ustensiles  cuisine, Cuisine, Ustensile cuis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ustensiles de cuisne.pdf | Batterie de cuisine | Cuisine | Dessin ustensiles  cuisine, Cuisine, Ustensile cuisin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30" t="22870" r="36830" b="60588"/>
                    <a:stretch/>
                  </pic:blipFill>
                  <pic:spPr bwMode="auto">
                    <a:xfrm>
                      <a:off x="0" y="0"/>
                      <a:ext cx="1409700" cy="163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</w:rPr>
        <w:br w:type="page"/>
      </w:r>
    </w:p>
    <w:p w:rsidR="00620C57" w:rsidRDefault="003F743E">
      <w:pPr>
        <w:spacing w:after="160" w:line="259" w:lineRule="auto"/>
        <w:rPr>
          <w:rFonts w:ascii="Tahoma" w:hAnsi="Tahoma" w:cs="Tahoma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729920" behindDoc="1" locked="0" layoutInCell="1" allowOverlap="1" wp14:anchorId="793A71E3" wp14:editId="522FF98A">
            <wp:simplePos x="0" y="0"/>
            <wp:positionH relativeFrom="column">
              <wp:posOffset>94615</wp:posOffset>
            </wp:positionH>
            <wp:positionV relativeFrom="paragraph">
              <wp:posOffset>7393305</wp:posOffset>
            </wp:positionV>
            <wp:extent cx="2143125" cy="1771650"/>
            <wp:effectExtent l="0" t="0" r="9525" b="0"/>
            <wp:wrapNone/>
            <wp:docPr id="57" name="Image 57" descr="imagier: pour cuisiner - CéMa cla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ier: pour cuisiner - CéMa class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49" t="6041" r="57210" b="78116"/>
                    <a:stretch/>
                  </pic:blipFill>
                  <pic:spPr bwMode="auto">
                    <a:xfrm>
                      <a:off x="0" y="0"/>
                      <a:ext cx="21431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28896" behindDoc="1" locked="0" layoutInCell="1" allowOverlap="1" wp14:anchorId="15850884" wp14:editId="2BA45A37">
            <wp:simplePos x="0" y="0"/>
            <wp:positionH relativeFrom="column">
              <wp:posOffset>351790</wp:posOffset>
            </wp:positionH>
            <wp:positionV relativeFrom="paragraph">
              <wp:posOffset>5688330</wp:posOffset>
            </wp:positionV>
            <wp:extent cx="1418492" cy="1428750"/>
            <wp:effectExtent l="0" t="0" r="0" b="0"/>
            <wp:wrapNone/>
            <wp:docPr id="56" name="Image 56" descr="les ustensiles de cuisne.pdf | Batterie de cuisine | Cuisine | Dessin ustensiles  cuisine, Cuisine, Ustensile cuis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ustensiles de cuisne.pdf | Batterie de cuisine | Cuisine | Dessin ustensiles  cuisine, Cuisine, Ustensile cuisin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52" t="73129" r="5469" b="12925"/>
                    <a:stretch/>
                  </pic:blipFill>
                  <pic:spPr bwMode="auto">
                    <a:xfrm>
                      <a:off x="0" y="0"/>
                      <a:ext cx="1418492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25B48A" wp14:editId="508BF3B0">
                <wp:simplePos x="0" y="0"/>
                <wp:positionH relativeFrom="column">
                  <wp:posOffset>1237615</wp:posOffset>
                </wp:positionH>
                <wp:positionV relativeFrom="paragraph">
                  <wp:posOffset>4154805</wp:posOffset>
                </wp:positionV>
                <wp:extent cx="981075" cy="30480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ABE50" id="Rectangle 55" o:spid="_x0000_s1026" style="position:absolute;margin-left:97.45pt;margin-top:327.15pt;width:77.25pt;height:2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" fillcolor="white [3212]" strokecolor="white [3212]" strokeweight="1pt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25824" behindDoc="1" locked="0" layoutInCell="1" allowOverlap="1" wp14:anchorId="241093CF" wp14:editId="2B03431E">
            <wp:simplePos x="0" y="0"/>
            <wp:positionH relativeFrom="column">
              <wp:posOffset>189865</wp:posOffset>
            </wp:positionH>
            <wp:positionV relativeFrom="paragraph">
              <wp:posOffset>4078605</wp:posOffset>
            </wp:positionV>
            <wp:extent cx="2000250" cy="1133475"/>
            <wp:effectExtent l="0" t="0" r="0" b="9525"/>
            <wp:wrapNone/>
            <wp:docPr id="54" name="Image 54" descr="les ustensiles de cuisne.pdf | Batterie de cuisine | Cuisine | Dessin ustensiles  cuisine, Cuisine, Ustensile cuis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ustensiles de cuisne.pdf | Batterie de cuisine | Cuisine | Dessin ustensiles  cuisine, Cuisine, Ustensile cuisin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" t="88773" r="71370" b="528"/>
                    <a:stretch/>
                  </pic:blipFill>
                  <pic:spPr bwMode="auto">
                    <a:xfrm>
                      <a:off x="0" y="0"/>
                      <a:ext cx="20002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24800" behindDoc="1" locked="0" layoutInCell="1" allowOverlap="1" wp14:anchorId="3732A459" wp14:editId="2CD7CAFE">
            <wp:simplePos x="0" y="0"/>
            <wp:positionH relativeFrom="column">
              <wp:posOffset>66040</wp:posOffset>
            </wp:positionH>
            <wp:positionV relativeFrom="paragraph">
              <wp:posOffset>2621280</wp:posOffset>
            </wp:positionV>
            <wp:extent cx="2324100" cy="495300"/>
            <wp:effectExtent l="0" t="0" r="0" b="0"/>
            <wp:wrapNone/>
            <wp:docPr id="53" name="Image 53" descr="les ustensiles de cuisne.pdf | Batterie de cuisine | Cuisine | Dessin ustensiles  cuisine, Cuisine, Ustensile cuis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ustensiles de cuisne.pdf | Batterie de cuisine | Cuisine | Dessin ustensiles  cuisine, Cuisine, Ustensile cuisin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46" t="82210" r="32465" b="13115"/>
                    <a:stretch/>
                  </pic:blipFill>
                  <pic:spPr bwMode="auto">
                    <a:xfrm>
                      <a:off x="0" y="0"/>
                      <a:ext cx="2324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23776" behindDoc="1" locked="0" layoutInCell="1" allowOverlap="1" wp14:anchorId="6D9331E3" wp14:editId="42EDB379">
            <wp:simplePos x="0" y="0"/>
            <wp:positionH relativeFrom="column">
              <wp:posOffset>94615</wp:posOffset>
            </wp:positionH>
            <wp:positionV relativeFrom="paragraph">
              <wp:posOffset>706755</wp:posOffset>
            </wp:positionV>
            <wp:extent cx="2390775" cy="695325"/>
            <wp:effectExtent l="0" t="0" r="9525" b="9525"/>
            <wp:wrapNone/>
            <wp:docPr id="52" name="Image 52" descr="les ustensiles de cuisne.pdf | Batterie de cuisine | Cuisine | Dessin ustensiles  cuisine, Cuisine, Ustensile cuis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ustensiles de cuisne.pdf | Batterie de cuisine | Cuisine | Dessin ustensiles  cuisine, Cuisine, Ustensile cuisin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69" t="73669" r="33127" b="21656"/>
                    <a:stretch/>
                  </pic:blipFill>
                  <pic:spPr bwMode="auto">
                    <a:xfrm>
                      <a:off x="0" y="0"/>
                      <a:ext cx="23907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C57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0AF2EA" wp14:editId="2315B933">
                <wp:simplePos x="0" y="0"/>
                <wp:positionH relativeFrom="column">
                  <wp:posOffset>3999865</wp:posOffset>
                </wp:positionH>
                <wp:positionV relativeFrom="paragraph">
                  <wp:posOffset>6076315</wp:posOffset>
                </wp:positionV>
                <wp:extent cx="1733550" cy="91440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C57" w:rsidRPr="00AB3263" w:rsidRDefault="003F743E" w:rsidP="00620C57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 xml:space="preserve">Un mortier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AF2EA" id="Rectangle 51" o:spid="_x0000_s1036" style="position:absolute;margin-left:314.95pt;margin-top:478.45pt;width:136.5pt;height:1in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" fillcolor="white [3201]" strokecolor="#99cb38 [3204]" strokeweight="1pt">
                <v:textbox>
                  <w:txbxContent>
                    <w:p w:rsidR="00620C57" w:rsidRPr="00AB3263" w:rsidRDefault="003F743E" w:rsidP="00620C57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 xml:space="preserve">Un mortier </w:t>
                      </w:r>
                    </w:p>
                  </w:txbxContent>
                </v:textbox>
              </v:rect>
            </w:pict>
          </mc:Fallback>
        </mc:AlternateContent>
      </w:r>
      <w:r w:rsidR="00620C57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6EAA3A" wp14:editId="17853E9A">
                <wp:simplePos x="0" y="0"/>
                <wp:positionH relativeFrom="column">
                  <wp:posOffset>3999865</wp:posOffset>
                </wp:positionH>
                <wp:positionV relativeFrom="paragraph">
                  <wp:posOffset>4199890</wp:posOffset>
                </wp:positionV>
                <wp:extent cx="1733550" cy="91440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C57" w:rsidRPr="00AB3263" w:rsidRDefault="003F743E" w:rsidP="00620C57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Une Poêle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EAA3A" id="Rectangle 50" o:spid="_x0000_s1037" style="position:absolute;margin-left:314.95pt;margin-top:330.7pt;width:136.5pt;height:1in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" fillcolor="white [3201]" strokecolor="#99cb38 [3204]" strokeweight="1pt">
                <v:textbox>
                  <w:txbxContent>
                    <w:p w:rsidR="00620C57" w:rsidRPr="00AB3263" w:rsidRDefault="003F743E" w:rsidP="00620C57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Une Poêle</w:t>
                      </w:r>
                    </w:p>
                  </w:txbxContent>
                </v:textbox>
              </v:rect>
            </w:pict>
          </mc:Fallback>
        </mc:AlternateContent>
      </w:r>
      <w:r w:rsidR="00620C57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BF5104" wp14:editId="5F93F3B2">
                <wp:simplePos x="0" y="0"/>
                <wp:positionH relativeFrom="column">
                  <wp:posOffset>3999865</wp:posOffset>
                </wp:positionH>
                <wp:positionV relativeFrom="paragraph">
                  <wp:posOffset>2399665</wp:posOffset>
                </wp:positionV>
                <wp:extent cx="1733550" cy="9144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C57" w:rsidRPr="00AB3263" w:rsidRDefault="003F743E" w:rsidP="00620C57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Pinceau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F5104" id="Rectangle 49" o:spid="_x0000_s1038" style="position:absolute;margin-left:314.95pt;margin-top:188.95pt;width:136.5pt;height:1in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" fillcolor="white [3201]" strokecolor="#99cb38 [3204]" strokeweight="1pt">
                <v:textbox>
                  <w:txbxContent>
                    <w:p w:rsidR="00620C57" w:rsidRPr="00AB3263" w:rsidRDefault="003F743E" w:rsidP="00620C57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Pinceau</w:t>
                      </w:r>
                    </w:p>
                  </w:txbxContent>
                </v:textbox>
              </v:rect>
            </w:pict>
          </mc:Fallback>
        </mc:AlternateContent>
      </w:r>
      <w:r w:rsidR="00620C57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F8ED92" wp14:editId="6DBEE82E">
                <wp:simplePos x="0" y="0"/>
                <wp:positionH relativeFrom="column">
                  <wp:posOffset>3942715</wp:posOffset>
                </wp:positionH>
                <wp:positionV relativeFrom="paragraph">
                  <wp:posOffset>561340</wp:posOffset>
                </wp:positionV>
                <wp:extent cx="1733550" cy="91440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C57" w:rsidRPr="00AB3263" w:rsidRDefault="003F743E" w:rsidP="00620C57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Vide Pomme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8ED92" id="Rectangle 47" o:spid="_x0000_s1039" style="position:absolute;margin-left:310.45pt;margin-top:44.2pt;width:136.5pt;height:1in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" fillcolor="white [3201]" strokecolor="#99cb38 [3204]" strokeweight="1pt">
                <v:textbox>
                  <w:txbxContent>
                    <w:p w:rsidR="00620C57" w:rsidRPr="00AB3263" w:rsidRDefault="003F743E" w:rsidP="00620C57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Vide Pomme</w:t>
                      </w:r>
                    </w:p>
                  </w:txbxContent>
                </v:textbox>
              </v:rect>
            </w:pict>
          </mc:Fallback>
        </mc:AlternateContent>
      </w:r>
      <w:r w:rsidR="00620C57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DE2D5D" wp14:editId="197F1DFB">
                <wp:simplePos x="0" y="0"/>
                <wp:positionH relativeFrom="column">
                  <wp:posOffset>3942715</wp:posOffset>
                </wp:positionH>
                <wp:positionV relativeFrom="paragraph">
                  <wp:posOffset>7914640</wp:posOffset>
                </wp:positionV>
                <wp:extent cx="1733550" cy="91440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C57" w:rsidRPr="00AB3263" w:rsidRDefault="003F743E" w:rsidP="00620C57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Un batteur électrique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E2D5D" id="Rectangle 48" o:spid="_x0000_s1040" style="position:absolute;margin-left:310.45pt;margin-top:623.2pt;width:136.5pt;height:1in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" fillcolor="white [3201]" strokecolor="#99cb38 [3204]" strokeweight="1pt">
                <v:textbox>
                  <w:txbxContent>
                    <w:p w:rsidR="00620C57" w:rsidRPr="00AB3263" w:rsidRDefault="003F743E" w:rsidP="00620C57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Un batteur électrique</w:t>
                      </w:r>
                    </w:p>
                  </w:txbxContent>
                </v:textbox>
              </v:rect>
            </w:pict>
          </mc:Fallback>
        </mc:AlternateContent>
      </w:r>
      <w:r w:rsidR="00620C57">
        <w:rPr>
          <w:rFonts w:ascii="Tahoma" w:hAnsi="Tahoma" w:cs="Tahoma"/>
        </w:rPr>
        <w:br w:type="page"/>
      </w:r>
    </w:p>
    <w:p w:rsidR="00620C57" w:rsidRDefault="00FD0EA2">
      <w:pPr>
        <w:spacing w:after="160" w:line="259" w:lineRule="auto"/>
        <w:rPr>
          <w:rFonts w:ascii="Tahoma" w:hAnsi="Tahoma" w:cs="Tahoma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745280" behindDoc="1" locked="0" layoutInCell="1" allowOverlap="1" wp14:anchorId="2D4BD9C6" wp14:editId="51EE3B99">
            <wp:simplePos x="0" y="0"/>
            <wp:positionH relativeFrom="column">
              <wp:posOffset>540180</wp:posOffset>
            </wp:positionH>
            <wp:positionV relativeFrom="paragraph">
              <wp:posOffset>7300277</wp:posOffset>
            </wp:positionV>
            <wp:extent cx="1320926" cy="2083522"/>
            <wp:effectExtent l="0" t="318" r="0" b="0"/>
            <wp:wrapNone/>
            <wp:docPr id="67" name="Image 67" descr="imagier: pour cuisiner - CéMa cla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ier: pour cuisiner - CéMa class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23" t="6381" r="10312" b="80587"/>
                    <a:stretch/>
                  </pic:blipFill>
                  <pic:spPr bwMode="auto">
                    <a:xfrm rot="5400000">
                      <a:off x="0" y="0"/>
                      <a:ext cx="1320926" cy="208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44256" behindDoc="1" locked="0" layoutInCell="1" allowOverlap="1" wp14:anchorId="7A9B089C" wp14:editId="28A6497A">
            <wp:simplePos x="0" y="0"/>
            <wp:positionH relativeFrom="column">
              <wp:posOffset>64135</wp:posOffset>
            </wp:positionH>
            <wp:positionV relativeFrom="paragraph">
              <wp:posOffset>5975572</wp:posOffset>
            </wp:positionV>
            <wp:extent cx="2183043" cy="1028700"/>
            <wp:effectExtent l="0" t="0" r="8255" b="0"/>
            <wp:wrapNone/>
            <wp:docPr id="66" name="Image 66" descr="imagier: pour cuisiner - CéMa cla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ier: pour cuisiner - CéMa class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97" t="8170" r="28067" b="80672"/>
                    <a:stretch/>
                  </pic:blipFill>
                  <pic:spPr bwMode="auto">
                    <a:xfrm>
                      <a:off x="0" y="0"/>
                      <a:ext cx="2183043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43232" behindDoc="1" locked="0" layoutInCell="1" allowOverlap="1" wp14:anchorId="0E5D8A17" wp14:editId="358753BF">
            <wp:simplePos x="0" y="0"/>
            <wp:positionH relativeFrom="column">
              <wp:posOffset>180340</wp:posOffset>
            </wp:positionH>
            <wp:positionV relativeFrom="paragraph">
              <wp:posOffset>3935730</wp:posOffset>
            </wp:positionV>
            <wp:extent cx="1724025" cy="1247775"/>
            <wp:effectExtent l="0" t="0" r="9525" b="9525"/>
            <wp:wrapNone/>
            <wp:docPr id="65" name="Image 65" descr="imagier: pour cuisiner - CéMa cla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ier: pour cuisiner - CéMa class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49" t="70689" r="59780" b="18153"/>
                    <a:stretch/>
                  </pic:blipFill>
                  <pic:spPr bwMode="auto">
                    <a:xfrm>
                      <a:off x="0" y="0"/>
                      <a:ext cx="17240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42208" behindDoc="1" locked="0" layoutInCell="1" allowOverlap="1" wp14:anchorId="23A4937D" wp14:editId="7BBAF8B9">
            <wp:simplePos x="0" y="0"/>
            <wp:positionH relativeFrom="column">
              <wp:posOffset>104140</wp:posOffset>
            </wp:positionH>
            <wp:positionV relativeFrom="paragraph">
              <wp:posOffset>2068830</wp:posOffset>
            </wp:positionV>
            <wp:extent cx="2143125" cy="1419225"/>
            <wp:effectExtent l="0" t="0" r="9525" b="9525"/>
            <wp:wrapNone/>
            <wp:docPr id="64" name="Image 64" descr="imagier: pour cuisiner - CéMa cla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ier: pour cuisiner - CéMa class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3" t="69582" r="81506" b="17726"/>
                    <a:stretch/>
                  </pic:blipFill>
                  <pic:spPr bwMode="auto">
                    <a:xfrm>
                      <a:off x="0" y="0"/>
                      <a:ext cx="21431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43E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EE4DB00" wp14:editId="3CB26A57">
                <wp:simplePos x="0" y="0"/>
                <wp:positionH relativeFrom="column">
                  <wp:posOffset>3999865</wp:posOffset>
                </wp:positionH>
                <wp:positionV relativeFrom="paragraph">
                  <wp:posOffset>7914640</wp:posOffset>
                </wp:positionV>
                <wp:extent cx="1733550" cy="91440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43E" w:rsidRPr="00AB3263" w:rsidRDefault="00FD0EA2" w:rsidP="003F743E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Planche à découper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4DB00" id="Rectangle 63" o:spid="_x0000_s1041" style="position:absolute;margin-left:314.95pt;margin-top:623.2pt;width:136.5pt;height:1in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" fillcolor="white [3201]" strokecolor="#99cb38 [3204]" strokeweight="1pt">
                <v:textbox>
                  <w:txbxContent>
                    <w:p w:rsidR="003F743E" w:rsidRPr="00AB3263" w:rsidRDefault="00FD0EA2" w:rsidP="003F743E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Planche à découper</w:t>
                      </w:r>
                    </w:p>
                  </w:txbxContent>
                </v:textbox>
              </v:rect>
            </w:pict>
          </mc:Fallback>
        </mc:AlternateContent>
      </w:r>
      <w:r w:rsidR="003F743E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3A64F31" wp14:editId="3E38DE7F">
                <wp:simplePos x="0" y="0"/>
                <wp:positionH relativeFrom="column">
                  <wp:posOffset>4047490</wp:posOffset>
                </wp:positionH>
                <wp:positionV relativeFrom="paragraph">
                  <wp:posOffset>5952490</wp:posOffset>
                </wp:positionV>
                <wp:extent cx="1733550" cy="914400"/>
                <wp:effectExtent l="0" t="0" r="1905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43E" w:rsidRPr="00AB3263" w:rsidRDefault="00FD0EA2" w:rsidP="003F743E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Rouleau pâtissier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64F31" id="Rectangle 62" o:spid="_x0000_s1042" style="position:absolute;margin-left:318.7pt;margin-top:468.7pt;width:136.5pt;height:1in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" fillcolor="white [3201]" strokecolor="#99cb38 [3204]" strokeweight="1pt">
                <v:textbox>
                  <w:txbxContent>
                    <w:p w:rsidR="003F743E" w:rsidRPr="00AB3263" w:rsidRDefault="00FD0EA2" w:rsidP="003F743E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Rouleau pâtissier</w:t>
                      </w:r>
                    </w:p>
                  </w:txbxContent>
                </v:textbox>
              </v:rect>
            </w:pict>
          </mc:Fallback>
        </mc:AlternateContent>
      </w:r>
      <w:r w:rsidR="003F743E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BC83DB" wp14:editId="291B3A9B">
                <wp:simplePos x="0" y="0"/>
                <wp:positionH relativeFrom="column">
                  <wp:posOffset>3999865</wp:posOffset>
                </wp:positionH>
                <wp:positionV relativeFrom="paragraph">
                  <wp:posOffset>4228465</wp:posOffset>
                </wp:positionV>
                <wp:extent cx="1733550" cy="91440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43E" w:rsidRPr="00AB3263" w:rsidRDefault="00FD0EA2" w:rsidP="003F743E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Éplucheur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C83DB" id="Rectangle 61" o:spid="_x0000_s1043" style="position:absolute;margin-left:314.95pt;margin-top:332.95pt;width:136.5pt;height:1in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" fillcolor="white [3201]" strokecolor="#99cb38 [3204]" strokeweight="1pt">
                <v:textbox>
                  <w:txbxContent>
                    <w:p w:rsidR="003F743E" w:rsidRPr="00AB3263" w:rsidRDefault="00FD0EA2" w:rsidP="003F743E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Éplucheur</w:t>
                      </w:r>
                    </w:p>
                  </w:txbxContent>
                </v:textbox>
              </v:rect>
            </w:pict>
          </mc:Fallback>
        </mc:AlternateContent>
      </w:r>
      <w:r w:rsidR="003F743E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A4222E" wp14:editId="77BFF854">
                <wp:simplePos x="0" y="0"/>
                <wp:positionH relativeFrom="column">
                  <wp:posOffset>3999865</wp:posOffset>
                </wp:positionH>
                <wp:positionV relativeFrom="paragraph">
                  <wp:posOffset>2399665</wp:posOffset>
                </wp:positionV>
                <wp:extent cx="1733550" cy="91440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43E" w:rsidRPr="00AB3263" w:rsidRDefault="00FD0EA2" w:rsidP="003F743E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Économe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4222E" id="Rectangle 60" o:spid="_x0000_s1044" style="position:absolute;margin-left:314.95pt;margin-top:188.95pt;width:136.5pt;height:1in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" fillcolor="white [3201]" strokecolor="#99cb38 [3204]" strokeweight="1pt">
                <v:textbox>
                  <w:txbxContent>
                    <w:p w:rsidR="003F743E" w:rsidRPr="00AB3263" w:rsidRDefault="00FD0EA2" w:rsidP="003F743E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Économe</w:t>
                      </w:r>
                    </w:p>
                  </w:txbxContent>
                </v:textbox>
              </v:rect>
            </w:pict>
          </mc:Fallback>
        </mc:AlternateContent>
      </w:r>
      <w:r w:rsidR="003F743E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A6A282" wp14:editId="05B50F99">
                <wp:simplePos x="0" y="0"/>
                <wp:positionH relativeFrom="column">
                  <wp:posOffset>3999865</wp:posOffset>
                </wp:positionH>
                <wp:positionV relativeFrom="paragraph">
                  <wp:posOffset>561340</wp:posOffset>
                </wp:positionV>
                <wp:extent cx="1733550" cy="91440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43E" w:rsidRPr="00AB3263" w:rsidRDefault="003F743E" w:rsidP="003F743E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Plongeur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6A282" id="Rectangle 59" o:spid="_x0000_s1045" style="position:absolute;margin-left:314.95pt;margin-top:44.2pt;width:136.5pt;height:1in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" fillcolor="white [3201]" strokecolor="#99cb38 [3204]" strokeweight="1pt">
                <v:textbox>
                  <w:txbxContent>
                    <w:p w:rsidR="003F743E" w:rsidRPr="00AB3263" w:rsidRDefault="003F743E" w:rsidP="003F743E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Plongeur</w:t>
                      </w:r>
                    </w:p>
                  </w:txbxContent>
                </v:textbox>
              </v:rect>
            </w:pict>
          </mc:Fallback>
        </mc:AlternateContent>
      </w:r>
      <w:r w:rsidR="003F743E">
        <w:rPr>
          <w:noProof/>
          <w:lang w:eastAsia="fr-FR"/>
        </w:rPr>
        <w:drawing>
          <wp:anchor distT="0" distB="0" distL="114300" distR="114300" simplePos="0" relativeHeight="251730944" behindDoc="1" locked="0" layoutInCell="1" allowOverlap="1" wp14:anchorId="0E24272B" wp14:editId="1BFF5425">
            <wp:simplePos x="0" y="0"/>
            <wp:positionH relativeFrom="column">
              <wp:posOffset>-635</wp:posOffset>
            </wp:positionH>
            <wp:positionV relativeFrom="paragraph">
              <wp:posOffset>97155</wp:posOffset>
            </wp:positionV>
            <wp:extent cx="2143125" cy="1676400"/>
            <wp:effectExtent l="0" t="0" r="9525" b="0"/>
            <wp:wrapNone/>
            <wp:docPr id="58" name="Image 58" descr="imagier: pour cuisiner - CéMa cla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ier: pour cuisiner - CéMa class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7" t="36619" r="80922" b="47538"/>
                    <a:stretch/>
                  </pic:blipFill>
                  <pic:spPr bwMode="auto">
                    <a:xfrm>
                      <a:off x="0" y="0"/>
                      <a:ext cx="21431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C57">
        <w:rPr>
          <w:rFonts w:ascii="Tahoma" w:hAnsi="Tahoma" w:cs="Tahoma"/>
        </w:rPr>
        <w:br w:type="page"/>
      </w:r>
    </w:p>
    <w:p w:rsidR="003F743E" w:rsidRDefault="00CD692C">
      <w:pPr>
        <w:spacing w:after="160" w:line="259" w:lineRule="auto"/>
        <w:rPr>
          <w:rFonts w:ascii="Tahoma" w:hAnsi="Tahoma" w:cs="Tahoma"/>
        </w:rPr>
      </w:pPr>
      <w:r>
        <w:rPr>
          <w:noProof/>
          <w:lang w:eastAsia="fr-FR"/>
        </w:rPr>
        <w:drawing>
          <wp:anchor distT="0" distB="0" distL="114300" distR="114300" simplePos="0" relativeHeight="251760640" behindDoc="1" locked="0" layoutInCell="1" allowOverlap="1" wp14:anchorId="3F7F730B" wp14:editId="176D37B4">
            <wp:simplePos x="0" y="0"/>
            <wp:positionH relativeFrom="column">
              <wp:posOffset>728957</wp:posOffset>
            </wp:positionH>
            <wp:positionV relativeFrom="paragraph">
              <wp:posOffset>7534275</wp:posOffset>
            </wp:positionV>
            <wp:extent cx="931913" cy="1397870"/>
            <wp:effectExtent l="342900" t="152400" r="249555" b="145415"/>
            <wp:wrapNone/>
            <wp:docPr id="77" name="Image 77" descr="Ustensile de cuisine Lagostina ECUMO ECUMOIR | Dar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stensile de cuisine Lagostina ECUMO ECUMOIR | Dart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260577">
                      <a:off x="0" y="0"/>
                      <a:ext cx="931913" cy="139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59616" behindDoc="1" locked="0" layoutInCell="1" allowOverlap="1" wp14:anchorId="76A4891B" wp14:editId="212CBD02">
            <wp:simplePos x="0" y="0"/>
            <wp:positionH relativeFrom="column">
              <wp:posOffset>161290</wp:posOffset>
            </wp:positionH>
            <wp:positionV relativeFrom="paragraph">
              <wp:posOffset>5697855</wp:posOffset>
            </wp:positionV>
            <wp:extent cx="1724025" cy="1295400"/>
            <wp:effectExtent l="0" t="0" r="9525" b="0"/>
            <wp:wrapNone/>
            <wp:docPr id="76" name="Image 76" descr="imagier: pour cuisiner - CéMa cla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ier: pour cuisiner - CéMa class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29" t="67113" r="7800" b="21303"/>
                    <a:stretch/>
                  </pic:blipFill>
                  <pic:spPr bwMode="auto">
                    <a:xfrm>
                      <a:off x="0" y="0"/>
                      <a:ext cx="1724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EA2">
        <w:rPr>
          <w:noProof/>
          <w:lang w:eastAsia="fr-FR"/>
        </w:rPr>
        <w:drawing>
          <wp:anchor distT="0" distB="0" distL="114300" distR="114300" simplePos="0" relativeHeight="251758592" behindDoc="1" locked="0" layoutInCell="1" allowOverlap="1" wp14:anchorId="4C5BB44B" wp14:editId="75206E6B">
            <wp:simplePos x="0" y="0"/>
            <wp:positionH relativeFrom="column">
              <wp:posOffset>114300</wp:posOffset>
            </wp:positionH>
            <wp:positionV relativeFrom="paragraph">
              <wp:posOffset>3961765</wp:posOffset>
            </wp:positionV>
            <wp:extent cx="2133600" cy="1364434"/>
            <wp:effectExtent l="0" t="0" r="0" b="7620"/>
            <wp:wrapNone/>
            <wp:docPr id="75" name="Image 75" descr="imagier: pour cuisiner - CéMa cla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ier: pour cuisiner - CéMa class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22" t="65069" r="27248" b="17555"/>
                    <a:stretch/>
                  </pic:blipFill>
                  <pic:spPr bwMode="auto">
                    <a:xfrm>
                      <a:off x="0" y="0"/>
                      <a:ext cx="2133600" cy="136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EA2">
        <w:rPr>
          <w:noProof/>
          <w:lang w:eastAsia="fr-FR"/>
        </w:rPr>
        <w:drawing>
          <wp:anchor distT="0" distB="0" distL="114300" distR="114300" simplePos="0" relativeHeight="251757568" behindDoc="1" locked="0" layoutInCell="1" allowOverlap="1" wp14:anchorId="78390284" wp14:editId="3E2287B3">
            <wp:simplePos x="0" y="0"/>
            <wp:positionH relativeFrom="column">
              <wp:posOffset>113665</wp:posOffset>
            </wp:positionH>
            <wp:positionV relativeFrom="paragraph">
              <wp:posOffset>2164080</wp:posOffset>
            </wp:positionV>
            <wp:extent cx="2162175" cy="1285875"/>
            <wp:effectExtent l="0" t="0" r="9525" b="9525"/>
            <wp:wrapNone/>
            <wp:docPr id="74" name="Image 74" descr="imagier: pour cuisiner - CéMa cla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ier: pour cuisiner - CéMa class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69" t="37641" r="5874" b="50860"/>
                    <a:stretch/>
                  </pic:blipFill>
                  <pic:spPr bwMode="auto">
                    <a:xfrm>
                      <a:off x="0" y="0"/>
                      <a:ext cx="21621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EA2">
        <w:rPr>
          <w:noProof/>
          <w:lang w:eastAsia="fr-FR"/>
        </w:rPr>
        <w:drawing>
          <wp:anchor distT="0" distB="0" distL="114300" distR="114300" simplePos="0" relativeHeight="251756544" behindDoc="1" locked="0" layoutInCell="1" allowOverlap="1" wp14:anchorId="4DBCC0B5" wp14:editId="5D39C20F">
            <wp:simplePos x="0" y="0"/>
            <wp:positionH relativeFrom="column">
              <wp:posOffset>387985</wp:posOffset>
            </wp:positionH>
            <wp:positionV relativeFrom="paragraph">
              <wp:posOffset>240030</wp:posOffset>
            </wp:positionV>
            <wp:extent cx="1677670" cy="1352550"/>
            <wp:effectExtent l="0" t="0" r="0" b="0"/>
            <wp:wrapNone/>
            <wp:docPr id="73" name="Image 73" descr="imagier: pour cuisiner - CéMa cla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ier: pour cuisiner - CéMa class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59" t="34489" r="29584" b="49924"/>
                    <a:stretch/>
                  </pic:blipFill>
                  <pic:spPr bwMode="auto">
                    <a:xfrm>
                      <a:off x="0" y="0"/>
                      <a:ext cx="167767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EA2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D69F48" wp14:editId="43A93ADD">
                <wp:simplePos x="0" y="0"/>
                <wp:positionH relativeFrom="column">
                  <wp:posOffset>4076065</wp:posOffset>
                </wp:positionH>
                <wp:positionV relativeFrom="paragraph">
                  <wp:posOffset>7809865</wp:posOffset>
                </wp:positionV>
                <wp:extent cx="1733550" cy="914400"/>
                <wp:effectExtent l="0" t="0" r="1905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EA2" w:rsidRPr="00AB3263" w:rsidRDefault="00FD0EA2" w:rsidP="00FD0EA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Écumoire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69F48" id="Rectangle 72" o:spid="_x0000_s1046" style="position:absolute;margin-left:320.95pt;margin-top:614.95pt;width:136.5pt;height:1in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" fillcolor="white [3201]" strokecolor="#99cb38 [3204]" strokeweight="1pt">
                <v:textbox>
                  <w:txbxContent>
                    <w:p w:rsidR="00FD0EA2" w:rsidRPr="00AB3263" w:rsidRDefault="00FD0EA2" w:rsidP="00FD0EA2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Écumoire</w:t>
                      </w:r>
                    </w:p>
                  </w:txbxContent>
                </v:textbox>
              </v:rect>
            </w:pict>
          </mc:Fallback>
        </mc:AlternateContent>
      </w:r>
      <w:r w:rsidR="00FD0EA2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E44027B" wp14:editId="22200C7D">
                <wp:simplePos x="0" y="0"/>
                <wp:positionH relativeFrom="column">
                  <wp:posOffset>4104640</wp:posOffset>
                </wp:positionH>
                <wp:positionV relativeFrom="paragraph">
                  <wp:posOffset>6019165</wp:posOffset>
                </wp:positionV>
                <wp:extent cx="1733550" cy="914400"/>
                <wp:effectExtent l="0" t="0" r="1905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EA2" w:rsidRPr="00AB3263" w:rsidRDefault="00FD0EA2" w:rsidP="00FD0EA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Spatule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4027B" id="Rectangle 71" o:spid="_x0000_s1047" style="position:absolute;margin-left:323.2pt;margin-top:473.95pt;width:136.5pt;height:1in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" fillcolor="white [3201]" strokecolor="#99cb38 [3204]" strokeweight="1pt">
                <v:textbox>
                  <w:txbxContent>
                    <w:p w:rsidR="00FD0EA2" w:rsidRPr="00AB3263" w:rsidRDefault="00FD0EA2" w:rsidP="00FD0EA2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Spatule</w:t>
                      </w:r>
                    </w:p>
                  </w:txbxContent>
                </v:textbox>
              </v:rect>
            </w:pict>
          </mc:Fallback>
        </mc:AlternateContent>
      </w:r>
      <w:r w:rsidR="00FD0EA2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8BEF27" wp14:editId="0D62798C">
                <wp:simplePos x="0" y="0"/>
                <wp:positionH relativeFrom="column">
                  <wp:posOffset>4047490</wp:posOffset>
                </wp:positionH>
                <wp:positionV relativeFrom="paragraph">
                  <wp:posOffset>4266565</wp:posOffset>
                </wp:positionV>
                <wp:extent cx="1733550" cy="91440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EA2" w:rsidRPr="00AB3263" w:rsidRDefault="00FD0EA2" w:rsidP="00FD0EA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Moule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BEF27" id="Rectangle 70" o:spid="_x0000_s1048" style="position:absolute;margin-left:318.7pt;margin-top:335.95pt;width:136.5pt;height:1in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" fillcolor="white [3201]" strokecolor="#99cb38 [3204]" strokeweight="1pt">
                <v:textbox>
                  <w:txbxContent>
                    <w:p w:rsidR="00FD0EA2" w:rsidRPr="00AB3263" w:rsidRDefault="00FD0EA2" w:rsidP="00FD0EA2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Moule</w:t>
                      </w:r>
                    </w:p>
                  </w:txbxContent>
                </v:textbox>
              </v:rect>
            </w:pict>
          </mc:Fallback>
        </mc:AlternateContent>
      </w:r>
      <w:r w:rsidR="00FD0EA2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DDA330" wp14:editId="72CA2C2B">
                <wp:simplePos x="0" y="0"/>
                <wp:positionH relativeFrom="column">
                  <wp:posOffset>4104640</wp:posOffset>
                </wp:positionH>
                <wp:positionV relativeFrom="paragraph">
                  <wp:posOffset>2456815</wp:posOffset>
                </wp:positionV>
                <wp:extent cx="1733550" cy="914400"/>
                <wp:effectExtent l="0" t="0" r="1905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EA2" w:rsidRPr="00AB3263" w:rsidRDefault="00FD0EA2" w:rsidP="00FD0EA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DA330" id="Rectangle 69" o:spid="_x0000_s1049" style="position:absolute;margin-left:323.2pt;margin-top:193.45pt;width:136.5pt;height:1in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" fillcolor="white [3201]" strokecolor="#99cb38 [3204]" strokeweight="1pt">
                <v:textbox>
                  <w:txbxContent>
                    <w:p w:rsidR="00FD0EA2" w:rsidRPr="00AB3263" w:rsidRDefault="00FD0EA2" w:rsidP="00FD0EA2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Balance</w:t>
                      </w:r>
                    </w:p>
                  </w:txbxContent>
                </v:textbox>
              </v:rect>
            </w:pict>
          </mc:Fallback>
        </mc:AlternateContent>
      </w:r>
      <w:r w:rsidR="00FD0EA2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10D759D" wp14:editId="0C65FBF4">
                <wp:simplePos x="0" y="0"/>
                <wp:positionH relativeFrom="column">
                  <wp:posOffset>4104640</wp:posOffset>
                </wp:positionH>
                <wp:positionV relativeFrom="paragraph">
                  <wp:posOffset>570865</wp:posOffset>
                </wp:positionV>
                <wp:extent cx="1733550" cy="914400"/>
                <wp:effectExtent l="0" t="0" r="1905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EA2" w:rsidRPr="00AB3263" w:rsidRDefault="00FD0EA2" w:rsidP="00FD0EA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Verre Mesureur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D759D" id="Rectangle 68" o:spid="_x0000_s1050" style="position:absolute;margin-left:323.2pt;margin-top:44.95pt;width:136.5pt;height:1in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" fillcolor="white [3201]" strokecolor="#99cb38 [3204]" strokeweight="1pt">
                <v:textbox>
                  <w:txbxContent>
                    <w:p w:rsidR="00FD0EA2" w:rsidRPr="00AB3263" w:rsidRDefault="00FD0EA2" w:rsidP="00FD0EA2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Verre Mesureur</w:t>
                      </w:r>
                    </w:p>
                  </w:txbxContent>
                </v:textbox>
              </v:rect>
            </w:pict>
          </mc:Fallback>
        </mc:AlternateContent>
      </w:r>
      <w:r w:rsidR="003F743E">
        <w:rPr>
          <w:rFonts w:ascii="Tahoma" w:hAnsi="Tahoma" w:cs="Tahoma"/>
        </w:rPr>
        <w:br w:type="page"/>
      </w:r>
    </w:p>
    <w:p w:rsidR="00DB134D" w:rsidRDefault="00DB134D">
      <w:pPr>
        <w:spacing w:after="160" w:line="259" w:lineRule="auto"/>
        <w:rPr>
          <w:rFonts w:ascii="Tahoma" w:hAnsi="Tahoma" w:cs="Tahoma"/>
        </w:rPr>
      </w:pPr>
      <w:r>
        <w:rPr>
          <w:noProof/>
          <w:lang w:eastAsia="fr-FR"/>
        </w:rPr>
        <w:drawing>
          <wp:anchor distT="0" distB="0" distL="114300" distR="114300" simplePos="0" relativeHeight="251776000" behindDoc="1" locked="0" layoutInCell="1" allowOverlap="1" wp14:anchorId="73A27363" wp14:editId="3A3184AB">
            <wp:simplePos x="0" y="0"/>
            <wp:positionH relativeFrom="column">
              <wp:posOffset>237491</wp:posOffset>
            </wp:positionH>
            <wp:positionV relativeFrom="paragraph">
              <wp:posOffset>7440930</wp:posOffset>
            </wp:positionV>
            <wp:extent cx="1981200" cy="1562100"/>
            <wp:effectExtent l="0" t="0" r="0" b="0"/>
            <wp:wrapNone/>
            <wp:docPr id="87" name="Image 87" descr="https://encrypted-tbn0.gstatic.com/images?q=tbn:ANd9GcRdaCiu9oWP3ocSpWqXKwxd6N1C_KshuhnaYW4ai6Kg6SnaenChvgbXyS1JdPNyMHQhsQBUwRs&amp;usqp=C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0.gstatic.com/images?q=tbn:ANd9GcRdaCiu9oWP3ocSpWqXKwxd6N1C_KshuhnaYW4ai6Kg6SnaenChvgbXyS1JdPNyMHQhsQBUwRs&amp;usqp=CA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74976" behindDoc="1" locked="0" layoutInCell="1" allowOverlap="1" wp14:anchorId="5DB11399" wp14:editId="6D49C13A">
            <wp:simplePos x="0" y="0"/>
            <wp:positionH relativeFrom="column">
              <wp:posOffset>237490</wp:posOffset>
            </wp:positionH>
            <wp:positionV relativeFrom="paragraph">
              <wp:posOffset>5593080</wp:posOffset>
            </wp:positionV>
            <wp:extent cx="1866900" cy="1600200"/>
            <wp:effectExtent l="0" t="0" r="0" b="0"/>
            <wp:wrapNone/>
            <wp:docPr id="86" name="Image 86" descr="Presse agrumes inox D 16x8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sse agrumes inox D 16x8c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73952" behindDoc="1" locked="0" layoutInCell="1" allowOverlap="1" wp14:anchorId="4186B672" wp14:editId="68120E4D">
            <wp:simplePos x="0" y="0"/>
            <wp:positionH relativeFrom="column">
              <wp:posOffset>208915</wp:posOffset>
            </wp:positionH>
            <wp:positionV relativeFrom="paragraph">
              <wp:posOffset>3964305</wp:posOffset>
            </wp:positionV>
            <wp:extent cx="2114550" cy="1122300"/>
            <wp:effectExtent l="0" t="0" r="0" b="1905"/>
            <wp:wrapNone/>
            <wp:docPr id="85" name="Image 85" descr="Sauteuse aluminium - Cookway fixe, Sauteuses - Cris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uteuse aluminium - Cookway fixe, Sauteuses - Cristel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1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72928" behindDoc="1" locked="0" layoutInCell="1" allowOverlap="1" wp14:anchorId="17BB867A" wp14:editId="1022BC62">
            <wp:simplePos x="0" y="0"/>
            <wp:positionH relativeFrom="column">
              <wp:posOffset>244038</wp:posOffset>
            </wp:positionH>
            <wp:positionV relativeFrom="paragraph">
              <wp:posOffset>2235835</wp:posOffset>
            </wp:positionV>
            <wp:extent cx="1866900" cy="1194816"/>
            <wp:effectExtent l="0" t="0" r="0" b="5715"/>
            <wp:wrapNone/>
            <wp:docPr id="84" name="Image 84" descr="Cocotte fonte rond  20 cm cerise Le Creu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cotte fonte rond  20 cm cerise Le Creuset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33" b="12666"/>
                    <a:stretch/>
                  </pic:blipFill>
                  <pic:spPr bwMode="auto">
                    <a:xfrm>
                      <a:off x="0" y="0"/>
                      <a:ext cx="1866900" cy="119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FA1A8B6" wp14:editId="17D20EEF">
                <wp:simplePos x="0" y="0"/>
                <wp:positionH relativeFrom="column">
                  <wp:posOffset>4171315</wp:posOffset>
                </wp:positionH>
                <wp:positionV relativeFrom="paragraph">
                  <wp:posOffset>7800340</wp:posOffset>
                </wp:positionV>
                <wp:extent cx="1733550" cy="914400"/>
                <wp:effectExtent l="0" t="0" r="19050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34D" w:rsidRPr="00AB3263" w:rsidRDefault="00367F6E" w:rsidP="00DB134D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Essoreuse à salade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1A8B6" id="Rectangle 83" o:spid="_x0000_s1051" style="position:absolute;margin-left:328.45pt;margin-top:614.2pt;width:136.5pt;height:1in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" fillcolor="white [3201]" strokecolor="#99cb38 [3204]" strokeweight="1pt">
                <v:textbox>
                  <w:txbxContent>
                    <w:p w:rsidR="00DB134D" w:rsidRPr="00AB3263" w:rsidRDefault="00367F6E" w:rsidP="00DB134D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Essoreuse à salade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939EDE" wp14:editId="6A42A5C1">
                <wp:simplePos x="0" y="0"/>
                <wp:positionH relativeFrom="column">
                  <wp:posOffset>4123690</wp:posOffset>
                </wp:positionH>
                <wp:positionV relativeFrom="paragraph">
                  <wp:posOffset>6057265</wp:posOffset>
                </wp:positionV>
                <wp:extent cx="1733550" cy="914400"/>
                <wp:effectExtent l="0" t="0" r="1905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34D" w:rsidRPr="00AB3263" w:rsidRDefault="00DB134D" w:rsidP="00DB134D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Presse Agrume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39EDE" id="Rectangle 82" o:spid="_x0000_s1052" style="position:absolute;margin-left:324.7pt;margin-top:476.95pt;width:136.5pt;height:1in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" fillcolor="white [3201]" strokecolor="#99cb38 [3204]" strokeweight="1pt">
                <v:textbox>
                  <w:txbxContent>
                    <w:p w:rsidR="00DB134D" w:rsidRPr="00AB3263" w:rsidRDefault="00DB134D" w:rsidP="00DB134D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Presse Agrume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9DDC7BD" wp14:editId="6C446357">
                <wp:simplePos x="0" y="0"/>
                <wp:positionH relativeFrom="column">
                  <wp:posOffset>4123690</wp:posOffset>
                </wp:positionH>
                <wp:positionV relativeFrom="paragraph">
                  <wp:posOffset>4218940</wp:posOffset>
                </wp:positionV>
                <wp:extent cx="1733550" cy="914400"/>
                <wp:effectExtent l="0" t="0" r="19050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34D" w:rsidRPr="00AB3263" w:rsidRDefault="00DB134D" w:rsidP="00DB134D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Sauteuse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DC7BD" id="Rectangle 81" o:spid="_x0000_s1053" style="position:absolute;margin-left:324.7pt;margin-top:332.2pt;width:136.5pt;height:1in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" fillcolor="white [3201]" strokecolor="#99cb38 [3204]" strokeweight="1pt">
                <v:textbox>
                  <w:txbxContent>
                    <w:p w:rsidR="00DB134D" w:rsidRPr="00AB3263" w:rsidRDefault="00DB134D" w:rsidP="00DB134D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Sauteuse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A3FDF7" wp14:editId="2C529BDD">
                <wp:simplePos x="0" y="0"/>
                <wp:positionH relativeFrom="column">
                  <wp:posOffset>4123690</wp:posOffset>
                </wp:positionH>
                <wp:positionV relativeFrom="paragraph">
                  <wp:posOffset>2313940</wp:posOffset>
                </wp:positionV>
                <wp:extent cx="1733550" cy="914400"/>
                <wp:effectExtent l="0" t="0" r="19050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34D" w:rsidRPr="00AB3263" w:rsidRDefault="00DB134D" w:rsidP="00DB134D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Cocotte en fonte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3FDF7" id="Rectangle 80" o:spid="_x0000_s1054" style="position:absolute;margin-left:324.7pt;margin-top:182.2pt;width:136.5pt;height:1in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" fillcolor="white [3201]" strokecolor="#99cb38 [3204]" strokeweight="1pt">
                <v:textbox>
                  <w:txbxContent>
                    <w:p w:rsidR="00DB134D" w:rsidRPr="00AB3263" w:rsidRDefault="00DB134D" w:rsidP="00DB134D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Cocotte en fonte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8322A6C" wp14:editId="379279D4">
                <wp:simplePos x="0" y="0"/>
                <wp:positionH relativeFrom="column">
                  <wp:posOffset>4123690</wp:posOffset>
                </wp:positionH>
                <wp:positionV relativeFrom="paragraph">
                  <wp:posOffset>523240</wp:posOffset>
                </wp:positionV>
                <wp:extent cx="1733550" cy="914400"/>
                <wp:effectExtent l="0" t="0" r="19050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34D" w:rsidRPr="00AB3263" w:rsidRDefault="00DB134D" w:rsidP="00DB134D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Faitout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322A6C" id="Rectangle 79" o:spid="_x0000_s1055" style="position:absolute;margin-left:324.7pt;margin-top:41.2pt;width:136.5pt;height:1in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" fillcolor="white [3201]" strokecolor="#99cb38 [3204]" strokeweight="1pt">
                <v:textbox>
                  <w:txbxContent>
                    <w:p w:rsidR="00DB134D" w:rsidRPr="00AB3263" w:rsidRDefault="00DB134D" w:rsidP="00DB134D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Faitout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61664" behindDoc="1" locked="0" layoutInCell="1" allowOverlap="1" wp14:anchorId="095898F4" wp14:editId="26F08170">
            <wp:simplePos x="0" y="0"/>
            <wp:positionH relativeFrom="column">
              <wp:posOffset>237490</wp:posOffset>
            </wp:positionH>
            <wp:positionV relativeFrom="paragraph">
              <wp:posOffset>182880</wp:posOffset>
            </wp:positionV>
            <wp:extent cx="1866900" cy="1504950"/>
            <wp:effectExtent l="0" t="0" r="0" b="0"/>
            <wp:wrapNone/>
            <wp:docPr id="78" name="Image 78" descr="https://encrypted-tbn0.gstatic.com/images?q=tbn:ANd9GcRhCewzN3Q81Ly2gmS2X0a8Gwwfq7JcCQEuzYnwUs87ARmn3RUX-pe0JLQIzYSF0t3-OqVjrdnq&amp;usqp=C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RhCewzN3Q81Ly2gmS2X0a8Gwwfq7JcCQEuzYnwUs87ARmn3RUX-pe0JLQIzYSF0t3-OqVjrdnq&amp;usqp=CA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</w:rPr>
        <w:br w:type="page"/>
      </w:r>
    </w:p>
    <w:p w:rsidR="00DB134D" w:rsidRDefault="00D91246">
      <w:pPr>
        <w:spacing w:after="160" w:line="259" w:lineRule="auto"/>
        <w:rPr>
          <w:rFonts w:ascii="Tahoma" w:hAnsi="Tahoma" w:cs="Tahoma"/>
        </w:rPr>
      </w:pPr>
      <w:r>
        <w:rPr>
          <w:noProof/>
          <w:lang w:eastAsia="fr-FR"/>
        </w:rPr>
        <w:drawing>
          <wp:anchor distT="0" distB="0" distL="114300" distR="114300" simplePos="0" relativeHeight="251791360" behindDoc="1" locked="0" layoutInCell="1" allowOverlap="1" wp14:anchorId="7BA607F3" wp14:editId="2B8BFBDA">
            <wp:simplePos x="0" y="0"/>
            <wp:positionH relativeFrom="column">
              <wp:posOffset>122555</wp:posOffset>
            </wp:positionH>
            <wp:positionV relativeFrom="paragraph">
              <wp:posOffset>7555865</wp:posOffset>
            </wp:positionV>
            <wp:extent cx="2028825" cy="1418107"/>
            <wp:effectExtent l="0" t="0" r="0" b="0"/>
            <wp:wrapNone/>
            <wp:docPr id="97" name="Image 97" descr="https://encrypted-tbn0.gstatic.com/images?q=tbn:ANd9GcT_lYyt4uRnWFxvymXB8fiHnyNpOKpjac8lLmx-ATcmg0tIoHJAiodUKb_Zo3p_UfaZ0nHQKUY&amp;usqp=C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encrypted-tbn0.gstatic.com/images?q=tbn:ANd9GcT_lYyt4uRnWFxvymXB8fiHnyNpOKpjac8lLmx-ATcmg0tIoHJAiodUKb_Zo3p_UfaZ0nHQKUY&amp;usqp=CA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41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134D">
        <w:rPr>
          <w:noProof/>
          <w:lang w:eastAsia="fr-FR"/>
        </w:rPr>
        <w:drawing>
          <wp:anchor distT="0" distB="0" distL="114300" distR="114300" simplePos="0" relativeHeight="251790336" behindDoc="1" locked="0" layoutInCell="1" allowOverlap="1" wp14:anchorId="2286D399" wp14:editId="29704C8E">
            <wp:simplePos x="0" y="0"/>
            <wp:positionH relativeFrom="column">
              <wp:posOffset>285115</wp:posOffset>
            </wp:positionH>
            <wp:positionV relativeFrom="paragraph">
              <wp:posOffset>5554345</wp:posOffset>
            </wp:positionV>
            <wp:extent cx="1866900" cy="1685925"/>
            <wp:effectExtent l="0" t="0" r="0" b="9525"/>
            <wp:wrapNone/>
            <wp:docPr id="96" name="Image 96" descr="https://encrypted-tbn0.gstatic.com/images?q=tbn:ANd9GcRyDNbVY0uYMbNXZ6ZVudc5tMADE7jpF1QFpJ63pqkDTsO4yBluUAiQIC2QRArTEyXsEirVXEM&amp;usqp=C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encrypted-tbn0.gstatic.com/images?q=tbn:ANd9GcRyDNbVY0uYMbNXZ6ZVudc5tMADE7jpF1QFpJ63pqkDTsO4yBluUAiQIC2QRArTEyXsEirVXEM&amp;usqp=CA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134D">
        <w:rPr>
          <w:noProof/>
          <w:lang w:eastAsia="fr-FR"/>
        </w:rPr>
        <w:drawing>
          <wp:anchor distT="0" distB="0" distL="114300" distR="114300" simplePos="0" relativeHeight="251789312" behindDoc="1" locked="0" layoutInCell="1" allowOverlap="1" wp14:anchorId="5435B15C" wp14:editId="2AE20518">
            <wp:simplePos x="0" y="0"/>
            <wp:positionH relativeFrom="column">
              <wp:posOffset>304165</wp:posOffset>
            </wp:positionH>
            <wp:positionV relativeFrom="paragraph">
              <wp:posOffset>3783330</wp:posOffset>
            </wp:positionV>
            <wp:extent cx="1537970" cy="1537970"/>
            <wp:effectExtent l="0" t="0" r="5080" b="5080"/>
            <wp:wrapNone/>
            <wp:docPr id="95" name="Image 95" descr="https://encrypted-tbn0.gstatic.com/images?q=tbn:ANd9GcQ6SXvw_Z6ithBTXFYy1bAsS9d7nWKXBqem2l91mJJd6p1qjjtjlb-v46zpf2kLFmemEgkSHgMU&amp;usqp=C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encrypted-tbn0.gstatic.com/images?q=tbn:ANd9GcQ6SXvw_Z6ithBTXFYy1bAsS9d7nWKXBqem2l91mJJd6p1qjjtjlb-v46zpf2kLFmemEgkSHgMU&amp;usqp=CA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97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134D">
        <w:rPr>
          <w:noProof/>
          <w:lang w:eastAsia="fr-FR"/>
        </w:rPr>
        <w:drawing>
          <wp:anchor distT="0" distB="0" distL="114300" distR="114300" simplePos="0" relativeHeight="251788288" behindDoc="1" locked="0" layoutInCell="1" allowOverlap="1" wp14:anchorId="3BEA280F" wp14:editId="210FA616">
            <wp:simplePos x="0" y="0"/>
            <wp:positionH relativeFrom="column">
              <wp:posOffset>304165</wp:posOffset>
            </wp:positionH>
            <wp:positionV relativeFrom="paragraph">
              <wp:posOffset>2002155</wp:posOffset>
            </wp:positionV>
            <wp:extent cx="1537970" cy="1475196"/>
            <wp:effectExtent l="0" t="0" r="5080" b="0"/>
            <wp:wrapNone/>
            <wp:docPr id="94" name="Image 94" descr="https://encrypted-tbn0.gstatic.com/images?q=tbn:ANd9GcQ6tgZ41T26w16jUmzPDFfbqQ0O1ZMGhkBEeOsgDamCPSG7eGcCiutVZwVmaEswF7PfolF0FpA&amp;usqp=C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encrypted-tbn0.gstatic.com/images?q=tbn:ANd9GcQ6tgZ41T26w16jUmzPDFfbqQ0O1ZMGhkBEeOsgDamCPSG7eGcCiutVZwVmaEswF7PfolF0FpA&amp;usqp=CA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970" cy="147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134D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0635D46" wp14:editId="2EFE4AFB">
                <wp:simplePos x="0" y="0"/>
                <wp:positionH relativeFrom="column">
                  <wp:posOffset>4037965</wp:posOffset>
                </wp:positionH>
                <wp:positionV relativeFrom="paragraph">
                  <wp:posOffset>513715</wp:posOffset>
                </wp:positionV>
                <wp:extent cx="1733550" cy="914400"/>
                <wp:effectExtent l="0" t="0" r="1905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34D" w:rsidRPr="00AB3263" w:rsidRDefault="00DB134D" w:rsidP="00DB134D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Plat à gratin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35D46" id="Rectangle 93" o:spid="_x0000_s1056" style="position:absolute;margin-left:317.95pt;margin-top:40.45pt;width:136.5pt;height:1in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" fillcolor="white [3201]" strokecolor="#99cb38 [3204]" strokeweight="1pt">
                <v:textbox>
                  <w:txbxContent>
                    <w:p w:rsidR="00DB134D" w:rsidRPr="00AB3263" w:rsidRDefault="00DB134D" w:rsidP="00DB134D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Plat à gratin</w:t>
                      </w:r>
                    </w:p>
                  </w:txbxContent>
                </v:textbox>
              </v:rect>
            </w:pict>
          </mc:Fallback>
        </mc:AlternateContent>
      </w:r>
      <w:r w:rsidR="00DB134D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C8F3F18" wp14:editId="4E747999">
                <wp:simplePos x="0" y="0"/>
                <wp:positionH relativeFrom="column">
                  <wp:posOffset>4037965</wp:posOffset>
                </wp:positionH>
                <wp:positionV relativeFrom="paragraph">
                  <wp:posOffset>2342515</wp:posOffset>
                </wp:positionV>
                <wp:extent cx="1733550" cy="914400"/>
                <wp:effectExtent l="0" t="0" r="19050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34D" w:rsidRPr="00AB3263" w:rsidRDefault="00DB134D" w:rsidP="00DB134D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Ramequin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F3F18" id="Rectangle 92" o:spid="_x0000_s1057" style="position:absolute;margin-left:317.95pt;margin-top:184.45pt;width:136.5pt;height:1in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" fillcolor="white [3201]" strokecolor="#99cb38 [3204]" strokeweight="1pt">
                <v:textbox>
                  <w:txbxContent>
                    <w:p w:rsidR="00DB134D" w:rsidRPr="00AB3263" w:rsidRDefault="00DB134D" w:rsidP="00DB134D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Ramequin</w:t>
                      </w:r>
                    </w:p>
                  </w:txbxContent>
                </v:textbox>
              </v:rect>
            </w:pict>
          </mc:Fallback>
        </mc:AlternateContent>
      </w:r>
      <w:r w:rsidR="00DB134D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569C26A" wp14:editId="25544290">
                <wp:simplePos x="0" y="0"/>
                <wp:positionH relativeFrom="column">
                  <wp:posOffset>4037965</wp:posOffset>
                </wp:positionH>
                <wp:positionV relativeFrom="paragraph">
                  <wp:posOffset>4104640</wp:posOffset>
                </wp:positionV>
                <wp:extent cx="1733550" cy="914400"/>
                <wp:effectExtent l="0" t="0" r="19050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34D" w:rsidRPr="00AB3263" w:rsidRDefault="00DB134D" w:rsidP="00DB134D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Ouvre boite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69C26A" id="Rectangle 91" o:spid="_x0000_s1058" style="position:absolute;margin-left:317.95pt;margin-top:323.2pt;width:136.5pt;height:1in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" fillcolor="white [3201]" strokecolor="#99cb38 [3204]" strokeweight="1pt">
                <v:textbox>
                  <w:txbxContent>
                    <w:p w:rsidR="00DB134D" w:rsidRPr="00AB3263" w:rsidRDefault="00DB134D" w:rsidP="00DB134D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Ouvre boite</w:t>
                      </w:r>
                    </w:p>
                  </w:txbxContent>
                </v:textbox>
              </v:rect>
            </w:pict>
          </mc:Fallback>
        </mc:AlternateContent>
      </w:r>
      <w:r w:rsidR="00DB134D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C8A50ED" wp14:editId="514F59EE">
                <wp:simplePos x="0" y="0"/>
                <wp:positionH relativeFrom="column">
                  <wp:posOffset>4037965</wp:posOffset>
                </wp:positionH>
                <wp:positionV relativeFrom="paragraph">
                  <wp:posOffset>6076315</wp:posOffset>
                </wp:positionV>
                <wp:extent cx="1733550" cy="914400"/>
                <wp:effectExtent l="0" t="0" r="19050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34D" w:rsidRPr="00AB3263" w:rsidRDefault="00DB134D" w:rsidP="00DB134D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Tire-bouchon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8A50ED" id="Rectangle 90" o:spid="_x0000_s1059" style="position:absolute;margin-left:317.95pt;margin-top:478.45pt;width:136.5pt;height:1in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" fillcolor="white [3201]" strokecolor="#99cb38 [3204]" strokeweight="1pt">
                <v:textbox>
                  <w:txbxContent>
                    <w:p w:rsidR="00DB134D" w:rsidRPr="00AB3263" w:rsidRDefault="00DB134D" w:rsidP="00DB134D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Tire-bouchon</w:t>
                      </w:r>
                    </w:p>
                  </w:txbxContent>
                </v:textbox>
              </v:rect>
            </w:pict>
          </mc:Fallback>
        </mc:AlternateContent>
      </w:r>
      <w:r w:rsidR="00DB134D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C39E463" wp14:editId="03FB9D82">
                <wp:simplePos x="0" y="0"/>
                <wp:positionH relativeFrom="column">
                  <wp:posOffset>4037965</wp:posOffset>
                </wp:positionH>
                <wp:positionV relativeFrom="paragraph">
                  <wp:posOffset>7809865</wp:posOffset>
                </wp:positionV>
                <wp:extent cx="1733550" cy="914400"/>
                <wp:effectExtent l="0" t="0" r="1905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34D" w:rsidRPr="00AB3263" w:rsidRDefault="00D91246" w:rsidP="00DB134D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Presse 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9E463" id="Rectangle 89" o:spid="_x0000_s1060" style="position:absolute;margin-left:317.95pt;margin-top:614.95pt;width:136.5pt;height:1in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" fillcolor="white [3201]" strokecolor="#99cb38 [3204]" strokeweight="1pt">
                <v:textbox>
                  <w:txbxContent>
                    <w:p w:rsidR="00DB134D" w:rsidRPr="00AB3263" w:rsidRDefault="00D91246" w:rsidP="00DB134D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Presse ail</w:t>
                      </w:r>
                    </w:p>
                  </w:txbxContent>
                </v:textbox>
              </v:rect>
            </w:pict>
          </mc:Fallback>
        </mc:AlternateContent>
      </w:r>
      <w:r w:rsidR="00DB134D">
        <w:rPr>
          <w:noProof/>
          <w:lang w:eastAsia="fr-FR"/>
        </w:rPr>
        <w:drawing>
          <wp:anchor distT="0" distB="0" distL="114300" distR="114300" simplePos="0" relativeHeight="251777024" behindDoc="1" locked="0" layoutInCell="1" allowOverlap="1" wp14:anchorId="66D63B4C" wp14:editId="43ADBFDB">
            <wp:simplePos x="0" y="0"/>
            <wp:positionH relativeFrom="column">
              <wp:posOffset>227965</wp:posOffset>
            </wp:positionH>
            <wp:positionV relativeFrom="paragraph">
              <wp:posOffset>182880</wp:posOffset>
            </wp:positionV>
            <wp:extent cx="1924050" cy="1441557"/>
            <wp:effectExtent l="0" t="0" r="0" b="6350"/>
            <wp:wrapNone/>
            <wp:docPr id="88" name="Image 88" descr="Plat à gratin pour four et induction - Meilleur du Ch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at à gratin pour four et induction - Meilleur du Che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4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134D">
        <w:rPr>
          <w:rFonts w:ascii="Tahoma" w:hAnsi="Tahoma" w:cs="Tahoma"/>
        </w:rPr>
        <w:br w:type="page"/>
      </w:r>
    </w:p>
    <w:p w:rsidR="00DB134D" w:rsidRDefault="00D91246">
      <w:pPr>
        <w:spacing w:after="160" w:line="259" w:lineRule="auto"/>
        <w:rPr>
          <w:rFonts w:ascii="Tahoma" w:hAnsi="Tahoma" w:cs="Tahoma"/>
        </w:rPr>
      </w:pP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7BAAA2B" wp14:editId="7F1F3000">
                <wp:simplePos x="0" y="0"/>
                <wp:positionH relativeFrom="column">
                  <wp:posOffset>4047490</wp:posOffset>
                </wp:positionH>
                <wp:positionV relativeFrom="paragraph">
                  <wp:posOffset>7819390</wp:posOffset>
                </wp:positionV>
                <wp:extent cx="1733550" cy="914400"/>
                <wp:effectExtent l="0" t="0" r="19050" b="190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246" w:rsidRPr="00AB3263" w:rsidRDefault="00D91246" w:rsidP="00D91246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 xml:space="preserve">Marmite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AAA2B" id="Rectangle 117" o:spid="_x0000_s1061" style="position:absolute;margin-left:318.7pt;margin-top:615.7pt;width:136.5pt;height:1in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" fillcolor="white [3201]" strokecolor="#99cb38 [3204]" strokeweight="1pt">
                <v:textbox>
                  <w:txbxContent>
                    <w:p w:rsidR="00D91246" w:rsidRPr="00AB3263" w:rsidRDefault="00D91246" w:rsidP="00D91246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 xml:space="preserve">Marmite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804672" behindDoc="1" locked="0" layoutInCell="1" allowOverlap="1" wp14:anchorId="6BC57005" wp14:editId="1067587F">
            <wp:simplePos x="0" y="0"/>
            <wp:positionH relativeFrom="column">
              <wp:posOffset>266065</wp:posOffset>
            </wp:positionH>
            <wp:positionV relativeFrom="paragraph">
              <wp:posOffset>7440930</wp:posOffset>
            </wp:positionV>
            <wp:extent cx="1562100" cy="1562100"/>
            <wp:effectExtent l="0" t="0" r="0" b="0"/>
            <wp:wrapNone/>
            <wp:docPr id="116" name="Image 116" descr="https://encrypted-tbn0.gstatic.com/images?q=tbn:ANd9GcTFFAJ9AG1KI3H-wfZSs3hi3eMTSI7_NFnyHfzXZL5uDt5jkv7l7Fsq9kWIIzLnaPz2Ngp0rZKw&amp;usqp=C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encrypted-tbn0.gstatic.com/images?q=tbn:ANd9GcTFFAJ9AG1KI3H-wfZSs3hi3eMTSI7_NFnyHfzXZL5uDt5jkv7l7Fsq9kWIIzLnaPz2Ngp0rZKw&amp;usqp=CA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26EEB40" wp14:editId="1443CE38">
                <wp:simplePos x="0" y="0"/>
                <wp:positionH relativeFrom="column">
                  <wp:posOffset>4047490</wp:posOffset>
                </wp:positionH>
                <wp:positionV relativeFrom="paragraph">
                  <wp:posOffset>6076315</wp:posOffset>
                </wp:positionV>
                <wp:extent cx="1733550" cy="914400"/>
                <wp:effectExtent l="0" t="0" r="19050" b="1905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246" w:rsidRPr="00AB3263" w:rsidRDefault="00D91246" w:rsidP="00D91246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 xml:space="preserve">Couteau électrique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EEB40" id="Rectangle 115" o:spid="_x0000_s1062" style="position:absolute;margin-left:318.7pt;margin-top:478.45pt;width:136.5pt;height:1in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" fillcolor="white [3201]" strokecolor="#99cb38 [3204]" strokeweight="1pt">
                <v:textbox>
                  <w:txbxContent>
                    <w:p w:rsidR="00D91246" w:rsidRPr="00AB3263" w:rsidRDefault="00D91246" w:rsidP="00D91246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 xml:space="preserve">Couteau électrique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801600" behindDoc="1" locked="0" layoutInCell="1" allowOverlap="1" wp14:anchorId="74C1989A" wp14:editId="4208464E">
            <wp:simplePos x="0" y="0"/>
            <wp:positionH relativeFrom="column">
              <wp:posOffset>218440</wp:posOffset>
            </wp:positionH>
            <wp:positionV relativeFrom="paragraph">
              <wp:posOffset>5650230</wp:posOffset>
            </wp:positionV>
            <wp:extent cx="2047875" cy="1638300"/>
            <wp:effectExtent l="0" t="0" r="9525" b="0"/>
            <wp:wrapNone/>
            <wp:docPr id="114" name="Image 114" descr="Couteau électrique Seb 8523.01 PREP&amp;amp;#39;LINE - 8523 01 PREP&amp;#39;LINE | Dar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outeau électrique Seb 8523.01 PREP&amp;amp;#39;LINE - 8523 01 PREP&amp;#39;LINE | Darty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27DE9A3" wp14:editId="4379011C">
                <wp:simplePos x="0" y="0"/>
                <wp:positionH relativeFrom="column">
                  <wp:posOffset>4047490</wp:posOffset>
                </wp:positionH>
                <wp:positionV relativeFrom="paragraph">
                  <wp:posOffset>4123690</wp:posOffset>
                </wp:positionV>
                <wp:extent cx="1733550" cy="914400"/>
                <wp:effectExtent l="0" t="0" r="19050" b="190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246" w:rsidRPr="00AB3263" w:rsidRDefault="00D91246" w:rsidP="00D91246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 xml:space="preserve">Séparateur d’œuf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DE9A3" id="Rectangle 103" o:spid="_x0000_s1063" style="position:absolute;margin-left:318.7pt;margin-top:324.7pt;width:136.5pt;height:1in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" fillcolor="white [3201]" strokecolor="#99cb38 [3204]" strokeweight="1pt">
                <v:textbox>
                  <w:txbxContent>
                    <w:p w:rsidR="00D91246" w:rsidRPr="00AB3263" w:rsidRDefault="00D91246" w:rsidP="00D91246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 xml:space="preserve">Séparateur d’œuf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98528" behindDoc="1" locked="0" layoutInCell="1" allowOverlap="1" wp14:anchorId="142C626C" wp14:editId="05C87525">
            <wp:simplePos x="0" y="0"/>
            <wp:positionH relativeFrom="column">
              <wp:posOffset>266065</wp:posOffset>
            </wp:positionH>
            <wp:positionV relativeFrom="paragraph">
              <wp:posOffset>3754120</wp:posOffset>
            </wp:positionV>
            <wp:extent cx="1685925" cy="1685925"/>
            <wp:effectExtent l="0" t="0" r="9525" b="9525"/>
            <wp:wrapNone/>
            <wp:docPr id="102" name="Image 102" descr="https://encrypted-tbn0.gstatic.com/images?q=tbn:ANd9GcQCCpgL5EVpszJQUw7dL2QrAs8ooOjwgyBytE2Ij5mr6PyiQP8v_RGMhWW18VbVzLv8VRFKwlM&amp;usqp=C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encrypted-tbn0.gstatic.com/images?q=tbn:ANd9GcQCCpgL5EVpszJQUw7dL2QrAs8ooOjwgyBytE2Ij5mr6PyiQP8v_RGMhWW18VbVzLv8VRFKwlM&amp;usqp=CAc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642D0D9" wp14:editId="7C530ED0">
                <wp:simplePos x="0" y="0"/>
                <wp:positionH relativeFrom="column">
                  <wp:posOffset>4123690</wp:posOffset>
                </wp:positionH>
                <wp:positionV relativeFrom="paragraph">
                  <wp:posOffset>2342515</wp:posOffset>
                </wp:positionV>
                <wp:extent cx="1733550" cy="914400"/>
                <wp:effectExtent l="0" t="0" r="19050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246" w:rsidRPr="00AB3263" w:rsidRDefault="00D91246" w:rsidP="00D91246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Moule à cake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42D0D9" id="Rectangle 101" o:spid="_x0000_s1064" style="position:absolute;margin-left:324.7pt;margin-top:184.45pt;width:136.5pt;height:1in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" fillcolor="white [3201]" strokecolor="#99cb38 [3204]" strokeweight="1pt">
                <v:textbox>
                  <w:txbxContent>
                    <w:p w:rsidR="00D91246" w:rsidRPr="00AB3263" w:rsidRDefault="00D91246" w:rsidP="00D91246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Moule à cake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95456" behindDoc="1" locked="0" layoutInCell="1" allowOverlap="1" wp14:anchorId="196C36AE" wp14:editId="677A6117">
            <wp:simplePos x="0" y="0"/>
            <wp:positionH relativeFrom="column">
              <wp:posOffset>151765</wp:posOffset>
            </wp:positionH>
            <wp:positionV relativeFrom="paragraph">
              <wp:posOffset>2287905</wp:posOffset>
            </wp:positionV>
            <wp:extent cx="1866900" cy="1066800"/>
            <wp:effectExtent l="0" t="0" r="0" b="0"/>
            <wp:wrapNone/>
            <wp:docPr id="100" name="Image 100" descr="https://encrypted-tbn0.gstatic.com/images?q=tbn:ANd9GcTm1Dqhi9FRfiAxwNkn7jXC9pVP2m4jvtcXafooQH4tPCvTky_t-aqm51b4&amp;usqp=C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encrypted-tbn0.gstatic.com/images?q=tbn:ANd9GcTm1Dqhi9FRfiAxwNkn7jXC9pVP2m4jvtcXafooQH4tPCvTky_t-aqm51b4&amp;usqp=CAc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CEB8BD1" wp14:editId="535FB04F">
                <wp:simplePos x="0" y="0"/>
                <wp:positionH relativeFrom="column">
                  <wp:posOffset>4047490</wp:posOffset>
                </wp:positionH>
                <wp:positionV relativeFrom="paragraph">
                  <wp:posOffset>513715</wp:posOffset>
                </wp:positionV>
                <wp:extent cx="1733550" cy="914400"/>
                <wp:effectExtent l="0" t="0" r="19050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246" w:rsidRPr="00AB3263" w:rsidRDefault="00367F6E" w:rsidP="00D91246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Décapsuleur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B8BD1" id="Rectangle 99" o:spid="_x0000_s1065" style="position:absolute;margin-left:318.7pt;margin-top:40.45pt;width:136.5pt;height:1in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" fillcolor="white [3201]" strokecolor="#99cb38 [3204]" strokeweight="1pt">
                <v:textbox>
                  <w:txbxContent>
                    <w:p w:rsidR="00D91246" w:rsidRPr="00AB3263" w:rsidRDefault="00367F6E" w:rsidP="00D91246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Décapsuleur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92384" behindDoc="1" locked="0" layoutInCell="1" allowOverlap="1" wp14:anchorId="18FBA94F" wp14:editId="099AF0AD">
            <wp:simplePos x="0" y="0"/>
            <wp:positionH relativeFrom="column">
              <wp:posOffset>215365</wp:posOffset>
            </wp:positionH>
            <wp:positionV relativeFrom="paragraph">
              <wp:posOffset>121438</wp:posOffset>
            </wp:positionV>
            <wp:extent cx="1866900" cy="1524000"/>
            <wp:effectExtent l="57150" t="76200" r="57150" b="76200"/>
            <wp:wrapNone/>
            <wp:docPr id="98" name="Image 98" descr="https://encrypted-tbn0.gstatic.com/images?q=tbn:ANd9GcTx-impLSCQ0XZUmCpisonY80Hpa5G8GoaEif27H--y-4m-GlWkukI0wQ-ssC1IJr52j0F5L38&amp;usqp=C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encrypted-tbn0.gstatic.com/images?q=tbn:ANd9GcTx-impLSCQ0XZUmCpisonY80Hpa5G8GoaEif27H--y-4m-GlWkukI0wQ-ssC1IJr52j0F5L38&amp;usqp=CAc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339625">
                      <a:off x="0" y="0"/>
                      <a:ext cx="18669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134D">
        <w:rPr>
          <w:rFonts w:ascii="Tahoma" w:hAnsi="Tahoma" w:cs="Tahoma"/>
        </w:rPr>
        <w:br w:type="page"/>
      </w:r>
    </w:p>
    <w:p w:rsidR="00AB3263" w:rsidRPr="007F4BFE" w:rsidRDefault="00620C57" w:rsidP="007F4BFE">
      <w:pPr>
        <w:tabs>
          <w:tab w:val="left" w:pos="7400"/>
        </w:tabs>
        <w:rPr>
          <w:rFonts w:ascii="Tahoma" w:hAnsi="Tahoma" w:cs="Tahoma"/>
        </w:rPr>
      </w:pPr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712512" behindDoc="1" locked="0" layoutInCell="1" allowOverlap="1" wp14:anchorId="02C35B53" wp14:editId="1B9334A7">
            <wp:simplePos x="0" y="0"/>
            <wp:positionH relativeFrom="column">
              <wp:posOffset>170815</wp:posOffset>
            </wp:positionH>
            <wp:positionV relativeFrom="paragraph">
              <wp:posOffset>7745730</wp:posOffset>
            </wp:positionV>
            <wp:extent cx="1838325" cy="1192806"/>
            <wp:effectExtent l="0" t="0" r="0" b="7620"/>
            <wp:wrapNone/>
            <wp:docPr id="46" name="Image 46" descr="les ustensiles de cuisne.pdf | Batterie de cuisine | Cuisine | Dessin ustensiles  cuisine, Cuisine, Ustensile cuis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ustensiles de cuisne.pdf | Batterie de cuisine | Cuisine | Dessin ustensiles  cuisine, Cuisine, Ustensile cuisin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60" t="61260" r="5205" b="31097"/>
                    <a:stretch/>
                  </pic:blipFill>
                  <pic:spPr bwMode="auto">
                    <a:xfrm>
                      <a:off x="0" y="0"/>
                      <a:ext cx="1843428" cy="119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A4CFF2" wp14:editId="04CA4871">
                <wp:simplePos x="0" y="0"/>
                <wp:positionH relativeFrom="column">
                  <wp:posOffset>885190</wp:posOffset>
                </wp:positionH>
                <wp:positionV relativeFrom="paragraph">
                  <wp:posOffset>5783580</wp:posOffset>
                </wp:positionV>
                <wp:extent cx="981075" cy="30480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25E6B" id="Rectangle 45" o:spid="_x0000_s1026" style="position:absolute;margin-left:69.7pt;margin-top:455.4pt;width:77.25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" fillcolor="white [3212]" strokecolor="white [3212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93B27E" wp14:editId="4B337845">
                <wp:simplePos x="0" y="0"/>
                <wp:positionH relativeFrom="column">
                  <wp:posOffset>170815</wp:posOffset>
                </wp:positionH>
                <wp:positionV relativeFrom="paragraph">
                  <wp:posOffset>5573395</wp:posOffset>
                </wp:positionV>
                <wp:extent cx="981075" cy="18097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29396" id="Rectangle 44" o:spid="_x0000_s1026" style="position:absolute;margin-left:13.45pt;margin-top:438.85pt;width:77.25pt;height:1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" fillcolor="white [3212]" strokecolor="white [3212]" strokeweight="1pt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07392" behindDoc="1" locked="0" layoutInCell="1" allowOverlap="1" wp14:anchorId="48EB8FEB" wp14:editId="0FFD124D">
            <wp:simplePos x="0" y="0"/>
            <wp:positionH relativeFrom="column">
              <wp:posOffset>189865</wp:posOffset>
            </wp:positionH>
            <wp:positionV relativeFrom="paragraph">
              <wp:posOffset>5678805</wp:posOffset>
            </wp:positionV>
            <wp:extent cx="1876425" cy="1533525"/>
            <wp:effectExtent l="0" t="0" r="9525" b="9525"/>
            <wp:wrapNone/>
            <wp:docPr id="43" name="Image 43" descr="les ustensiles de cuisne.pdf | Batterie de cuisine | Cuisine | Dessin ustensiles  cuisine, Cuisine, Ustensile cuis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ustensiles de cuisne.pdf | Batterie de cuisine | Cuisine | Dessin ustensiles  cuisine, Cuisine, Ustensile cuisin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4" t="63958" r="72833" b="11137"/>
                    <a:stretch/>
                  </pic:blipFill>
                  <pic:spPr bwMode="auto">
                    <a:xfrm>
                      <a:off x="0" y="0"/>
                      <a:ext cx="1880612" cy="153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83A385" wp14:editId="632519FA">
                <wp:simplePos x="0" y="0"/>
                <wp:positionH relativeFrom="column">
                  <wp:posOffset>1151890</wp:posOffset>
                </wp:positionH>
                <wp:positionV relativeFrom="paragraph">
                  <wp:posOffset>3964306</wp:posOffset>
                </wp:positionV>
                <wp:extent cx="476250" cy="40005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4DCF9" id="Rectangle 42" o:spid="_x0000_s1026" style="position:absolute;margin-left:90.7pt;margin-top:312.15pt;width:37.5pt;height:31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" fillcolor="white [3212]" strokecolor="white [3212]" strokeweight="1pt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04320" behindDoc="1" locked="0" layoutInCell="1" allowOverlap="1" wp14:anchorId="4BEDA24C" wp14:editId="7678150C">
            <wp:simplePos x="0" y="0"/>
            <wp:positionH relativeFrom="column">
              <wp:posOffset>664673</wp:posOffset>
            </wp:positionH>
            <wp:positionV relativeFrom="paragraph">
              <wp:posOffset>3579495</wp:posOffset>
            </wp:positionV>
            <wp:extent cx="971550" cy="1979001"/>
            <wp:effectExtent l="106045" t="255905" r="106045" b="258445"/>
            <wp:wrapNone/>
            <wp:docPr id="41" name="Image 41" descr="les ustensiles de cuisne.pdf | Batterie de cuisine | Cuisine | Dessin ustensiles  cuisine, Cuisine, Ustensile cuis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ustensiles de cuisne.pdf | Batterie de cuisine | Cuisine | Dessin ustensiles  cuisine, Cuisine, Ustensile cuisin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70" t="45617" r="58533" b="29478"/>
                    <a:stretch/>
                  </pic:blipFill>
                  <pic:spPr bwMode="auto">
                    <a:xfrm rot="17137523">
                      <a:off x="0" y="0"/>
                      <a:ext cx="971550" cy="197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36C5D8" wp14:editId="5F50D6F1">
                <wp:simplePos x="0" y="0"/>
                <wp:positionH relativeFrom="column">
                  <wp:posOffset>66040</wp:posOffset>
                </wp:positionH>
                <wp:positionV relativeFrom="paragraph">
                  <wp:posOffset>3316605</wp:posOffset>
                </wp:positionV>
                <wp:extent cx="476250" cy="21907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BE63F9" id="Rectangle 40" o:spid="_x0000_s1026" style="position:absolute;margin-left:5.2pt;margin-top:261.15pt;width:37.5pt;height:17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" fillcolor="white [3212]" strokecolor="white [3212]" strokeweight="1pt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02272" behindDoc="1" locked="0" layoutInCell="1" allowOverlap="1" wp14:anchorId="5B5FCD8D" wp14:editId="055D7FE7">
            <wp:simplePos x="0" y="0"/>
            <wp:positionH relativeFrom="column">
              <wp:posOffset>189865</wp:posOffset>
            </wp:positionH>
            <wp:positionV relativeFrom="paragraph">
              <wp:posOffset>1945005</wp:posOffset>
            </wp:positionV>
            <wp:extent cx="1438275" cy="1590675"/>
            <wp:effectExtent l="0" t="0" r="9525" b="9525"/>
            <wp:wrapNone/>
            <wp:docPr id="39" name="Image 39" descr="les ustensiles de cuisne.pdf | Batterie de cuisine | Cuisine | Dessin ustensiles  cuisine, Cuisine, Ustensile cuis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ustensiles de cuisne.pdf | Batterie de cuisine | Cuisine | Dessin ustensiles  cuisine, Cuisine, Ustensile cuisin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60" t="50741" r="41859" b="34244"/>
                    <a:stretch/>
                  </pic:blipFill>
                  <pic:spPr bwMode="auto">
                    <a:xfrm>
                      <a:off x="0" y="0"/>
                      <a:ext cx="14382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00870C" wp14:editId="0249D82A">
                <wp:simplePos x="0" y="0"/>
                <wp:positionH relativeFrom="column">
                  <wp:posOffset>4057015</wp:posOffset>
                </wp:positionH>
                <wp:positionV relativeFrom="paragraph">
                  <wp:posOffset>6057265</wp:posOffset>
                </wp:positionV>
                <wp:extent cx="1733550" cy="9144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C57" w:rsidRPr="00AB3263" w:rsidRDefault="00620C57" w:rsidP="00620C57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Une casserole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0870C" id="Rectangle 36" o:spid="_x0000_s1066" style="position:absolute;margin-left:319.45pt;margin-top:476.95pt;width:136.5pt;height:1in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" fillcolor="white [3201]" strokecolor="#99cb38 [3204]" strokeweight="1pt">
                <v:textbox>
                  <w:txbxContent>
                    <w:p w:rsidR="00620C57" w:rsidRPr="00AB3263" w:rsidRDefault="00620C57" w:rsidP="00620C57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Une casserole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F68006" wp14:editId="3C9A4BEF">
                <wp:simplePos x="0" y="0"/>
                <wp:positionH relativeFrom="column">
                  <wp:posOffset>4009390</wp:posOffset>
                </wp:positionH>
                <wp:positionV relativeFrom="paragraph">
                  <wp:posOffset>4228465</wp:posOffset>
                </wp:positionV>
                <wp:extent cx="1733550" cy="9144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C57" w:rsidRPr="00AB3263" w:rsidRDefault="000433E5" w:rsidP="00620C57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Spatule</w:t>
                            </w:r>
                            <w:r w:rsidR="00620C57"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 xml:space="preserve"> à fentes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68006" id="Rectangle 35" o:spid="_x0000_s1067" style="position:absolute;margin-left:315.7pt;margin-top:332.95pt;width:136.5pt;height:1in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" fillcolor="white [3201]" strokecolor="#99cb38 [3204]" strokeweight="1pt">
                <v:textbox>
                  <w:txbxContent>
                    <w:p w:rsidR="00620C57" w:rsidRPr="00AB3263" w:rsidRDefault="000433E5" w:rsidP="00620C57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Spatule</w:t>
                      </w:r>
                      <w:r w:rsidR="00620C57">
                        <w:rPr>
                          <w:rFonts w:ascii="Tahoma" w:hAnsi="Tahoma" w:cs="Tahoma"/>
                          <w:b/>
                          <w:sz w:val="28"/>
                        </w:rPr>
                        <w:t xml:space="preserve"> à fentes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5FF3EF" wp14:editId="2A1DBEB7">
                <wp:simplePos x="0" y="0"/>
                <wp:positionH relativeFrom="column">
                  <wp:posOffset>4009390</wp:posOffset>
                </wp:positionH>
                <wp:positionV relativeFrom="paragraph">
                  <wp:posOffset>2332990</wp:posOffset>
                </wp:positionV>
                <wp:extent cx="1733550" cy="9144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C57" w:rsidRPr="00AB3263" w:rsidRDefault="00620C57" w:rsidP="00620C57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Manique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FF3EF" id="Rectangle 37" o:spid="_x0000_s1068" style="position:absolute;margin-left:315.7pt;margin-top:183.7pt;width:136.5pt;height:1in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" fillcolor="white [3201]" strokecolor="#99cb38 [3204]" strokeweight="1pt">
                <v:textbox>
                  <w:txbxContent>
                    <w:p w:rsidR="00620C57" w:rsidRPr="00AB3263" w:rsidRDefault="00620C57" w:rsidP="00620C57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Manique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2A305F" wp14:editId="378E87B3">
                <wp:simplePos x="0" y="0"/>
                <wp:positionH relativeFrom="column">
                  <wp:posOffset>4009390</wp:posOffset>
                </wp:positionH>
                <wp:positionV relativeFrom="paragraph">
                  <wp:posOffset>599440</wp:posOffset>
                </wp:positionV>
                <wp:extent cx="1733550" cy="9144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C57" w:rsidRPr="00AB3263" w:rsidRDefault="00620C57" w:rsidP="00620C57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Gant de protection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A305F" id="Rectangle 38" o:spid="_x0000_s1069" style="position:absolute;margin-left:315.7pt;margin-top:47.2pt;width:136.5pt;height:1in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" fillcolor="white [3201]" strokecolor="#99cb38 [3204]" strokeweight="1pt">
                <v:textbox>
                  <w:txbxContent>
                    <w:p w:rsidR="00620C57" w:rsidRPr="00AB3263" w:rsidRDefault="00620C57" w:rsidP="00620C57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Gant de protection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F8BA09" wp14:editId="6E05ED91">
                <wp:simplePos x="0" y="0"/>
                <wp:positionH relativeFrom="column">
                  <wp:posOffset>4123690</wp:posOffset>
                </wp:positionH>
                <wp:positionV relativeFrom="paragraph">
                  <wp:posOffset>8086090</wp:posOffset>
                </wp:positionV>
                <wp:extent cx="1733550" cy="9144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C57" w:rsidRPr="00AB3263" w:rsidRDefault="00D91246" w:rsidP="00620C57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Minuteur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8BA09" id="Rectangle 34" o:spid="_x0000_s1070" style="position:absolute;margin-left:324.7pt;margin-top:636.7pt;width:136.5pt;height:1in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" fillcolor="white [3201]" strokecolor="#99cb38 [3204]" strokeweight="1pt">
                <v:textbox>
                  <w:txbxContent>
                    <w:p w:rsidR="00620C57" w:rsidRPr="00AB3263" w:rsidRDefault="00D91246" w:rsidP="00620C57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Minuteur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91008" behindDoc="0" locked="0" layoutInCell="1" allowOverlap="1" wp14:anchorId="61FEB8CC" wp14:editId="040443F4">
            <wp:simplePos x="0" y="0"/>
            <wp:positionH relativeFrom="column">
              <wp:posOffset>494664</wp:posOffset>
            </wp:positionH>
            <wp:positionV relativeFrom="paragraph">
              <wp:posOffset>163532</wp:posOffset>
            </wp:positionV>
            <wp:extent cx="1200149" cy="1552575"/>
            <wp:effectExtent l="114300" t="95250" r="114935" b="85725"/>
            <wp:wrapNone/>
            <wp:docPr id="33" name="Image 33" descr="les ustensiles de cuisne.pdf | Batterie de cuisine | Cuisine | Dessin ustensiles  cuisine, Cuisine, Ustensile cuis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ustensiles de cuisne.pdf | Batterie de cuisine | Cuisine | Dessin ustensiles  cuisine, Cuisine, Ustensile cuisin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03" t="54068" r="24524" b="30288"/>
                    <a:stretch/>
                  </pic:blipFill>
                  <pic:spPr bwMode="auto">
                    <a:xfrm rot="21115902">
                      <a:off x="0" y="0"/>
                      <a:ext cx="1200149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B3263" w:rsidRPr="007F4BFE" w:rsidSect="000212CF">
      <w:headerReference w:type="default" r:id="rId27"/>
      <w:footerReference w:type="default" r:id="rId28"/>
      <w:pgSz w:w="11906" w:h="16838" w:code="9"/>
      <w:pgMar w:top="1152" w:right="446" w:bottom="605" w:left="346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709" w:rsidRDefault="00B81709" w:rsidP="00B56996">
      <w:pPr>
        <w:spacing w:line="240" w:lineRule="auto"/>
      </w:pPr>
      <w:r>
        <w:separator/>
      </w:r>
    </w:p>
  </w:endnote>
  <w:endnote w:type="continuationSeparator" w:id="0">
    <w:p w:rsidR="00B81709" w:rsidRDefault="00B81709" w:rsidP="00B569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00000000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D85" w:rsidRDefault="00B81709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95104" behindDoc="0" locked="0" layoutInCell="1" allowOverlap="1" wp14:anchorId="188A85C7" wp14:editId="153ADAD1">
          <wp:simplePos x="0" y="0"/>
          <wp:positionH relativeFrom="column">
            <wp:posOffset>2333929</wp:posOffset>
          </wp:positionH>
          <wp:positionV relativeFrom="paragraph">
            <wp:posOffset>-4031587</wp:posOffset>
          </wp:positionV>
          <wp:extent cx="923925" cy="1247775"/>
          <wp:effectExtent l="0" t="0" r="9525" b="9525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93056" behindDoc="0" locked="0" layoutInCell="1" allowOverlap="1" wp14:anchorId="188A85C7" wp14:editId="153ADAD1">
          <wp:simplePos x="0" y="0"/>
          <wp:positionH relativeFrom="column">
            <wp:posOffset>2373188</wp:posOffset>
          </wp:positionH>
          <wp:positionV relativeFrom="paragraph">
            <wp:posOffset>-2186526</wp:posOffset>
          </wp:positionV>
          <wp:extent cx="923925" cy="1247775"/>
          <wp:effectExtent l="0" t="0" r="9525" b="9525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91008" behindDoc="0" locked="0" layoutInCell="1" allowOverlap="1" wp14:anchorId="188A85C7" wp14:editId="153ADAD1">
          <wp:simplePos x="0" y="0"/>
          <wp:positionH relativeFrom="column">
            <wp:posOffset>6134486</wp:posOffset>
          </wp:positionH>
          <wp:positionV relativeFrom="paragraph">
            <wp:posOffset>-2210380</wp:posOffset>
          </wp:positionV>
          <wp:extent cx="923925" cy="1247775"/>
          <wp:effectExtent l="0" t="0" r="9525" b="9525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88960" behindDoc="0" locked="0" layoutInCell="1" allowOverlap="1" wp14:anchorId="188A85C7" wp14:editId="153ADAD1">
          <wp:simplePos x="0" y="0"/>
          <wp:positionH relativeFrom="margin">
            <wp:align>right</wp:align>
          </wp:positionH>
          <wp:positionV relativeFrom="paragraph">
            <wp:posOffset>-4040174</wp:posOffset>
          </wp:positionV>
          <wp:extent cx="923925" cy="1247775"/>
          <wp:effectExtent l="0" t="0" r="9525" b="9525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709" w:rsidRDefault="00B81709" w:rsidP="00B56996">
      <w:pPr>
        <w:spacing w:line="240" w:lineRule="auto"/>
      </w:pPr>
      <w:r>
        <w:separator/>
      </w:r>
    </w:p>
  </w:footnote>
  <w:footnote w:type="continuationSeparator" w:id="0">
    <w:p w:rsidR="00B81709" w:rsidRDefault="00B81709" w:rsidP="00B569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996" w:rsidRDefault="00B8170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97152" behindDoc="0" locked="0" layoutInCell="1" allowOverlap="1" wp14:anchorId="188A85C7" wp14:editId="153ADAD1">
          <wp:simplePos x="0" y="0"/>
          <wp:positionH relativeFrom="column">
            <wp:posOffset>2325729</wp:posOffset>
          </wp:positionH>
          <wp:positionV relativeFrom="paragraph">
            <wp:posOffset>4700712</wp:posOffset>
          </wp:positionV>
          <wp:extent cx="923925" cy="1247775"/>
          <wp:effectExtent l="0" t="0" r="9525" b="9525"/>
          <wp:wrapNone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86912" behindDoc="0" locked="0" layoutInCell="1" allowOverlap="1" wp14:anchorId="188A85C7" wp14:editId="153ADAD1">
          <wp:simplePos x="0" y="0"/>
          <wp:positionH relativeFrom="margin">
            <wp:align>right</wp:align>
          </wp:positionH>
          <wp:positionV relativeFrom="paragraph">
            <wp:posOffset>4699801</wp:posOffset>
          </wp:positionV>
          <wp:extent cx="923925" cy="1247775"/>
          <wp:effectExtent l="0" t="0" r="9525" b="9525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80768" behindDoc="0" locked="0" layoutInCell="1" allowOverlap="1" wp14:anchorId="0A915149" wp14:editId="03E80F20">
          <wp:simplePos x="0" y="0"/>
          <wp:positionH relativeFrom="margin">
            <wp:align>right</wp:align>
          </wp:positionH>
          <wp:positionV relativeFrom="paragraph">
            <wp:posOffset>986790</wp:posOffset>
          </wp:positionV>
          <wp:extent cx="923925" cy="1247775"/>
          <wp:effectExtent l="0" t="0" r="9525" b="9525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84864" behindDoc="0" locked="0" layoutInCell="1" allowOverlap="1" wp14:anchorId="188A85C7" wp14:editId="153ADAD1">
          <wp:simplePos x="0" y="0"/>
          <wp:positionH relativeFrom="margin">
            <wp:align>right</wp:align>
          </wp:positionH>
          <wp:positionV relativeFrom="paragraph">
            <wp:posOffset>2839416</wp:posOffset>
          </wp:positionV>
          <wp:extent cx="923925" cy="1247775"/>
          <wp:effectExtent l="0" t="0" r="9525" b="9525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82816" behindDoc="0" locked="0" layoutInCell="1" allowOverlap="1" wp14:anchorId="0A915149" wp14:editId="03E80F20">
          <wp:simplePos x="0" y="0"/>
          <wp:positionH relativeFrom="column">
            <wp:posOffset>2388192</wp:posOffset>
          </wp:positionH>
          <wp:positionV relativeFrom="paragraph">
            <wp:posOffset>2799743</wp:posOffset>
          </wp:positionV>
          <wp:extent cx="923925" cy="1247775"/>
          <wp:effectExtent l="0" t="0" r="9525" b="9525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column">
            <wp:posOffset>2483347</wp:posOffset>
          </wp:positionH>
          <wp:positionV relativeFrom="paragraph">
            <wp:posOffset>970059</wp:posOffset>
          </wp:positionV>
          <wp:extent cx="923925" cy="1247775"/>
          <wp:effectExtent l="0" t="0" r="9525" b="952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6672" behindDoc="0" locked="1" layoutInCell="0" allowOverlap="1" wp14:anchorId="79FE10E5" wp14:editId="1F736A2F">
              <wp:simplePos x="0" y="0"/>
              <wp:positionH relativeFrom="page">
                <wp:posOffset>149860</wp:posOffset>
              </wp:positionH>
              <wp:positionV relativeFrom="page">
                <wp:posOffset>8063865</wp:posOffset>
              </wp:positionV>
              <wp:extent cx="3554730" cy="1828800"/>
              <wp:effectExtent l="0" t="0" r="26670" b="19050"/>
              <wp:wrapNone/>
              <wp:docPr id="112" name="Forme automatique 59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11427206" id="Forme automatique 59" o:spid="_x0000_s1026" style="position:absolute;margin-left:11.8pt;margin-top:634.95pt;width:279.9pt;height:2in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4624" behindDoc="0" locked="1" layoutInCell="0" allowOverlap="1" wp14:anchorId="5DF7B46D" wp14:editId="66D5498C">
              <wp:simplePos x="0" y="0"/>
              <wp:positionH relativeFrom="page">
                <wp:posOffset>149860</wp:posOffset>
              </wp:positionH>
              <wp:positionV relativeFrom="page">
                <wp:posOffset>6235065</wp:posOffset>
              </wp:positionV>
              <wp:extent cx="3554730" cy="1828800"/>
              <wp:effectExtent l="0" t="0" r="26670" b="19050"/>
              <wp:wrapNone/>
              <wp:docPr id="110" name="Forme automatique 57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52162626" id="Forme automatique 57" o:spid="_x0000_s1026" style="position:absolute;margin-left:11.8pt;margin-top:490.95pt;width:279.9pt;height:2in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2576" behindDoc="0" locked="1" layoutInCell="0" allowOverlap="1" wp14:anchorId="5C2032FF" wp14:editId="1D3DCC5A">
              <wp:simplePos x="0" y="0"/>
              <wp:positionH relativeFrom="page">
                <wp:posOffset>149860</wp:posOffset>
              </wp:positionH>
              <wp:positionV relativeFrom="page">
                <wp:posOffset>4406265</wp:posOffset>
              </wp:positionV>
              <wp:extent cx="3554730" cy="1828800"/>
              <wp:effectExtent l="0" t="0" r="26670" b="19050"/>
              <wp:wrapNone/>
              <wp:docPr id="108" name="Forme automatique 55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13378AFF" id="Forme automatique 55" o:spid="_x0000_s1026" style="position:absolute;margin-left:11.8pt;margin-top:346.95pt;width:279.9pt;height:2in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0528" behindDoc="0" locked="1" layoutInCell="0" allowOverlap="1" wp14:anchorId="5A1AC52E" wp14:editId="4E93F57E">
              <wp:simplePos x="0" y="0"/>
              <wp:positionH relativeFrom="page">
                <wp:posOffset>149860</wp:posOffset>
              </wp:positionH>
              <wp:positionV relativeFrom="page">
                <wp:posOffset>2577465</wp:posOffset>
              </wp:positionV>
              <wp:extent cx="3554730" cy="1828800"/>
              <wp:effectExtent l="0" t="0" r="26670" b="19050"/>
              <wp:wrapNone/>
              <wp:docPr id="106" name="Forme automatique 53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1420BC48" id="Forme automatique 53" o:spid="_x0000_s1026" style="position:absolute;margin-left:11.8pt;margin-top:202.95pt;width:279.9pt;height:2in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8480" behindDoc="0" locked="1" layoutInCell="0" allowOverlap="1" wp14:anchorId="735170A2" wp14:editId="3736DB9D">
              <wp:simplePos x="0" y="0"/>
              <wp:positionH relativeFrom="margin">
                <wp:posOffset>-59055</wp:posOffset>
              </wp:positionH>
              <wp:positionV relativeFrom="margin">
                <wp:align>top</wp:align>
              </wp:positionV>
              <wp:extent cx="3554730" cy="1828800"/>
              <wp:effectExtent l="0" t="0" r="26670" b="19050"/>
              <wp:wrapNone/>
              <wp:docPr id="104" name="Forme automatique 51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16FE99E1" id="Forme automatique 51" o:spid="_x0000_s1026" style="position:absolute;margin-left:-4.65pt;margin-top:0;width:279.9pt;height:2in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" o:allowincell="f" filled="f" strokecolor="#bfbfbf [2412]" strokeweight=".25pt">
              <w10:wrap anchorx="margin" anchory="margin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7696" behindDoc="0" locked="1" layoutInCell="0" allowOverlap="1" wp14:anchorId="6B38C80D" wp14:editId="505B2203">
              <wp:simplePos x="0" y="0"/>
              <wp:positionH relativeFrom="page">
                <wp:posOffset>3877310</wp:posOffset>
              </wp:positionH>
              <wp:positionV relativeFrom="page">
                <wp:posOffset>8063865</wp:posOffset>
              </wp:positionV>
              <wp:extent cx="3554730" cy="1828800"/>
              <wp:effectExtent l="0" t="0" r="26670" b="19050"/>
              <wp:wrapNone/>
              <wp:docPr id="113" name="Forme automatique 60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52DA96D4" id="Forme automatique 60" o:spid="_x0000_s1026" style="position:absolute;margin-left:305.3pt;margin-top:634.95pt;width:279.9pt;height:2in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5648" behindDoc="0" locked="1" layoutInCell="0" allowOverlap="1" wp14:anchorId="49D6C5DF" wp14:editId="74D5FD16">
              <wp:simplePos x="0" y="0"/>
              <wp:positionH relativeFrom="page">
                <wp:posOffset>3877310</wp:posOffset>
              </wp:positionH>
              <wp:positionV relativeFrom="page">
                <wp:posOffset>6235065</wp:posOffset>
              </wp:positionV>
              <wp:extent cx="3554730" cy="1828800"/>
              <wp:effectExtent l="0" t="0" r="26670" b="19050"/>
              <wp:wrapNone/>
              <wp:docPr id="111" name="Forme automatique 58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5FC6C8B3" id="Forme automatique 58" o:spid="_x0000_s1026" style="position:absolute;margin-left:305.3pt;margin-top:490.95pt;width:279.9pt;height:2in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3600" behindDoc="0" locked="1" layoutInCell="0" allowOverlap="1" wp14:anchorId="3DE997A9" wp14:editId="77EDB216">
              <wp:simplePos x="0" y="0"/>
              <wp:positionH relativeFrom="page">
                <wp:posOffset>3877310</wp:posOffset>
              </wp:positionH>
              <wp:positionV relativeFrom="page">
                <wp:posOffset>4406265</wp:posOffset>
              </wp:positionV>
              <wp:extent cx="3554730" cy="1828800"/>
              <wp:effectExtent l="0" t="0" r="26670" b="19050"/>
              <wp:wrapNone/>
              <wp:docPr id="109" name="Forme automatique 56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1518AFA7" id="Forme automatique 56" o:spid="_x0000_s1026" style="position:absolute;margin-left:305.3pt;margin-top:346.95pt;width:279.9pt;height:2in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1552" behindDoc="0" locked="1" layoutInCell="0" allowOverlap="1" wp14:anchorId="7C2E4A1B" wp14:editId="6A0C60E2">
              <wp:simplePos x="0" y="0"/>
              <wp:positionH relativeFrom="page">
                <wp:posOffset>3877310</wp:posOffset>
              </wp:positionH>
              <wp:positionV relativeFrom="page">
                <wp:posOffset>2577465</wp:posOffset>
              </wp:positionV>
              <wp:extent cx="3554730" cy="1828800"/>
              <wp:effectExtent l="0" t="0" r="26670" b="19050"/>
              <wp:wrapNone/>
              <wp:docPr id="107" name="Forme automatique 54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527C48F9" id="Forme automatique 54" o:spid="_x0000_s1026" style="position:absolute;margin-left:305.3pt;margin-top:202.95pt;width:279.9pt;height:2in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9504" behindDoc="0" locked="1" layoutInCell="0" allowOverlap="1" wp14:anchorId="615B9354" wp14:editId="5CD4C813">
              <wp:simplePos x="0" y="0"/>
              <wp:positionH relativeFrom="page">
                <wp:posOffset>3877310</wp:posOffset>
              </wp:positionH>
              <wp:positionV relativeFrom="page">
                <wp:posOffset>748665</wp:posOffset>
              </wp:positionV>
              <wp:extent cx="3554730" cy="1828800"/>
              <wp:effectExtent l="0" t="0" r="26670" b="19050"/>
              <wp:wrapNone/>
              <wp:docPr id="105" name="Forme automatique 52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64ECFA0B" id="Forme automatique 52" o:spid="_x0000_s1026" style="position:absolute;margin-left:305.3pt;margin-top:58.95pt;width:279.9pt;height:2in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709"/>
    <w:rsid w:val="000212CF"/>
    <w:rsid w:val="000433E5"/>
    <w:rsid w:val="00112701"/>
    <w:rsid w:val="00116D85"/>
    <w:rsid w:val="001F6F40"/>
    <w:rsid w:val="00331734"/>
    <w:rsid w:val="00367F6E"/>
    <w:rsid w:val="00397A99"/>
    <w:rsid w:val="003F743E"/>
    <w:rsid w:val="004740E8"/>
    <w:rsid w:val="004D55E6"/>
    <w:rsid w:val="00585798"/>
    <w:rsid w:val="005857AC"/>
    <w:rsid w:val="00620C57"/>
    <w:rsid w:val="0069178D"/>
    <w:rsid w:val="006E5036"/>
    <w:rsid w:val="00703B83"/>
    <w:rsid w:val="0076340D"/>
    <w:rsid w:val="00786A91"/>
    <w:rsid w:val="007F4BFE"/>
    <w:rsid w:val="00845BB0"/>
    <w:rsid w:val="008641E3"/>
    <w:rsid w:val="009A7104"/>
    <w:rsid w:val="009C3F37"/>
    <w:rsid w:val="00A53564"/>
    <w:rsid w:val="00A81CC7"/>
    <w:rsid w:val="00AB3263"/>
    <w:rsid w:val="00AE7B64"/>
    <w:rsid w:val="00B46CD0"/>
    <w:rsid w:val="00B56996"/>
    <w:rsid w:val="00B81709"/>
    <w:rsid w:val="00BF6A06"/>
    <w:rsid w:val="00C50D9E"/>
    <w:rsid w:val="00CD692C"/>
    <w:rsid w:val="00D33146"/>
    <w:rsid w:val="00D501B6"/>
    <w:rsid w:val="00D91246"/>
    <w:rsid w:val="00DB134D"/>
    <w:rsid w:val="00E355A6"/>
    <w:rsid w:val="00F931C5"/>
    <w:rsid w:val="00FD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798"/>
    <w:pPr>
      <w:spacing w:after="0" w:line="216" w:lineRule="auto"/>
    </w:pPr>
  </w:style>
  <w:style w:type="paragraph" w:styleId="Titre1">
    <w:name w:val="heading 1"/>
    <w:basedOn w:val="Normal"/>
    <w:next w:val="Normal"/>
    <w:link w:val="Titre1Car"/>
    <w:semiHidden/>
    <w:rsid w:val="00116D85"/>
    <w:pPr>
      <w:spacing w:line="264" w:lineRule="auto"/>
      <w:outlineLvl w:val="0"/>
    </w:pPr>
    <w:rPr>
      <w:rFonts w:asciiTheme="majorHAnsi" w:eastAsia="Times New Roman" w:hAnsiTheme="majorHAnsi" w:cs="Arial"/>
      <w:color w:val="4B3D16" w:themeColor="accent5" w:themeShade="80"/>
      <w:sz w:val="19"/>
      <w:szCs w:val="20"/>
      <w:lang w:eastAsia="en-US"/>
    </w:rPr>
  </w:style>
  <w:style w:type="paragraph" w:styleId="Titre2">
    <w:name w:val="heading 2"/>
    <w:basedOn w:val="Titre1"/>
    <w:next w:val="Normal"/>
    <w:link w:val="Titre2Car"/>
    <w:semiHidden/>
    <w:qFormat/>
    <w:rsid w:val="00116D85"/>
    <w:pPr>
      <w:outlineLvl w:val="1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Avery1">
    <w:name w:val="Style Avery 1"/>
    <w:uiPriority w:val="99"/>
    <w:semiHidden/>
    <w:pPr>
      <w:spacing w:after="0" w:line="240" w:lineRule="auto"/>
      <w:ind w:left="316" w:right="316"/>
    </w:pPr>
    <w:rPr>
      <w:bCs/>
      <w:color w:val="000000"/>
      <w:sz w:val="32"/>
    </w:rPr>
  </w:style>
  <w:style w:type="paragraph" w:styleId="En-tte">
    <w:name w:val="header"/>
    <w:basedOn w:val="Normal"/>
    <w:link w:val="En-tteCar"/>
    <w:uiPriority w:val="99"/>
    <w:semiHidden/>
    <w:rsid w:val="00B56996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85798"/>
  </w:style>
  <w:style w:type="paragraph" w:styleId="Pieddepage">
    <w:name w:val="footer"/>
    <w:basedOn w:val="Normal"/>
    <w:link w:val="PieddepageCar"/>
    <w:uiPriority w:val="99"/>
    <w:semiHidden/>
    <w:rsid w:val="00B56996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85798"/>
  </w:style>
  <w:style w:type="character" w:customStyle="1" w:styleId="Titre1Car">
    <w:name w:val="Titre 1 Car"/>
    <w:basedOn w:val="Policepardfaut"/>
    <w:link w:val="Titre1"/>
    <w:semiHidden/>
    <w:rsid w:val="00585798"/>
    <w:rPr>
      <w:rFonts w:asciiTheme="majorHAnsi" w:eastAsia="Times New Roman" w:hAnsiTheme="majorHAnsi" w:cs="Arial"/>
      <w:color w:val="4B3D16" w:themeColor="accent5" w:themeShade="80"/>
      <w:sz w:val="19"/>
      <w:szCs w:val="20"/>
      <w:lang w:eastAsia="en-US"/>
    </w:rPr>
  </w:style>
  <w:style w:type="character" w:customStyle="1" w:styleId="Titre2Car">
    <w:name w:val="Titre 2 Car"/>
    <w:basedOn w:val="Policepardfaut"/>
    <w:link w:val="Titre2"/>
    <w:semiHidden/>
    <w:rsid w:val="00585798"/>
    <w:rPr>
      <w:rFonts w:asciiTheme="majorHAnsi" w:eastAsia="Times New Roman" w:hAnsiTheme="majorHAnsi" w:cs="Arial"/>
      <w:b/>
      <w:color w:val="4B3D16" w:themeColor="accent5" w:themeShade="80"/>
      <w:sz w:val="19"/>
      <w:szCs w:val="20"/>
      <w:lang w:eastAsia="en-US"/>
    </w:rPr>
  </w:style>
  <w:style w:type="table" w:styleId="Grilledutableau">
    <w:name w:val="Table Grid"/>
    <w:basedOn w:val="TableauNormal"/>
    <w:uiPriority w:val="39"/>
    <w:rsid w:val="00585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ressedelexpditeur">
    <w:name w:val="Adresse de l’expéditeur"/>
    <w:basedOn w:val="Normal"/>
    <w:qFormat/>
    <w:rsid w:val="004D55E6"/>
    <w:pPr>
      <w:spacing w:before="240" w:line="240" w:lineRule="auto"/>
      <w:ind w:left="144"/>
      <w:contextualSpacing/>
    </w:pPr>
    <w:rPr>
      <w:sz w:val="18"/>
    </w:rPr>
  </w:style>
  <w:style w:type="paragraph" w:customStyle="1" w:styleId="Adressedudestinataire">
    <w:name w:val="Adresse du destinataire"/>
    <w:basedOn w:val="Titre1"/>
    <w:qFormat/>
    <w:rsid w:val="00AE7B64"/>
    <w:pPr>
      <w:ind w:left="864"/>
    </w:pPr>
    <w:rPr>
      <w:color w:val="auto"/>
      <w:sz w:val="24"/>
    </w:rPr>
  </w:style>
  <w:style w:type="paragraph" w:customStyle="1" w:styleId="Nomdelasocit">
    <w:name w:val="Nom de la société"/>
    <w:basedOn w:val="Titre2"/>
    <w:qFormat/>
    <w:rsid w:val="00AE7B64"/>
    <w:pPr>
      <w:ind w:left="864"/>
    </w:pPr>
    <w:rPr>
      <w:color w:val="532477" w:themeColor="accent6" w:themeShade="BF"/>
      <w:sz w:val="24"/>
    </w:rPr>
  </w:style>
  <w:style w:type="character" w:styleId="Textedelespacerserv">
    <w:name w:val="Placeholder Text"/>
    <w:basedOn w:val="Policepardfaut"/>
    <w:uiPriority w:val="99"/>
    <w:semiHidden/>
    <w:rsid w:val="004D55E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B32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32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customXml" Target="../customXml/item3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illerdierc\AppData\Roaming\Microsoft\Templates\&#201;tiquettes%20d&#8217;exp&#233;dition%20violettes%20(10%20par%20page).dotx" TargetMode="External"/></Relationships>
</file>

<file path=word/theme/theme1.xml><?xml version="1.0" encoding="utf-8"?>
<a:theme xmlns:a="http://schemas.openxmlformats.org/drawingml/2006/main" name="Office Theme">
  <a:themeElements>
    <a:clrScheme name="Florist Brochure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FF3399"/>
      </a:accent4>
      <a:accent5>
        <a:srgbClr val="977B2D"/>
      </a:accent5>
      <a:accent6>
        <a:srgbClr val="7030A0"/>
      </a:accent6>
      <a:hlink>
        <a:srgbClr val="FFC000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E9E800C-E86E-4E62-9C81-62468874D0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349373-A63D-41D3-8441-CA7D7B4F5F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6D13B9-A525-4EBD-AAAD-B6EFDF16B7AA}">
  <ds:schemaRefs>
    <ds:schemaRef ds:uri="http://purl.org/dc/terms/"/>
    <ds:schemaRef ds:uri="http://schemas.openxmlformats.org/package/2006/metadata/core-properties"/>
    <ds:schemaRef ds:uri="16c05727-aa75-4e4a-9b5f-8a80a1165891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Étiquettes d’expédition violettes (10 par page)</Template>
  <TotalTime>0</TotalTime>
  <Pages>9</Pages>
  <Words>25</Words>
  <Characters>141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2021-09-06T14:03:00Z</dcterms:created>
  <dcterms:modified xsi:type="dcterms:W3CDTF">2021-09-06T14:03:00Z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